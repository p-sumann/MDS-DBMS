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EDEEE5" w:themeColor="accent3" w:themeTint="33"/>
  <w:body>
    <w:p w14:paraId="7FAA5481" w14:textId="7EC50DA7" w:rsidR="00076856" w:rsidRPr="005F14D9" w:rsidRDefault="00F56D5E" w:rsidP="00874AA1">
      <w:pPr>
        <w:pStyle w:val="Title"/>
        <w:rPr>
          <w:rFonts w:ascii="Calibri" w:hAnsi="Calibri" w:cs="Calibri"/>
        </w:rPr>
      </w:pPr>
      <w:bookmarkStart w:id="0" w:name="_Hlk162605866"/>
      <w:bookmarkEnd w:id="0"/>
      <w:r w:rsidRPr="005F14D9">
        <w:rPr>
          <w:rFonts w:ascii="Calibri" w:hAnsi="Calibri" w:cs="Calibri"/>
        </w:rPr>
        <w:t>Suman Paudel (33)</w:t>
      </w:r>
    </w:p>
    <w:p w14:paraId="1B15B6B8" w14:textId="3584D5A5" w:rsidR="00F56D5E" w:rsidRPr="005F14D9" w:rsidRDefault="00F56D5E" w:rsidP="00F56D5E">
      <w:pPr>
        <w:pStyle w:val="Title"/>
        <w:rPr>
          <w:rFonts w:ascii="Calibri" w:hAnsi="Calibri" w:cs="Calibri"/>
        </w:rPr>
      </w:pPr>
      <w:r w:rsidRPr="005F14D9">
        <w:rPr>
          <w:rFonts w:ascii="Calibri" w:hAnsi="Calibri" w:cs="Calibri"/>
        </w:rPr>
        <w:t xml:space="preserve">Assignment </w:t>
      </w:r>
      <w:r w:rsidR="00E14079">
        <w:rPr>
          <w:rFonts w:ascii="Calibri" w:hAnsi="Calibri" w:cs="Calibri"/>
        </w:rPr>
        <w:t>I</w:t>
      </w:r>
      <w:r w:rsidR="00BB7744">
        <w:rPr>
          <w:rFonts w:ascii="Calibri" w:hAnsi="Calibri" w:cs="Calibri"/>
        </w:rPr>
        <w:t>II</w:t>
      </w:r>
    </w:p>
    <w:p w14:paraId="691B4AB7" w14:textId="2759143D" w:rsidR="00563FE4" w:rsidRPr="003F04D1" w:rsidRDefault="00F56D5E" w:rsidP="00874AA1">
      <w:pPr>
        <w:pStyle w:val="Heading1"/>
        <w:rPr>
          <w:rFonts w:ascii="Calibri" w:hAnsi="Calibri" w:cs="Calibri"/>
        </w:rPr>
      </w:pPr>
      <w:r w:rsidRPr="003F04D1">
        <w:rPr>
          <w:rFonts w:ascii="Calibri" w:hAnsi="Calibri" w:cs="Calibri"/>
        </w:rPr>
        <w:t xml:space="preserve">Lab </w:t>
      </w:r>
      <w:r w:rsidR="00BB7744">
        <w:rPr>
          <w:rFonts w:ascii="Calibri" w:hAnsi="Calibri" w:cs="Calibri"/>
        </w:rPr>
        <w:t>3</w:t>
      </w:r>
      <w:r w:rsidRPr="003F04D1">
        <w:rPr>
          <w:rFonts w:ascii="Calibri" w:hAnsi="Calibri" w:cs="Calibri"/>
        </w:rPr>
        <w:t>:</w:t>
      </w:r>
    </w:p>
    <w:p w14:paraId="232E015F" w14:textId="77777777" w:rsidR="00BB7744" w:rsidRPr="00BB7744" w:rsidRDefault="00BB7744" w:rsidP="00BB7744">
      <w:pPr>
        <w:jc w:val="both"/>
        <w:rPr>
          <w:rFonts w:ascii="Calibri" w:hAnsi="Calibri" w:cs="Calibri"/>
          <w:b/>
          <w:bCs/>
          <w:color w:val="000000"/>
        </w:rPr>
      </w:pPr>
      <w:r w:rsidRPr="00BB7744">
        <w:rPr>
          <w:rFonts w:ascii="Calibri" w:hAnsi="Calibri" w:cs="Calibri"/>
          <w:b/>
          <w:color w:val="CC6526"/>
        </w:rPr>
        <w:t>Prepare Lab Sheet of MYSQL Statements for following. Use the Company Database in Lab-1 and Lab-2.</w:t>
      </w:r>
    </w:p>
    <w:p w14:paraId="0EF51118" w14:textId="77777777" w:rsidR="00AC6EDA" w:rsidRPr="00AC6EDA" w:rsidRDefault="00AC6EDA" w:rsidP="00AC6EDA">
      <w:pPr>
        <w:pStyle w:val="ListParagraph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  <w:sz w:val="27"/>
          <w:szCs w:val="27"/>
        </w:rPr>
      </w:pPr>
      <w:r w:rsidRPr="00AC6EDA">
        <w:rPr>
          <w:color w:val="000000"/>
          <w:sz w:val="27"/>
          <w:szCs w:val="27"/>
        </w:rPr>
        <w:t>Select the names of employees and their dependents without using JOIN.</w:t>
      </w:r>
      <w:r w:rsidRPr="00AC6EDA">
        <w:rPr>
          <w:color w:val="000000"/>
          <w:sz w:val="27"/>
          <w:szCs w:val="27"/>
        </w:rPr>
        <w:br/>
      </w:r>
    </w:p>
    <w:p w14:paraId="0CB19461" w14:textId="6C68E3B9" w:rsidR="002F6EA5" w:rsidRDefault="00A90ACF" w:rsidP="004C0F4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color w:val="CC6526"/>
        </w:rPr>
      </w:pPr>
      <w:r w:rsidRPr="00030274">
        <w:rPr>
          <w:rFonts w:ascii="Calibri" w:hAnsi="Calibri" w:cs="Calibri"/>
          <w:b/>
          <w:bCs/>
          <w:color w:val="CC6526"/>
        </w:rPr>
        <w:t xml:space="preserve">SQL </w:t>
      </w:r>
      <w:r w:rsidR="002F6EA5" w:rsidRPr="00030274">
        <w:rPr>
          <w:rFonts w:ascii="Calibri" w:hAnsi="Calibri" w:cs="Calibri"/>
          <w:b/>
          <w:bCs/>
          <w:color w:val="CC6526"/>
        </w:rPr>
        <w:t>Script</w:t>
      </w:r>
      <w:r w:rsidR="002F6EA5" w:rsidRPr="00030274">
        <w:rPr>
          <w:rFonts w:ascii="Calibri" w:hAnsi="Calibri" w:cs="Calibri"/>
          <w:color w:val="CC6526"/>
        </w:rPr>
        <w:t xml:space="preserve">: </w:t>
      </w:r>
    </w:p>
    <w:p w14:paraId="77D7A6A0" w14:textId="7B9E13DF" w:rsidR="00157B89" w:rsidRPr="001458E3" w:rsidRDefault="00157B89" w:rsidP="004C0F4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0000"/>
        </w:rPr>
      </w:pPr>
    </w:p>
    <w:p w14:paraId="0BE2931C" w14:textId="77777777" w:rsidR="003457CA" w:rsidRDefault="003457CA" w:rsidP="003457CA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select</w:t>
      </w:r>
    </w:p>
    <w:p w14:paraId="0E3243E2" w14:textId="77777777" w:rsidR="003457CA" w:rsidRDefault="003457CA" w:rsidP="003457CA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e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ename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as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00B8B8"/>
          <w:sz w:val="20"/>
          <w:szCs w:val="20"/>
        </w:rPr>
        <w:t>employee_name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3962FD1C" w14:textId="77777777" w:rsidR="003457CA" w:rsidRDefault="003457CA" w:rsidP="003457CA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d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dname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as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00B8B8"/>
          <w:sz w:val="20"/>
          <w:szCs w:val="20"/>
        </w:rPr>
        <w:t>dependent_name</w:t>
      </w:r>
      <w:proofErr w:type="spellEnd"/>
    </w:p>
    <w:p w14:paraId="2594E401" w14:textId="77777777" w:rsidR="003457CA" w:rsidRDefault="003457CA" w:rsidP="003457CA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from</w:t>
      </w:r>
    </w:p>
    <w:p w14:paraId="5BFBC31E" w14:textId="77777777" w:rsidR="003457CA" w:rsidRDefault="003457CA" w:rsidP="003457CA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employee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i/>
          <w:iCs/>
          <w:color w:val="B788D3"/>
          <w:sz w:val="20"/>
          <w:szCs w:val="20"/>
        </w:rPr>
        <w:t>e</w:t>
      </w:r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64793E0C" w14:textId="77777777" w:rsidR="003457CA" w:rsidRDefault="003457CA" w:rsidP="003457CA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dependents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i/>
          <w:iCs/>
          <w:color w:val="B788D3"/>
          <w:sz w:val="20"/>
          <w:szCs w:val="20"/>
        </w:rPr>
        <w:t>d</w:t>
      </w:r>
    </w:p>
    <w:p w14:paraId="1A4E3EA2" w14:textId="77777777" w:rsidR="003457CA" w:rsidRDefault="003457CA" w:rsidP="003457CA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where</w:t>
      </w:r>
    </w:p>
    <w:p w14:paraId="46C59263" w14:textId="77777777" w:rsidR="003457CA" w:rsidRDefault="003457CA" w:rsidP="003457CA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e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ssn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d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ssn</w:t>
      </w:r>
      <w:proofErr w:type="spellEnd"/>
    </w:p>
    <w:p w14:paraId="248DA906" w14:textId="77777777" w:rsidR="003457CA" w:rsidRDefault="003457CA" w:rsidP="003457CA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7B1BF39B" w14:textId="132DA8DD" w:rsidR="002F6EA5" w:rsidRPr="005F14D9" w:rsidRDefault="002F6EA5" w:rsidP="002F6EA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Calibri" w:hAnsi="Calibri" w:cs="Calibri"/>
        </w:rPr>
      </w:pPr>
    </w:p>
    <w:p w14:paraId="7D3023D8" w14:textId="59B3EAD8" w:rsidR="00C232F2" w:rsidRPr="005F14D9" w:rsidRDefault="003457CA" w:rsidP="0003027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</w:rPr>
      </w:pPr>
      <w:bookmarkStart w:id="1" w:name="_Hlk164447973"/>
      <w:r>
        <w:rPr>
          <w:noProof/>
        </w:rPr>
        <w:drawing>
          <wp:anchor distT="0" distB="0" distL="114300" distR="114300" simplePos="0" relativeHeight="251699200" behindDoc="0" locked="0" layoutInCell="1" allowOverlap="1" wp14:anchorId="2475EB96" wp14:editId="468E1036">
            <wp:simplePos x="0" y="0"/>
            <wp:positionH relativeFrom="margin">
              <wp:align>right</wp:align>
            </wp:positionH>
            <wp:positionV relativeFrom="paragraph">
              <wp:posOffset>342900</wp:posOffset>
            </wp:positionV>
            <wp:extent cx="5943600" cy="3217545"/>
            <wp:effectExtent l="0" t="0" r="0" b="1905"/>
            <wp:wrapThrough wrapText="bothSides">
              <wp:wrapPolygon edited="0">
                <wp:start x="0" y="0"/>
                <wp:lineTo x="0" y="21485"/>
                <wp:lineTo x="21531" y="21485"/>
                <wp:lineTo x="21531" y="0"/>
                <wp:lineTo x="0" y="0"/>
              </wp:wrapPolygon>
            </wp:wrapThrough>
            <wp:docPr id="82256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61148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776D" w:rsidRPr="00030274">
        <w:rPr>
          <w:rFonts w:ascii="Calibri" w:hAnsi="Calibri" w:cs="Calibri"/>
          <w:b/>
          <w:bCs/>
          <w:color w:val="00B050"/>
        </w:rPr>
        <w:t>Output</w:t>
      </w:r>
      <w:r w:rsidR="00030274">
        <w:rPr>
          <w:rFonts w:ascii="Calibri" w:hAnsi="Calibri" w:cs="Calibri"/>
          <w:b/>
          <w:bCs/>
          <w:color w:val="00B050"/>
        </w:rPr>
        <w:t>:</w:t>
      </w:r>
    </w:p>
    <w:bookmarkEnd w:id="1"/>
    <w:p w14:paraId="44255F53" w14:textId="77777777" w:rsidR="003457CA" w:rsidRPr="003457CA" w:rsidRDefault="003457CA" w:rsidP="003457C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CC6526"/>
        </w:rPr>
      </w:pPr>
    </w:p>
    <w:p w14:paraId="2C4BAE1D" w14:textId="77777777" w:rsidR="003457CA" w:rsidRPr="003457CA" w:rsidRDefault="003457CA" w:rsidP="003457C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CC6526"/>
        </w:rPr>
      </w:pPr>
    </w:p>
    <w:p w14:paraId="49A71C24" w14:textId="68C6C3A0" w:rsidR="000D138E" w:rsidRPr="00F71941" w:rsidRDefault="0073220F" w:rsidP="00F71941">
      <w:pPr>
        <w:pStyle w:val="ListParagraph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CC6526"/>
        </w:rPr>
      </w:pPr>
      <w:r w:rsidRPr="00F71941">
        <w:rPr>
          <w:color w:val="000000"/>
          <w:sz w:val="27"/>
          <w:szCs w:val="27"/>
        </w:rPr>
        <w:lastRenderedPageBreak/>
        <w:t>Select the names of employees and their dependents without using INNER JOIN and order the result based on dependents name.</w:t>
      </w:r>
    </w:p>
    <w:p w14:paraId="2B06A4D3" w14:textId="58CDFE3C" w:rsidR="0073220F" w:rsidRDefault="0073220F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CC6526"/>
        </w:rPr>
      </w:pPr>
    </w:p>
    <w:p w14:paraId="05236950" w14:textId="32741998" w:rsidR="00862843" w:rsidRPr="005F14D9" w:rsidRDefault="005F14D9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</w:rPr>
      </w:pPr>
      <w:r w:rsidRPr="00E84142">
        <w:rPr>
          <w:rFonts w:ascii="Calibri" w:hAnsi="Calibri" w:cs="Calibri"/>
          <w:b/>
          <w:bCs/>
          <w:color w:val="CC6526"/>
        </w:rPr>
        <w:t>SQL</w:t>
      </w:r>
      <w:r w:rsidR="00C159FD">
        <w:rPr>
          <w:rFonts w:ascii="Calibri" w:hAnsi="Calibri" w:cs="Calibri"/>
          <w:b/>
          <w:bCs/>
          <w:color w:val="CC6526"/>
        </w:rPr>
        <w:t xml:space="preserve"> Script:</w:t>
      </w:r>
      <w:r w:rsidR="00862843">
        <w:rPr>
          <w:rFonts w:ascii="Calibri" w:hAnsi="Calibri" w:cs="Calibri"/>
          <w:b/>
          <w:bCs/>
        </w:rPr>
        <w:t xml:space="preserve"> </w:t>
      </w:r>
    </w:p>
    <w:p w14:paraId="593E83D0" w14:textId="77777777" w:rsidR="003702EF" w:rsidRDefault="003702EF" w:rsidP="003702E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select</w:t>
      </w:r>
    </w:p>
    <w:p w14:paraId="4E53B0EE" w14:textId="77777777" w:rsidR="003702EF" w:rsidRDefault="003702EF" w:rsidP="003702E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e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ename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as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00B8B8"/>
          <w:sz w:val="20"/>
          <w:szCs w:val="20"/>
        </w:rPr>
        <w:t>employee_name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7BB789A7" w14:textId="77777777" w:rsidR="003702EF" w:rsidRDefault="003702EF" w:rsidP="003702E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d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dname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as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00B8B8"/>
          <w:sz w:val="20"/>
          <w:szCs w:val="20"/>
        </w:rPr>
        <w:t>dependent_name</w:t>
      </w:r>
      <w:proofErr w:type="spellEnd"/>
    </w:p>
    <w:p w14:paraId="4B28BAC9" w14:textId="77777777" w:rsidR="003702EF" w:rsidRDefault="003702EF" w:rsidP="003702E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from</w:t>
      </w:r>
    </w:p>
    <w:p w14:paraId="7492993E" w14:textId="77777777" w:rsidR="003702EF" w:rsidRDefault="003702EF" w:rsidP="003702E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employee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i/>
          <w:iCs/>
          <w:color w:val="B788D3"/>
          <w:sz w:val="20"/>
          <w:szCs w:val="20"/>
        </w:rPr>
        <w:t>e</w:t>
      </w:r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370DD2C4" w14:textId="77777777" w:rsidR="003702EF" w:rsidRDefault="003702EF" w:rsidP="003702E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dependents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i/>
          <w:iCs/>
          <w:color w:val="B788D3"/>
          <w:sz w:val="20"/>
          <w:szCs w:val="20"/>
        </w:rPr>
        <w:t>d</w:t>
      </w:r>
    </w:p>
    <w:p w14:paraId="285B6AC4" w14:textId="77777777" w:rsidR="003702EF" w:rsidRDefault="003702EF" w:rsidP="003702E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where</w:t>
      </w:r>
    </w:p>
    <w:p w14:paraId="561BB892" w14:textId="77777777" w:rsidR="003702EF" w:rsidRDefault="003702EF" w:rsidP="003702E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e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ssn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d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ssn</w:t>
      </w:r>
      <w:proofErr w:type="spellEnd"/>
    </w:p>
    <w:p w14:paraId="00848AF1" w14:textId="77777777" w:rsidR="003702EF" w:rsidRDefault="003702EF" w:rsidP="003702E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order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by</w:t>
      </w:r>
    </w:p>
    <w:p w14:paraId="77D2E11E" w14:textId="77777777" w:rsidR="003702EF" w:rsidRDefault="003702EF" w:rsidP="003702EF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i/>
          <w:iCs/>
          <w:color w:val="00B8B8"/>
          <w:sz w:val="20"/>
          <w:szCs w:val="20"/>
        </w:rPr>
        <w:t>dependent_name</w:t>
      </w:r>
      <w:proofErr w:type="spellEnd"/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02D56430" w14:textId="77777777" w:rsidR="0073220F" w:rsidRDefault="0073220F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191687FE" w14:textId="15AC0200" w:rsidR="000D138E" w:rsidRDefault="000D138E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  <w:r w:rsidRPr="00030274">
        <w:rPr>
          <w:rFonts w:ascii="Calibri" w:hAnsi="Calibri" w:cs="Calibri"/>
          <w:b/>
          <w:bCs/>
          <w:color w:val="00B050"/>
        </w:rPr>
        <w:t>Output</w:t>
      </w:r>
      <w:r>
        <w:rPr>
          <w:rFonts w:ascii="Calibri" w:hAnsi="Calibri" w:cs="Calibri"/>
          <w:b/>
          <w:bCs/>
          <w:color w:val="00B050"/>
        </w:rPr>
        <w:t>:</w:t>
      </w:r>
    </w:p>
    <w:p w14:paraId="45EC3BF1" w14:textId="77777777" w:rsidR="003702EF" w:rsidRDefault="003702EF" w:rsidP="00C42C2D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b/>
          <w:bCs/>
        </w:rPr>
      </w:pPr>
    </w:p>
    <w:p w14:paraId="1EE6B18D" w14:textId="74F1B2C5" w:rsidR="00A15EFC" w:rsidRDefault="003702EF" w:rsidP="00A15E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  <w:r>
        <w:rPr>
          <w:noProof/>
        </w:rPr>
        <w:drawing>
          <wp:inline distT="0" distB="0" distL="0" distR="0" wp14:anchorId="77641444" wp14:editId="4B95A421">
            <wp:extent cx="5943600" cy="3032125"/>
            <wp:effectExtent l="0" t="0" r="0" b="0"/>
            <wp:docPr id="518326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266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65A3" w14:textId="77777777" w:rsidR="00A15EFC" w:rsidRDefault="00A15EFC" w:rsidP="00A15EF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</w:pPr>
    </w:p>
    <w:p w14:paraId="5EBFD06A" w14:textId="7096AFA9" w:rsidR="00B00DCB" w:rsidRPr="00E4416B" w:rsidRDefault="00E4416B" w:rsidP="00E4416B">
      <w:pPr>
        <w:pStyle w:val="ListParagraph"/>
        <w:numPr>
          <w:ilvl w:val="0"/>
          <w:numId w:val="31"/>
        </w:numPr>
        <w:jc w:val="both"/>
        <w:rPr>
          <w:rFonts w:ascii="Calibri" w:hAnsi="Calibri" w:cs="Calibri"/>
        </w:rPr>
      </w:pPr>
      <w:r>
        <w:t xml:space="preserve">Use JOIN between Employee, Project and </w:t>
      </w:r>
      <w:proofErr w:type="spellStart"/>
      <w:r>
        <w:t>Works_on</w:t>
      </w:r>
      <w:proofErr w:type="spellEnd"/>
      <w:r>
        <w:t xml:space="preserve"> and retrieve the name of employees and the projects on which they work</w:t>
      </w:r>
    </w:p>
    <w:p w14:paraId="0F6E35A9" w14:textId="7AC37C84" w:rsidR="00251CA5" w:rsidRDefault="00251CA5" w:rsidP="00C232F2">
      <w:pPr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CC6526"/>
        </w:rPr>
        <w:t>SQL Script:</w:t>
      </w:r>
    </w:p>
    <w:p w14:paraId="57E093BA" w14:textId="77777777" w:rsidR="00FA124E" w:rsidRDefault="00FA124E" w:rsidP="00FA124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select</w:t>
      </w:r>
    </w:p>
    <w:p w14:paraId="5D901851" w14:textId="77777777" w:rsidR="00FA124E" w:rsidRDefault="00FA124E" w:rsidP="00FA124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e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ename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as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00B8B8"/>
          <w:sz w:val="20"/>
          <w:szCs w:val="20"/>
        </w:rPr>
        <w:t>employee_name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7C01BBC8" w14:textId="77777777" w:rsidR="00FA124E" w:rsidRDefault="00FA124E" w:rsidP="00FA124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p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pname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as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00B8B8"/>
          <w:sz w:val="20"/>
          <w:szCs w:val="20"/>
        </w:rPr>
        <w:t>project_name</w:t>
      </w:r>
      <w:proofErr w:type="spellEnd"/>
    </w:p>
    <w:p w14:paraId="698DD81F" w14:textId="77777777" w:rsidR="00FA124E" w:rsidRDefault="00FA124E" w:rsidP="00FA124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from</w:t>
      </w:r>
    </w:p>
    <w:p w14:paraId="01A90FD5" w14:textId="77777777" w:rsidR="00FA124E" w:rsidRDefault="00FA124E" w:rsidP="00FA124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employee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i/>
          <w:iCs/>
          <w:color w:val="B788D3"/>
          <w:sz w:val="20"/>
          <w:szCs w:val="20"/>
        </w:rPr>
        <w:t>e</w:t>
      </w:r>
    </w:p>
    <w:p w14:paraId="4DD10770" w14:textId="77777777" w:rsidR="00FA124E" w:rsidRDefault="00FA124E" w:rsidP="00FA124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inner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join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works_on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i/>
          <w:iCs/>
          <w:color w:val="B788D3"/>
          <w:sz w:val="20"/>
          <w:szCs w:val="20"/>
        </w:rPr>
        <w:t>w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on</w:t>
      </w:r>
    </w:p>
    <w:p w14:paraId="67174235" w14:textId="77777777" w:rsidR="00FA124E" w:rsidRDefault="00FA124E" w:rsidP="00FA124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w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essn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e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ssn</w:t>
      </w:r>
      <w:proofErr w:type="spellEnd"/>
    </w:p>
    <w:p w14:paraId="0253CD7D" w14:textId="77777777" w:rsidR="00FA124E" w:rsidRDefault="00FA124E" w:rsidP="00FA124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inner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join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project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i/>
          <w:iCs/>
          <w:color w:val="B788D3"/>
          <w:sz w:val="20"/>
          <w:szCs w:val="20"/>
        </w:rPr>
        <w:t>p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on</w:t>
      </w:r>
    </w:p>
    <w:p w14:paraId="63FEECE7" w14:textId="77777777" w:rsidR="00FA124E" w:rsidRDefault="00FA124E" w:rsidP="00FA124E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p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pnumber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w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pno</w:t>
      </w:r>
      <w:proofErr w:type="spellEnd"/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05081770" w14:textId="70C05474" w:rsidR="00A80358" w:rsidRDefault="00FA124E" w:rsidP="00051E4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noProof/>
        </w:rPr>
      </w:pPr>
      <w:r>
        <w:rPr>
          <w:rFonts w:ascii="Calibri" w:hAnsi="Calibri" w:cs="Calibri"/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14368105" wp14:editId="25293896">
            <wp:simplePos x="0" y="0"/>
            <wp:positionH relativeFrom="margin">
              <wp:align>right</wp:align>
            </wp:positionH>
            <wp:positionV relativeFrom="paragraph">
              <wp:posOffset>335280</wp:posOffset>
            </wp:positionV>
            <wp:extent cx="5935980" cy="3581400"/>
            <wp:effectExtent l="0" t="0" r="7620" b="0"/>
            <wp:wrapThrough wrapText="bothSides">
              <wp:wrapPolygon edited="0">
                <wp:start x="0" y="0"/>
                <wp:lineTo x="0" y="21485"/>
                <wp:lineTo x="21558" y="21485"/>
                <wp:lineTo x="21558" y="0"/>
                <wp:lineTo x="0" y="0"/>
              </wp:wrapPolygon>
            </wp:wrapThrough>
            <wp:docPr id="1120286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1E4B" w:rsidRPr="00030274">
        <w:rPr>
          <w:rFonts w:ascii="Calibri" w:hAnsi="Calibri" w:cs="Calibri"/>
          <w:b/>
          <w:bCs/>
          <w:color w:val="00B050"/>
        </w:rPr>
        <w:t>Output</w:t>
      </w:r>
      <w:r w:rsidR="00051E4B">
        <w:rPr>
          <w:rFonts w:ascii="Calibri" w:hAnsi="Calibri" w:cs="Calibri"/>
          <w:b/>
          <w:bCs/>
          <w:color w:val="00B050"/>
        </w:rPr>
        <w:t>:</w:t>
      </w:r>
      <w:r w:rsidR="00A80358" w:rsidRPr="00A80358">
        <w:rPr>
          <w:rFonts w:ascii="Calibri" w:hAnsi="Calibri" w:cs="Calibri"/>
          <w:noProof/>
        </w:rPr>
        <w:t xml:space="preserve"> </w:t>
      </w:r>
    </w:p>
    <w:p w14:paraId="6B3AB143" w14:textId="0592EDFA" w:rsidR="00FA124E" w:rsidRDefault="00FA124E" w:rsidP="00051E4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  <w:noProof/>
        </w:rPr>
      </w:pPr>
    </w:p>
    <w:p w14:paraId="41B3CF0D" w14:textId="613829D0" w:rsidR="00051E4B" w:rsidRDefault="00051E4B" w:rsidP="00051E4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Calibri" w:hAnsi="Calibri" w:cs="Calibri"/>
        </w:rPr>
      </w:pPr>
    </w:p>
    <w:p w14:paraId="25D68F54" w14:textId="11770CF4" w:rsidR="00211045" w:rsidRPr="00211045" w:rsidRDefault="00211045" w:rsidP="00211045">
      <w:pPr>
        <w:pStyle w:val="ListParagraph"/>
        <w:numPr>
          <w:ilvl w:val="0"/>
          <w:numId w:val="31"/>
        </w:numPr>
        <w:jc w:val="both"/>
        <w:rPr>
          <w:rFonts w:ascii="Calibri" w:hAnsi="Calibri" w:cs="Calibri"/>
        </w:rPr>
      </w:pPr>
      <w:bookmarkStart w:id="2" w:name="_Hlk164448701"/>
      <w:r>
        <w:t xml:space="preserve">Use Inner join between Employee and PF table with the join condition, </w:t>
      </w:r>
      <w:proofErr w:type="spellStart"/>
      <w:r>
        <w:t>Employee.SSN</w:t>
      </w:r>
      <w:proofErr w:type="spellEnd"/>
      <w:r>
        <w:t xml:space="preserve">=PF.SSN and </w:t>
      </w:r>
      <w:proofErr w:type="spellStart"/>
      <w:r>
        <w:t>Employee.Salary</w:t>
      </w:r>
      <w:proofErr w:type="spellEnd"/>
      <w:r>
        <w:t>&gt;</w:t>
      </w:r>
      <w:proofErr w:type="spellStart"/>
      <w:r>
        <w:t>PF.Amount</w:t>
      </w:r>
      <w:proofErr w:type="spellEnd"/>
      <w:r>
        <w:t>.</w:t>
      </w:r>
    </w:p>
    <w:p w14:paraId="2DD11C2D" w14:textId="5319F4F0" w:rsidR="00077D2F" w:rsidRPr="00211045" w:rsidRDefault="00077D2F" w:rsidP="00211045">
      <w:pPr>
        <w:jc w:val="both"/>
        <w:rPr>
          <w:rFonts w:ascii="Calibri" w:hAnsi="Calibri" w:cs="Calibri"/>
        </w:rPr>
      </w:pPr>
      <w:r w:rsidRPr="00211045">
        <w:rPr>
          <w:rFonts w:ascii="Calibri" w:hAnsi="Calibri" w:cs="Calibri"/>
          <w:b/>
          <w:bCs/>
          <w:color w:val="CC6526"/>
        </w:rPr>
        <w:t>SQL Script</w:t>
      </w:r>
      <w:r w:rsidR="005C64D2" w:rsidRPr="00211045">
        <w:rPr>
          <w:rFonts w:ascii="Calibri" w:hAnsi="Calibri" w:cs="Calibri"/>
          <w:b/>
          <w:bCs/>
          <w:color w:val="CC6526"/>
        </w:rPr>
        <w:t>:</w:t>
      </w:r>
    </w:p>
    <w:bookmarkEnd w:id="2"/>
    <w:p w14:paraId="0FE66E18" w14:textId="77777777" w:rsidR="00447EF5" w:rsidRDefault="00447EF5" w:rsidP="00447EF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select</w:t>
      </w:r>
    </w:p>
    <w:p w14:paraId="161A3DDA" w14:textId="77777777" w:rsidR="00447EF5" w:rsidRDefault="00447EF5" w:rsidP="00447EF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e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ename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as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00B8B8"/>
          <w:sz w:val="20"/>
          <w:szCs w:val="20"/>
        </w:rPr>
        <w:t>employee_name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07C39157" w14:textId="77777777" w:rsidR="00447EF5" w:rsidRDefault="00447EF5" w:rsidP="00447EF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p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amount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as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00B8B8"/>
          <w:sz w:val="20"/>
          <w:szCs w:val="20"/>
        </w:rPr>
        <w:t>pf_amount</w:t>
      </w:r>
      <w:proofErr w:type="spellEnd"/>
    </w:p>
    <w:p w14:paraId="74AB7278" w14:textId="77777777" w:rsidR="00447EF5" w:rsidRDefault="00447EF5" w:rsidP="00447EF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from</w:t>
      </w:r>
    </w:p>
    <w:p w14:paraId="70536AD0" w14:textId="77777777" w:rsidR="00447EF5" w:rsidRDefault="00447EF5" w:rsidP="00447EF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employee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i/>
          <w:iCs/>
          <w:color w:val="B788D3"/>
          <w:sz w:val="20"/>
          <w:szCs w:val="20"/>
        </w:rPr>
        <w:t>e</w:t>
      </w:r>
    </w:p>
    <w:p w14:paraId="4B35AC44" w14:textId="77777777" w:rsidR="00447EF5" w:rsidRDefault="00447EF5" w:rsidP="00447EF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inner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join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pf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i/>
          <w:iCs/>
          <w:color w:val="B788D3"/>
          <w:sz w:val="20"/>
          <w:szCs w:val="20"/>
        </w:rPr>
        <w:t>p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on</w:t>
      </w:r>
    </w:p>
    <w:p w14:paraId="651E8C89" w14:textId="77777777" w:rsidR="00447EF5" w:rsidRDefault="00447EF5" w:rsidP="00447EF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e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ssn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p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ssn</w:t>
      </w:r>
      <w:proofErr w:type="spellEnd"/>
    </w:p>
    <w:p w14:paraId="600249D2" w14:textId="77777777" w:rsidR="00447EF5" w:rsidRDefault="00447EF5" w:rsidP="00447EF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where</w:t>
      </w:r>
    </w:p>
    <w:p w14:paraId="52D6E643" w14:textId="77777777" w:rsidR="00447EF5" w:rsidRDefault="00447EF5" w:rsidP="00447EF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e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salary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&gt;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p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amount</w:t>
      </w:r>
      <w:proofErr w:type="spellEnd"/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246B04A3" w14:textId="28C1FA81" w:rsidR="005C64D2" w:rsidRDefault="005C64D2" w:rsidP="00C232F2">
      <w:pPr>
        <w:jc w:val="both"/>
        <w:rPr>
          <w:rFonts w:ascii="Calibri" w:hAnsi="Calibri" w:cs="Calibri"/>
        </w:rPr>
      </w:pPr>
    </w:p>
    <w:p w14:paraId="25625302" w14:textId="0C936C48" w:rsidR="00B47D36" w:rsidRDefault="00B47D36" w:rsidP="00AE00A4">
      <w:pPr>
        <w:jc w:val="both"/>
      </w:pPr>
    </w:p>
    <w:p w14:paraId="6F93F1F5" w14:textId="77777777" w:rsidR="00B47D36" w:rsidRDefault="00B47D36" w:rsidP="00B47D36">
      <w:pPr>
        <w:spacing w:after="0" w:line="240" w:lineRule="auto"/>
        <w:jc w:val="both"/>
      </w:pPr>
    </w:p>
    <w:p w14:paraId="006EF67D" w14:textId="77777777" w:rsidR="00B47D36" w:rsidRDefault="00B47D36" w:rsidP="00B47D36">
      <w:pPr>
        <w:spacing w:after="0" w:line="240" w:lineRule="auto"/>
        <w:jc w:val="both"/>
      </w:pPr>
    </w:p>
    <w:p w14:paraId="6B2CA356" w14:textId="77777777" w:rsidR="00B47D36" w:rsidRDefault="00B47D36" w:rsidP="00B47D36">
      <w:pPr>
        <w:spacing w:after="0" w:line="240" w:lineRule="auto"/>
        <w:jc w:val="both"/>
      </w:pPr>
    </w:p>
    <w:p w14:paraId="0027B55C" w14:textId="77777777" w:rsidR="00B47D36" w:rsidRDefault="00B47D36" w:rsidP="00B47D36">
      <w:pPr>
        <w:spacing w:after="0" w:line="240" w:lineRule="auto"/>
        <w:jc w:val="both"/>
      </w:pPr>
    </w:p>
    <w:p w14:paraId="674D6DE9" w14:textId="77777777" w:rsidR="00633E9B" w:rsidRDefault="00633E9B" w:rsidP="00B47D36">
      <w:pPr>
        <w:spacing w:after="0" w:line="240" w:lineRule="auto"/>
        <w:jc w:val="both"/>
      </w:pPr>
    </w:p>
    <w:p w14:paraId="5AA5ED84" w14:textId="77777777" w:rsidR="00B47D36" w:rsidRDefault="00B47D36" w:rsidP="00B47D36">
      <w:pPr>
        <w:spacing w:after="0" w:line="240" w:lineRule="auto"/>
        <w:jc w:val="both"/>
      </w:pPr>
    </w:p>
    <w:p w14:paraId="4D563587" w14:textId="77777777" w:rsidR="00B47D36" w:rsidRDefault="00B47D36" w:rsidP="00B47D36">
      <w:pPr>
        <w:spacing w:after="0" w:line="240" w:lineRule="auto"/>
        <w:jc w:val="both"/>
      </w:pPr>
    </w:p>
    <w:p w14:paraId="4A90B307" w14:textId="77777777" w:rsidR="00B47D36" w:rsidRDefault="00B47D36" w:rsidP="00B47D36">
      <w:pPr>
        <w:spacing w:after="0" w:line="240" w:lineRule="auto"/>
        <w:jc w:val="both"/>
      </w:pPr>
    </w:p>
    <w:p w14:paraId="6DAD87A6" w14:textId="77777777" w:rsidR="00B47D36" w:rsidRDefault="00B47D36" w:rsidP="00B47D36">
      <w:pPr>
        <w:spacing w:after="0" w:line="240" w:lineRule="auto"/>
        <w:jc w:val="both"/>
      </w:pPr>
    </w:p>
    <w:p w14:paraId="1BAA1C0C" w14:textId="77777777" w:rsidR="00502D2B" w:rsidRDefault="00502D2B" w:rsidP="00B47D36">
      <w:pPr>
        <w:spacing w:after="0" w:line="240" w:lineRule="auto"/>
        <w:jc w:val="both"/>
      </w:pPr>
    </w:p>
    <w:p w14:paraId="1960CF07" w14:textId="77777777" w:rsidR="00826266" w:rsidRDefault="00826266" w:rsidP="00826266">
      <w:pPr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B050"/>
        </w:rPr>
        <w:t>Output:</w:t>
      </w:r>
    </w:p>
    <w:p w14:paraId="6393C1C3" w14:textId="77777777" w:rsidR="00B65A06" w:rsidRDefault="00B65A06" w:rsidP="00B65A06">
      <w:pPr>
        <w:spacing w:after="0" w:line="240" w:lineRule="auto"/>
        <w:jc w:val="both"/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</w:pPr>
    </w:p>
    <w:p w14:paraId="7F6C4BE9" w14:textId="57FD0D89" w:rsidR="00B65A06" w:rsidRDefault="00AE00A4" w:rsidP="00B65A06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0364B137" wp14:editId="49B6898C">
            <wp:extent cx="5943600" cy="3413760"/>
            <wp:effectExtent l="0" t="0" r="0" b="0"/>
            <wp:docPr id="7466694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A9280" w14:textId="6DD10668" w:rsidR="000F3CC1" w:rsidRDefault="000F3CC1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34E9F718" w14:textId="77777777" w:rsidR="00B65A06" w:rsidRDefault="00B65A06" w:rsidP="000F3CC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color w:val="000000"/>
        </w:rPr>
      </w:pPr>
    </w:p>
    <w:p w14:paraId="7E10B20A" w14:textId="6AF976C7" w:rsidR="00B30A3F" w:rsidRDefault="00AE00A4" w:rsidP="00AE00A4">
      <w:pPr>
        <w:pStyle w:val="ListParagraph"/>
        <w:numPr>
          <w:ilvl w:val="0"/>
          <w:numId w:val="31"/>
        </w:numPr>
        <w:spacing w:after="0" w:line="240" w:lineRule="auto"/>
        <w:jc w:val="both"/>
      </w:pPr>
      <w:r>
        <w:t>Write a query to show the results of Left and Right Join between Office and Project.</w:t>
      </w:r>
    </w:p>
    <w:p w14:paraId="07EFD43C" w14:textId="77777777" w:rsidR="00AE00A4" w:rsidRDefault="00AE00A4" w:rsidP="00AE00A4">
      <w:pPr>
        <w:spacing w:after="0" w:line="240" w:lineRule="auto"/>
        <w:jc w:val="both"/>
      </w:pPr>
    </w:p>
    <w:p w14:paraId="7C687CBB" w14:textId="07A2F8D9" w:rsidR="00B30A3F" w:rsidRDefault="00B30A3F" w:rsidP="00D9026B">
      <w:pPr>
        <w:jc w:val="both"/>
        <w:rPr>
          <w:rFonts w:ascii="Calibri" w:hAnsi="Calibri" w:cs="Calibri"/>
          <w:b/>
          <w:bCs/>
          <w:color w:val="CC6526"/>
        </w:rPr>
      </w:pPr>
      <w:r>
        <w:rPr>
          <w:rFonts w:ascii="Calibri" w:hAnsi="Calibri" w:cs="Calibri"/>
          <w:b/>
          <w:bCs/>
          <w:color w:val="CC6526"/>
        </w:rPr>
        <w:t>SQL Script</w:t>
      </w:r>
      <w:r w:rsidR="009B4D09">
        <w:rPr>
          <w:rFonts w:ascii="Calibri" w:hAnsi="Calibri" w:cs="Calibri"/>
          <w:b/>
          <w:bCs/>
          <w:color w:val="CC6526"/>
        </w:rPr>
        <w:t xml:space="preserve"> For Left Join</w:t>
      </w:r>
      <w:r>
        <w:rPr>
          <w:rFonts w:ascii="Calibri" w:hAnsi="Calibri" w:cs="Calibri"/>
          <w:b/>
          <w:bCs/>
          <w:color w:val="CC6526"/>
        </w:rPr>
        <w:t>:</w:t>
      </w:r>
    </w:p>
    <w:p w14:paraId="2CCE8F6A" w14:textId="77777777" w:rsidR="009B4D09" w:rsidRDefault="009B4D09" w:rsidP="009B4D0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select</w:t>
      </w:r>
    </w:p>
    <w:p w14:paraId="0B609952" w14:textId="77777777" w:rsidR="009B4D09" w:rsidRDefault="009B4D09" w:rsidP="009B4D0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o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oname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13E6A107" w14:textId="77777777" w:rsidR="009B4D09" w:rsidRDefault="009B4D09" w:rsidP="009B4D0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p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pname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as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00B8B8"/>
          <w:sz w:val="20"/>
          <w:szCs w:val="20"/>
        </w:rPr>
        <w:t>project_name</w:t>
      </w:r>
      <w:proofErr w:type="spellEnd"/>
    </w:p>
    <w:p w14:paraId="11BC52E7" w14:textId="77777777" w:rsidR="009B4D09" w:rsidRDefault="009B4D09" w:rsidP="009B4D0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from</w:t>
      </w:r>
    </w:p>
    <w:p w14:paraId="00C514BB" w14:textId="77777777" w:rsidR="009B4D09" w:rsidRDefault="009B4D09" w:rsidP="009B4D0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office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i/>
          <w:iCs/>
          <w:color w:val="B788D3"/>
          <w:sz w:val="20"/>
          <w:szCs w:val="20"/>
        </w:rPr>
        <w:t>o</w:t>
      </w:r>
    </w:p>
    <w:p w14:paraId="23B8EEE0" w14:textId="77777777" w:rsidR="009B4D09" w:rsidRDefault="009B4D09" w:rsidP="009B4D0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left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join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project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i/>
          <w:iCs/>
          <w:color w:val="B788D3"/>
          <w:sz w:val="20"/>
          <w:szCs w:val="20"/>
        </w:rPr>
        <w:t>p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on</w:t>
      </w:r>
    </w:p>
    <w:p w14:paraId="08B0CFE9" w14:textId="77777777" w:rsidR="009B4D09" w:rsidRDefault="009B4D09" w:rsidP="009B4D0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o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onumber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p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pnumber</w:t>
      </w:r>
      <w:proofErr w:type="spellEnd"/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06929304" w14:textId="77777777" w:rsidR="009B4D09" w:rsidRDefault="009B4D09" w:rsidP="00D9026B">
      <w:pPr>
        <w:jc w:val="both"/>
        <w:rPr>
          <w:rFonts w:ascii="Calibri" w:hAnsi="Calibri" w:cs="Calibri"/>
          <w:b/>
          <w:bCs/>
          <w:color w:val="CC6526"/>
        </w:rPr>
      </w:pPr>
    </w:p>
    <w:p w14:paraId="72960D82" w14:textId="77777777" w:rsidR="009B4D09" w:rsidRDefault="009B4D09" w:rsidP="009B4D09">
      <w:pPr>
        <w:jc w:val="both"/>
        <w:rPr>
          <w:rFonts w:ascii="Calibri" w:hAnsi="Calibri" w:cs="Calibri"/>
          <w:b/>
          <w:bCs/>
          <w:color w:val="CC6526"/>
        </w:rPr>
      </w:pPr>
      <w:r>
        <w:rPr>
          <w:rFonts w:ascii="Calibri" w:hAnsi="Calibri" w:cs="Calibri"/>
          <w:b/>
          <w:bCs/>
          <w:color w:val="CC6526"/>
        </w:rPr>
        <w:t>SQL Script For Left Join:</w:t>
      </w:r>
    </w:p>
    <w:p w14:paraId="69216542" w14:textId="77777777" w:rsidR="009B4D09" w:rsidRDefault="009B4D09" w:rsidP="009B4D0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select</w:t>
      </w:r>
    </w:p>
    <w:p w14:paraId="4136799B" w14:textId="77777777" w:rsidR="009B4D09" w:rsidRDefault="009B4D09" w:rsidP="009B4D0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o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oname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61E406F9" w14:textId="77777777" w:rsidR="009B4D09" w:rsidRDefault="009B4D09" w:rsidP="009B4D0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p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pname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as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00B8B8"/>
          <w:sz w:val="20"/>
          <w:szCs w:val="20"/>
        </w:rPr>
        <w:t>project_name</w:t>
      </w:r>
      <w:proofErr w:type="spellEnd"/>
    </w:p>
    <w:p w14:paraId="03EC6C3B" w14:textId="77777777" w:rsidR="009B4D09" w:rsidRDefault="009B4D09" w:rsidP="009B4D0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from</w:t>
      </w:r>
    </w:p>
    <w:p w14:paraId="2000CAE2" w14:textId="77777777" w:rsidR="009B4D09" w:rsidRDefault="009B4D09" w:rsidP="009B4D0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office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i/>
          <w:iCs/>
          <w:color w:val="B788D3"/>
          <w:sz w:val="20"/>
          <w:szCs w:val="20"/>
        </w:rPr>
        <w:t>o</w:t>
      </w:r>
    </w:p>
    <w:p w14:paraId="59740376" w14:textId="77777777" w:rsidR="009B4D09" w:rsidRDefault="009B4D09" w:rsidP="009B4D0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right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join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project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i/>
          <w:iCs/>
          <w:color w:val="B788D3"/>
          <w:sz w:val="20"/>
          <w:szCs w:val="20"/>
        </w:rPr>
        <w:t>p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on</w:t>
      </w:r>
    </w:p>
    <w:p w14:paraId="52B5AB05" w14:textId="77777777" w:rsidR="009B4D09" w:rsidRDefault="009B4D09" w:rsidP="009B4D09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o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onumber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p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pnumber</w:t>
      </w:r>
      <w:proofErr w:type="spellEnd"/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72DEFE84" w14:textId="77777777" w:rsidR="00D9026B" w:rsidRDefault="00D9026B" w:rsidP="00B30A3F">
      <w:pPr>
        <w:spacing w:after="0" w:line="240" w:lineRule="auto"/>
        <w:jc w:val="both"/>
      </w:pPr>
    </w:p>
    <w:p w14:paraId="457A4CB3" w14:textId="77777777" w:rsidR="00106D72" w:rsidRDefault="00106D72" w:rsidP="00D9026B">
      <w:pPr>
        <w:spacing w:after="0" w:line="240" w:lineRule="auto"/>
        <w:jc w:val="both"/>
        <w:rPr>
          <w:noProof/>
        </w:rPr>
      </w:pPr>
    </w:p>
    <w:p w14:paraId="699163AD" w14:textId="77777777" w:rsidR="00106D72" w:rsidRDefault="00106D72" w:rsidP="00D9026B">
      <w:pPr>
        <w:spacing w:after="0" w:line="240" w:lineRule="auto"/>
        <w:jc w:val="both"/>
        <w:rPr>
          <w:noProof/>
        </w:rPr>
      </w:pPr>
    </w:p>
    <w:p w14:paraId="54CFA1B4" w14:textId="77777777" w:rsidR="00106D72" w:rsidRDefault="00106D72" w:rsidP="00D9026B">
      <w:pPr>
        <w:spacing w:after="0" w:line="240" w:lineRule="auto"/>
        <w:jc w:val="both"/>
        <w:rPr>
          <w:noProof/>
        </w:rPr>
      </w:pPr>
    </w:p>
    <w:p w14:paraId="65E94941" w14:textId="77777777" w:rsidR="00106D72" w:rsidRDefault="00106D72" w:rsidP="00D9026B">
      <w:pPr>
        <w:spacing w:after="0" w:line="240" w:lineRule="auto"/>
        <w:jc w:val="both"/>
        <w:rPr>
          <w:noProof/>
        </w:rPr>
      </w:pPr>
    </w:p>
    <w:p w14:paraId="389665DE" w14:textId="6A271D1D" w:rsidR="00D9026B" w:rsidRDefault="00D9026B" w:rsidP="00D9026B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  <w:r>
        <w:rPr>
          <w:rFonts w:ascii="Calibri" w:hAnsi="Calibri" w:cs="Calibri"/>
          <w:b/>
          <w:bCs/>
          <w:color w:val="00B050"/>
        </w:rPr>
        <w:lastRenderedPageBreak/>
        <w:t>Output</w:t>
      </w:r>
      <w:r w:rsidR="00106D72">
        <w:rPr>
          <w:rFonts w:ascii="Calibri" w:hAnsi="Calibri" w:cs="Calibri"/>
          <w:b/>
          <w:bCs/>
          <w:color w:val="00B050"/>
        </w:rPr>
        <w:t xml:space="preserve"> for Both Left and Right Join</w:t>
      </w:r>
      <w:r>
        <w:rPr>
          <w:rFonts w:ascii="Calibri" w:hAnsi="Calibri" w:cs="Calibri"/>
          <w:b/>
          <w:bCs/>
          <w:color w:val="00B050"/>
        </w:rPr>
        <w:t>:</w:t>
      </w:r>
    </w:p>
    <w:p w14:paraId="5DF53A1A" w14:textId="77777777" w:rsidR="00106D72" w:rsidRDefault="00106D72" w:rsidP="00D9026B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0430CFC8" w14:textId="6E2405E8" w:rsidR="00106D72" w:rsidRDefault="00106D72" w:rsidP="00D9026B">
      <w:pPr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  <w:noProof/>
          <w:color w:val="00B050"/>
        </w:rPr>
        <w:drawing>
          <wp:inline distT="0" distB="0" distL="0" distR="0" wp14:anchorId="20C68E29" wp14:editId="32CC995B">
            <wp:extent cx="5913120" cy="7406640"/>
            <wp:effectExtent l="0" t="0" r="0" b="3810"/>
            <wp:docPr id="14034304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120" cy="740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7C8C2" w14:textId="77777777" w:rsidR="00EC6A38" w:rsidRDefault="00EC6A38" w:rsidP="00EC6A38">
      <w:pPr>
        <w:spacing w:after="0" w:line="240" w:lineRule="auto"/>
        <w:jc w:val="both"/>
      </w:pPr>
    </w:p>
    <w:p w14:paraId="0D6AC445" w14:textId="77777777" w:rsidR="008829A9" w:rsidRDefault="008829A9" w:rsidP="00EC6A38">
      <w:pPr>
        <w:spacing w:after="0" w:line="240" w:lineRule="auto"/>
        <w:jc w:val="both"/>
      </w:pPr>
    </w:p>
    <w:p w14:paraId="05658809" w14:textId="77777777" w:rsidR="008829A9" w:rsidRDefault="008829A9" w:rsidP="00EC6A38">
      <w:pPr>
        <w:spacing w:after="0" w:line="240" w:lineRule="auto"/>
        <w:jc w:val="both"/>
      </w:pPr>
    </w:p>
    <w:p w14:paraId="2F81D12E" w14:textId="77777777" w:rsidR="008829A9" w:rsidRDefault="008829A9" w:rsidP="00EC6A38">
      <w:pPr>
        <w:spacing w:after="0" w:line="240" w:lineRule="auto"/>
        <w:jc w:val="both"/>
      </w:pPr>
    </w:p>
    <w:p w14:paraId="2B82F1C1" w14:textId="1144158E" w:rsidR="00CE2BD5" w:rsidRPr="00A66951" w:rsidRDefault="00CE2BD5" w:rsidP="00A66951">
      <w:pPr>
        <w:pStyle w:val="ListParagraph"/>
        <w:numPr>
          <w:ilvl w:val="0"/>
          <w:numId w:val="31"/>
        </w:numPr>
        <w:spacing w:after="0" w:line="360" w:lineRule="auto"/>
        <w:jc w:val="both"/>
        <w:rPr>
          <w:rFonts w:ascii="Calibri" w:hAnsi="Calibri" w:cs="Calibri"/>
          <w:b/>
          <w:bCs/>
          <w:color w:val="CC6526"/>
        </w:rPr>
      </w:pPr>
      <w:r>
        <w:lastRenderedPageBreak/>
        <w:t>Write a query to show the results of Cross Join between Employee and PF tables.</w:t>
      </w:r>
      <w:bookmarkStart w:id="3" w:name="_Hlk164448815"/>
    </w:p>
    <w:p w14:paraId="49811138" w14:textId="47AF4F53" w:rsidR="00EC6A38" w:rsidRDefault="00EC6A38" w:rsidP="00EC6A38">
      <w:pPr>
        <w:jc w:val="both"/>
      </w:pPr>
      <w:r w:rsidRPr="00EC6A38">
        <w:rPr>
          <w:rFonts w:ascii="Calibri" w:hAnsi="Calibri" w:cs="Calibri"/>
          <w:b/>
          <w:bCs/>
          <w:color w:val="CC6526"/>
        </w:rPr>
        <w:t>SQL Script:</w:t>
      </w:r>
      <w:bookmarkEnd w:id="3"/>
    </w:p>
    <w:p w14:paraId="5850CFF9" w14:textId="77777777" w:rsidR="00DE2613" w:rsidRDefault="00DE2613" w:rsidP="00DE261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select</w:t>
      </w:r>
    </w:p>
    <w:p w14:paraId="2F4778DF" w14:textId="77777777" w:rsidR="00DE2613" w:rsidRDefault="00DE2613" w:rsidP="00DE261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e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ename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as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00B8B8"/>
          <w:sz w:val="20"/>
          <w:szCs w:val="20"/>
        </w:rPr>
        <w:t>employee_name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63F4CEB0" w14:textId="77777777" w:rsidR="00DE2613" w:rsidRDefault="00DE2613" w:rsidP="00DE261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p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amount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as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i/>
          <w:iCs/>
          <w:color w:val="00B8B8"/>
          <w:sz w:val="20"/>
          <w:szCs w:val="20"/>
        </w:rPr>
        <w:t>pf_amount</w:t>
      </w:r>
      <w:proofErr w:type="spellEnd"/>
    </w:p>
    <w:p w14:paraId="41AA214F" w14:textId="77777777" w:rsidR="00DE2613" w:rsidRDefault="00DE2613" w:rsidP="00DE261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from</w:t>
      </w:r>
    </w:p>
    <w:p w14:paraId="36CCB8B4" w14:textId="77777777" w:rsidR="00DE2613" w:rsidRDefault="00DE2613" w:rsidP="00DE261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employee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i/>
          <w:iCs/>
          <w:color w:val="B788D3"/>
          <w:sz w:val="20"/>
          <w:szCs w:val="20"/>
        </w:rPr>
        <w:t>e</w:t>
      </w:r>
    </w:p>
    <w:p w14:paraId="66D6A588" w14:textId="77777777" w:rsidR="00DE2613" w:rsidRDefault="00DE2613" w:rsidP="00DE2613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cross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join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pf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i/>
          <w:iCs/>
          <w:color w:val="B788D3"/>
          <w:sz w:val="20"/>
          <w:szCs w:val="20"/>
        </w:rPr>
        <w:t>p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2AEC70B7" w14:textId="77777777" w:rsidR="008829A9" w:rsidRDefault="008829A9" w:rsidP="00D174AE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38E3DB6E" w14:textId="3A24A576" w:rsidR="00D174AE" w:rsidRDefault="00D174AE" w:rsidP="00D174AE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  <w:r>
        <w:rPr>
          <w:rFonts w:ascii="Calibri" w:hAnsi="Calibri" w:cs="Calibri"/>
          <w:b/>
          <w:bCs/>
          <w:color w:val="00B050"/>
        </w:rPr>
        <w:t>Output:</w:t>
      </w:r>
    </w:p>
    <w:p w14:paraId="22AF5955" w14:textId="77777777" w:rsidR="00DE2613" w:rsidRDefault="00DE2613" w:rsidP="00D174AE">
      <w:pPr>
        <w:spacing w:after="0" w:line="240" w:lineRule="auto"/>
        <w:jc w:val="both"/>
        <w:rPr>
          <w:rFonts w:ascii="Calibri" w:hAnsi="Calibri" w:cs="Calibri"/>
        </w:rPr>
      </w:pPr>
    </w:p>
    <w:p w14:paraId="36AFC506" w14:textId="0741157F" w:rsidR="00D174AE" w:rsidRDefault="00DE2613" w:rsidP="00456667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66577499" wp14:editId="033D08C6">
            <wp:extent cx="5935980" cy="2758440"/>
            <wp:effectExtent l="0" t="0" r="7620" b="3810"/>
            <wp:docPr id="6281034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008A6" w14:textId="44F7F466" w:rsidR="00505DB4" w:rsidRDefault="00505DB4" w:rsidP="00505DB4">
      <w:pPr>
        <w:spacing w:after="0" w:line="240" w:lineRule="auto"/>
        <w:jc w:val="both"/>
      </w:pPr>
    </w:p>
    <w:p w14:paraId="7793BE2A" w14:textId="7729FFE6" w:rsidR="00AE0BCA" w:rsidRDefault="00AE0BCA" w:rsidP="00505DB4">
      <w:pPr>
        <w:spacing w:after="0" w:line="240" w:lineRule="auto"/>
        <w:jc w:val="both"/>
      </w:pPr>
    </w:p>
    <w:p w14:paraId="5AF66AA7" w14:textId="77777777" w:rsidR="002B3071" w:rsidRDefault="002B3071" w:rsidP="002B3071">
      <w:pPr>
        <w:spacing w:after="0" w:line="240" w:lineRule="auto"/>
        <w:jc w:val="both"/>
      </w:pPr>
    </w:p>
    <w:p w14:paraId="07E0443E" w14:textId="77777777" w:rsidR="002B3071" w:rsidRDefault="002B3071" w:rsidP="002B3071">
      <w:pPr>
        <w:spacing w:after="0" w:line="240" w:lineRule="auto"/>
        <w:jc w:val="both"/>
      </w:pPr>
    </w:p>
    <w:p w14:paraId="342CAE7B" w14:textId="77777777" w:rsidR="002B3071" w:rsidRDefault="002B3071" w:rsidP="002B3071">
      <w:pPr>
        <w:spacing w:after="0" w:line="240" w:lineRule="auto"/>
        <w:jc w:val="both"/>
      </w:pPr>
    </w:p>
    <w:p w14:paraId="598A2179" w14:textId="77777777" w:rsidR="00DE2613" w:rsidRDefault="00DE2613" w:rsidP="002B3071">
      <w:pPr>
        <w:spacing w:after="0" w:line="240" w:lineRule="auto"/>
        <w:jc w:val="both"/>
      </w:pPr>
    </w:p>
    <w:p w14:paraId="785F5AAC" w14:textId="77777777" w:rsidR="00DE2613" w:rsidRDefault="00DE2613" w:rsidP="002B3071">
      <w:pPr>
        <w:spacing w:after="0" w:line="240" w:lineRule="auto"/>
        <w:jc w:val="both"/>
      </w:pPr>
    </w:p>
    <w:p w14:paraId="44FFAB91" w14:textId="77777777" w:rsidR="00DE2613" w:rsidRDefault="00DE2613" w:rsidP="002B3071">
      <w:pPr>
        <w:spacing w:after="0" w:line="240" w:lineRule="auto"/>
        <w:jc w:val="both"/>
      </w:pPr>
    </w:p>
    <w:p w14:paraId="1D764BAD" w14:textId="77777777" w:rsidR="00DE2613" w:rsidRDefault="00DE2613" w:rsidP="002B3071">
      <w:pPr>
        <w:spacing w:after="0" w:line="240" w:lineRule="auto"/>
        <w:jc w:val="both"/>
      </w:pPr>
    </w:p>
    <w:p w14:paraId="237F9E07" w14:textId="77777777" w:rsidR="00DE2613" w:rsidRDefault="00DE2613" w:rsidP="002B3071">
      <w:pPr>
        <w:spacing w:after="0" w:line="240" w:lineRule="auto"/>
        <w:jc w:val="both"/>
      </w:pPr>
    </w:p>
    <w:p w14:paraId="76C66D0C" w14:textId="77777777" w:rsidR="00DE2613" w:rsidRDefault="00DE2613" w:rsidP="002B3071">
      <w:pPr>
        <w:spacing w:after="0" w:line="240" w:lineRule="auto"/>
        <w:jc w:val="both"/>
      </w:pPr>
    </w:p>
    <w:p w14:paraId="359910DA" w14:textId="77777777" w:rsidR="00DE2613" w:rsidRDefault="00DE2613" w:rsidP="002B3071">
      <w:pPr>
        <w:spacing w:after="0" w:line="240" w:lineRule="auto"/>
        <w:jc w:val="both"/>
      </w:pPr>
    </w:p>
    <w:p w14:paraId="42672B09" w14:textId="77777777" w:rsidR="00DE2613" w:rsidRDefault="00DE2613" w:rsidP="002B3071">
      <w:pPr>
        <w:spacing w:after="0" w:line="240" w:lineRule="auto"/>
        <w:jc w:val="both"/>
      </w:pPr>
    </w:p>
    <w:p w14:paraId="6EE71E31" w14:textId="77777777" w:rsidR="00DE2613" w:rsidRDefault="00DE2613" w:rsidP="002B3071">
      <w:pPr>
        <w:spacing w:after="0" w:line="240" w:lineRule="auto"/>
        <w:jc w:val="both"/>
      </w:pPr>
    </w:p>
    <w:p w14:paraId="0D0F1ED6" w14:textId="77777777" w:rsidR="00DE2613" w:rsidRDefault="00DE2613" w:rsidP="002B3071">
      <w:pPr>
        <w:spacing w:after="0" w:line="240" w:lineRule="auto"/>
        <w:jc w:val="both"/>
      </w:pPr>
    </w:p>
    <w:p w14:paraId="6AF77C63" w14:textId="77777777" w:rsidR="00DE2613" w:rsidRDefault="00DE2613" w:rsidP="002B3071">
      <w:pPr>
        <w:spacing w:after="0" w:line="240" w:lineRule="auto"/>
        <w:jc w:val="both"/>
      </w:pPr>
    </w:p>
    <w:p w14:paraId="47B47823" w14:textId="77777777" w:rsidR="00DE2613" w:rsidRDefault="00DE2613" w:rsidP="002B3071">
      <w:pPr>
        <w:spacing w:after="0" w:line="240" w:lineRule="auto"/>
        <w:jc w:val="both"/>
      </w:pPr>
    </w:p>
    <w:p w14:paraId="30C8B22F" w14:textId="77777777" w:rsidR="00DE2613" w:rsidRDefault="00DE2613" w:rsidP="002B3071">
      <w:pPr>
        <w:spacing w:after="0" w:line="240" w:lineRule="auto"/>
        <w:jc w:val="both"/>
      </w:pPr>
    </w:p>
    <w:p w14:paraId="28CFE041" w14:textId="77777777" w:rsidR="00DE2613" w:rsidRDefault="00DE2613" w:rsidP="002B3071">
      <w:pPr>
        <w:spacing w:after="0" w:line="240" w:lineRule="auto"/>
        <w:jc w:val="both"/>
      </w:pPr>
    </w:p>
    <w:p w14:paraId="6F84F81F" w14:textId="77777777" w:rsidR="00DE2613" w:rsidRDefault="00DE2613" w:rsidP="002B3071">
      <w:pPr>
        <w:spacing w:after="0" w:line="240" w:lineRule="auto"/>
        <w:jc w:val="both"/>
      </w:pPr>
    </w:p>
    <w:p w14:paraId="4FEC2257" w14:textId="77777777" w:rsidR="00DE2613" w:rsidRDefault="00DE2613" w:rsidP="002B3071">
      <w:pPr>
        <w:spacing w:after="0" w:line="240" w:lineRule="auto"/>
        <w:jc w:val="both"/>
      </w:pPr>
    </w:p>
    <w:p w14:paraId="2FFDB7A8" w14:textId="2F554DC7" w:rsidR="00DE2613" w:rsidRDefault="0089377F" w:rsidP="00DE2613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  <w:r>
        <w:rPr>
          <w:rFonts w:ascii="Calibri" w:hAnsi="Calibri" w:cs="Calibri"/>
          <w:b/>
          <w:bCs/>
          <w:color w:val="00B050"/>
        </w:rPr>
        <w:lastRenderedPageBreak/>
        <w:t xml:space="preserve">Q6 </w:t>
      </w:r>
      <w:r w:rsidR="00DE2613">
        <w:rPr>
          <w:rFonts w:ascii="Calibri" w:hAnsi="Calibri" w:cs="Calibri"/>
          <w:b/>
          <w:bCs/>
          <w:color w:val="00B050"/>
        </w:rPr>
        <w:t>Output Continue</w:t>
      </w:r>
      <w:r w:rsidR="009A5F16">
        <w:rPr>
          <w:rFonts w:ascii="Calibri" w:hAnsi="Calibri" w:cs="Calibri"/>
          <w:b/>
          <w:bCs/>
          <w:color w:val="00B050"/>
        </w:rPr>
        <w:t>d</w:t>
      </w:r>
      <w:r w:rsidR="006A4B98">
        <w:rPr>
          <w:rFonts w:ascii="Calibri" w:hAnsi="Calibri" w:cs="Calibri"/>
          <w:b/>
          <w:bCs/>
          <w:color w:val="00B050"/>
        </w:rPr>
        <w:t>…</w:t>
      </w:r>
      <w:r w:rsidR="00DE2613">
        <w:rPr>
          <w:rFonts w:ascii="Calibri" w:hAnsi="Calibri" w:cs="Calibri"/>
          <w:b/>
          <w:bCs/>
          <w:color w:val="00B050"/>
        </w:rPr>
        <w:t>:</w:t>
      </w:r>
    </w:p>
    <w:p w14:paraId="4127D406" w14:textId="77777777" w:rsidR="00DE2613" w:rsidRDefault="00DE2613" w:rsidP="002B3071">
      <w:pPr>
        <w:spacing w:after="0" w:line="240" w:lineRule="auto"/>
        <w:jc w:val="both"/>
      </w:pPr>
    </w:p>
    <w:p w14:paraId="5FE6AA48" w14:textId="3DF379CE" w:rsidR="002B3071" w:rsidRDefault="00DE2613" w:rsidP="002B3071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2950DD31" wp14:editId="3876BB12">
            <wp:extent cx="3566160" cy="7223760"/>
            <wp:effectExtent l="0" t="0" r="0" b="0"/>
            <wp:docPr id="19743117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722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56776" w14:textId="77777777" w:rsidR="002B3071" w:rsidRDefault="002B3071" w:rsidP="002B3071">
      <w:pPr>
        <w:spacing w:after="0" w:line="240" w:lineRule="auto"/>
        <w:jc w:val="both"/>
      </w:pPr>
    </w:p>
    <w:p w14:paraId="15C9AD91" w14:textId="77777777" w:rsidR="002B3071" w:rsidRDefault="002B3071" w:rsidP="002B3071">
      <w:pPr>
        <w:spacing w:after="0" w:line="240" w:lineRule="auto"/>
        <w:jc w:val="both"/>
      </w:pPr>
    </w:p>
    <w:p w14:paraId="25C6B72B" w14:textId="77777777" w:rsidR="002B3071" w:rsidRDefault="002B3071" w:rsidP="002B3071">
      <w:pPr>
        <w:spacing w:after="0" w:line="240" w:lineRule="auto"/>
        <w:jc w:val="both"/>
      </w:pPr>
    </w:p>
    <w:p w14:paraId="34F073B7" w14:textId="77777777" w:rsidR="002B3071" w:rsidRDefault="002B3071" w:rsidP="002B3071">
      <w:pPr>
        <w:spacing w:after="0" w:line="240" w:lineRule="auto"/>
        <w:jc w:val="both"/>
      </w:pPr>
    </w:p>
    <w:p w14:paraId="51B3C3CB" w14:textId="77777777" w:rsidR="002B3071" w:rsidRDefault="002B3071" w:rsidP="002B3071">
      <w:pPr>
        <w:spacing w:after="0" w:line="240" w:lineRule="auto"/>
        <w:jc w:val="both"/>
      </w:pPr>
    </w:p>
    <w:p w14:paraId="41F4E3FD" w14:textId="77777777" w:rsidR="002B3071" w:rsidRDefault="002B3071" w:rsidP="002B3071">
      <w:pPr>
        <w:spacing w:after="0" w:line="240" w:lineRule="auto"/>
        <w:jc w:val="both"/>
      </w:pPr>
    </w:p>
    <w:p w14:paraId="78C299E6" w14:textId="77777777" w:rsidR="002B3071" w:rsidRDefault="002B3071" w:rsidP="002B3071">
      <w:pPr>
        <w:spacing w:after="0" w:line="240" w:lineRule="auto"/>
        <w:jc w:val="both"/>
      </w:pPr>
    </w:p>
    <w:p w14:paraId="1CAFEB1B" w14:textId="4EC80539" w:rsidR="00B65A06" w:rsidRDefault="001D7121" w:rsidP="00280C58">
      <w:pPr>
        <w:pStyle w:val="ListParagraph"/>
        <w:numPr>
          <w:ilvl w:val="0"/>
          <w:numId w:val="31"/>
        </w:numPr>
        <w:spacing w:after="0" w:line="240" w:lineRule="auto"/>
        <w:jc w:val="both"/>
      </w:pPr>
      <w:r>
        <w:t>Show results of using natural join between Employee and PF.</w:t>
      </w:r>
    </w:p>
    <w:p w14:paraId="769F376D" w14:textId="77777777" w:rsidR="0097511C" w:rsidRDefault="0097511C" w:rsidP="0097511C">
      <w:pPr>
        <w:spacing w:after="0" w:line="240" w:lineRule="auto"/>
        <w:jc w:val="both"/>
      </w:pPr>
    </w:p>
    <w:p w14:paraId="627ED7C8" w14:textId="77777777" w:rsidR="002B3071" w:rsidRPr="002B3071" w:rsidRDefault="002B3071" w:rsidP="002B3071">
      <w:pPr>
        <w:jc w:val="both"/>
        <w:rPr>
          <w:rFonts w:ascii="Calibri" w:hAnsi="Calibri" w:cs="Calibri"/>
        </w:rPr>
      </w:pPr>
      <w:r w:rsidRPr="002B3071">
        <w:rPr>
          <w:rFonts w:ascii="Calibri" w:hAnsi="Calibri" w:cs="Calibri"/>
          <w:b/>
          <w:bCs/>
          <w:color w:val="CC6526"/>
        </w:rPr>
        <w:t>SQL Script:</w:t>
      </w:r>
    </w:p>
    <w:p w14:paraId="0F6995C2" w14:textId="77777777" w:rsidR="001D7121" w:rsidRDefault="001D7121" w:rsidP="001D712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select</w:t>
      </w:r>
    </w:p>
    <w:p w14:paraId="60A2F57D" w14:textId="77777777" w:rsidR="001D7121" w:rsidRDefault="001D7121" w:rsidP="001D712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e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ssn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e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ename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</w:p>
    <w:p w14:paraId="66B09739" w14:textId="77777777" w:rsidR="001D7121" w:rsidRDefault="001D7121" w:rsidP="001D712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from</w:t>
      </w:r>
    </w:p>
    <w:p w14:paraId="1FA6453E" w14:textId="77777777" w:rsidR="001D7121" w:rsidRDefault="001D7121" w:rsidP="001D712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employee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i/>
          <w:iCs/>
          <w:color w:val="B788D3"/>
          <w:sz w:val="20"/>
          <w:szCs w:val="20"/>
        </w:rPr>
        <w:t>e</w:t>
      </w:r>
    </w:p>
    <w:p w14:paraId="48BB25B4" w14:textId="77777777" w:rsidR="001D7121" w:rsidRDefault="001D7121" w:rsidP="001D712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join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pf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i/>
          <w:iCs/>
          <w:color w:val="B788D3"/>
          <w:sz w:val="20"/>
          <w:szCs w:val="20"/>
        </w:rPr>
        <w:t>p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on</w:t>
      </w:r>
    </w:p>
    <w:p w14:paraId="4EA23D7C" w14:textId="77777777" w:rsidR="001D7121" w:rsidRDefault="001D7121" w:rsidP="001D712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e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ssn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p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ssn</w:t>
      </w:r>
      <w:proofErr w:type="spellEnd"/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36B0C905" w14:textId="77777777" w:rsidR="001D00AB" w:rsidRDefault="001D00AB" w:rsidP="00B445A1">
      <w:pPr>
        <w:spacing w:after="0" w:line="240" w:lineRule="auto"/>
        <w:jc w:val="both"/>
        <w:rPr>
          <w:rFonts w:ascii="Courier New" w:hAnsi="Courier New" w:cs="Courier New"/>
          <w:color w:val="EECC64"/>
          <w:sz w:val="20"/>
          <w:szCs w:val="20"/>
          <w:shd w:val="clear" w:color="auto" w:fill="2F2F2F"/>
        </w:rPr>
      </w:pPr>
    </w:p>
    <w:p w14:paraId="66FB2917" w14:textId="46092363" w:rsidR="001D00AB" w:rsidRDefault="001D00AB" w:rsidP="001D00AB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  <w:r>
        <w:rPr>
          <w:rFonts w:ascii="Calibri" w:hAnsi="Calibri" w:cs="Calibri"/>
          <w:b/>
          <w:bCs/>
          <w:color w:val="00B050"/>
        </w:rPr>
        <w:t>Output:</w:t>
      </w:r>
    </w:p>
    <w:p w14:paraId="48FD3275" w14:textId="77777777" w:rsidR="0081214A" w:rsidRDefault="0081214A" w:rsidP="001D00AB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66C7FA92" w14:textId="1943F3E6" w:rsidR="0081214A" w:rsidRDefault="0081214A" w:rsidP="001D00AB">
      <w:pPr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  <w:noProof/>
          <w:color w:val="00B050"/>
        </w:rPr>
        <w:drawing>
          <wp:inline distT="0" distB="0" distL="0" distR="0" wp14:anchorId="774932D5" wp14:editId="34859470">
            <wp:extent cx="5935980" cy="2484120"/>
            <wp:effectExtent l="0" t="0" r="7620" b="0"/>
            <wp:docPr id="13760871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8FD17" w14:textId="57A124C6" w:rsidR="00AE0BCA" w:rsidRPr="00AE0BCA" w:rsidRDefault="00AE0BCA" w:rsidP="00B445A1">
      <w:pPr>
        <w:spacing w:after="0" w:line="240" w:lineRule="auto"/>
        <w:jc w:val="both"/>
      </w:pPr>
    </w:p>
    <w:p w14:paraId="23DB3CEF" w14:textId="5C392648" w:rsidR="00B65A06" w:rsidRDefault="001B29E5" w:rsidP="001B29E5">
      <w:pPr>
        <w:pStyle w:val="ListParagraph"/>
        <w:numPr>
          <w:ilvl w:val="0"/>
          <w:numId w:val="31"/>
        </w:numPr>
        <w:spacing w:after="0" w:line="240" w:lineRule="auto"/>
        <w:jc w:val="both"/>
      </w:pPr>
      <w:r>
        <w:t>Find the number of employees and status in each status of “Married”, “Single”, “Divorced”. Use the COUNT function with the GROUP BY clause with status.</w:t>
      </w:r>
    </w:p>
    <w:p w14:paraId="61E0F95E" w14:textId="77777777" w:rsidR="00C523E7" w:rsidRDefault="00C523E7" w:rsidP="00C523E7">
      <w:pPr>
        <w:pStyle w:val="ListParagraph"/>
        <w:spacing w:after="0" w:line="240" w:lineRule="auto"/>
        <w:ind w:left="360"/>
        <w:jc w:val="both"/>
      </w:pPr>
    </w:p>
    <w:p w14:paraId="56B09C2F" w14:textId="77777777" w:rsidR="001D00AB" w:rsidRPr="00D077A9" w:rsidRDefault="001D00AB" w:rsidP="00D077A9">
      <w:pPr>
        <w:jc w:val="both"/>
        <w:rPr>
          <w:rFonts w:ascii="Calibri" w:hAnsi="Calibri" w:cs="Calibri"/>
        </w:rPr>
      </w:pPr>
      <w:r w:rsidRPr="00D077A9">
        <w:rPr>
          <w:rFonts w:ascii="Calibri" w:hAnsi="Calibri" w:cs="Calibri"/>
          <w:b/>
          <w:bCs/>
          <w:color w:val="CC6526"/>
        </w:rPr>
        <w:t>SQL Script:</w:t>
      </w:r>
    </w:p>
    <w:p w14:paraId="59EF221C" w14:textId="77777777" w:rsidR="001B29E5" w:rsidRDefault="001B29E5" w:rsidP="001B29E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select</w:t>
      </w:r>
    </w:p>
    <w:p w14:paraId="45FC7BD1" w14:textId="77777777" w:rsidR="001B29E5" w:rsidRDefault="001B29E5" w:rsidP="001B29E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C1AA6C"/>
          <w:sz w:val="20"/>
          <w:szCs w:val="20"/>
        </w:rPr>
        <w:t>count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(*)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as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number</w:t>
      </w:r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0226CD22" w14:textId="77777777" w:rsidR="001B29E5" w:rsidRDefault="001B29E5" w:rsidP="001B29E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marital_status</w:t>
      </w:r>
      <w:proofErr w:type="spellEnd"/>
    </w:p>
    <w:p w14:paraId="25983A6A" w14:textId="77777777" w:rsidR="001B29E5" w:rsidRDefault="001B29E5" w:rsidP="001B29E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from</w:t>
      </w:r>
    </w:p>
    <w:p w14:paraId="5C05BCAA" w14:textId="77777777" w:rsidR="001B29E5" w:rsidRDefault="001B29E5" w:rsidP="001B29E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employee</w:t>
      </w:r>
    </w:p>
    <w:p w14:paraId="6323B387" w14:textId="77777777" w:rsidR="001B29E5" w:rsidRDefault="001B29E5" w:rsidP="001B29E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group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by</w:t>
      </w:r>
    </w:p>
    <w:p w14:paraId="6BAB1FDA" w14:textId="77777777" w:rsidR="001B29E5" w:rsidRDefault="001B29E5" w:rsidP="001B29E5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9E9E9E"/>
          <w:sz w:val="20"/>
          <w:szCs w:val="20"/>
        </w:rPr>
        <w:t>marital_status</w:t>
      </w:r>
      <w:proofErr w:type="spellEnd"/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7AEA85FF" w14:textId="78368EC5" w:rsidR="00AE0BCA" w:rsidRDefault="00AE0BCA" w:rsidP="00AE0BCA">
      <w:pPr>
        <w:spacing w:after="0" w:line="240" w:lineRule="auto"/>
        <w:ind w:left="720"/>
        <w:jc w:val="both"/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</w:pPr>
    </w:p>
    <w:p w14:paraId="62A1E1EF" w14:textId="77777777" w:rsidR="00985FD0" w:rsidRDefault="00985FD0" w:rsidP="00AE0BCA">
      <w:pPr>
        <w:spacing w:after="0" w:line="240" w:lineRule="auto"/>
        <w:ind w:left="720"/>
        <w:jc w:val="both"/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</w:pPr>
    </w:p>
    <w:p w14:paraId="099CC70B" w14:textId="77777777" w:rsidR="00985FD0" w:rsidRDefault="00985FD0" w:rsidP="00AE0BCA">
      <w:pPr>
        <w:spacing w:after="0" w:line="240" w:lineRule="auto"/>
        <w:ind w:left="720"/>
        <w:jc w:val="both"/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</w:pPr>
    </w:p>
    <w:p w14:paraId="55BF39EB" w14:textId="77777777" w:rsidR="00985FD0" w:rsidRDefault="00985FD0" w:rsidP="00AE0BCA">
      <w:pPr>
        <w:spacing w:after="0" w:line="240" w:lineRule="auto"/>
        <w:ind w:left="720"/>
        <w:jc w:val="both"/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</w:pPr>
    </w:p>
    <w:p w14:paraId="28BF2F75" w14:textId="77777777" w:rsidR="00985FD0" w:rsidRDefault="00985FD0" w:rsidP="00AE0BCA">
      <w:pPr>
        <w:spacing w:after="0" w:line="240" w:lineRule="auto"/>
        <w:ind w:left="720"/>
        <w:jc w:val="both"/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</w:pPr>
    </w:p>
    <w:p w14:paraId="2BEEC91C" w14:textId="77777777" w:rsidR="00985FD0" w:rsidRDefault="00985FD0" w:rsidP="00AE0BCA">
      <w:pPr>
        <w:spacing w:after="0" w:line="240" w:lineRule="auto"/>
        <w:ind w:left="720"/>
        <w:jc w:val="both"/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</w:pPr>
    </w:p>
    <w:p w14:paraId="34389C2E" w14:textId="77777777" w:rsidR="00985FD0" w:rsidRDefault="00985FD0" w:rsidP="00AE0BCA">
      <w:pPr>
        <w:spacing w:after="0" w:line="240" w:lineRule="auto"/>
        <w:ind w:left="720"/>
        <w:jc w:val="both"/>
        <w:rPr>
          <w:rFonts w:ascii="Courier New" w:hAnsi="Courier New" w:cs="Courier New"/>
          <w:b/>
          <w:bCs/>
          <w:color w:val="739ECA"/>
          <w:sz w:val="20"/>
          <w:szCs w:val="20"/>
          <w:shd w:val="clear" w:color="auto" w:fill="2F2F2F"/>
        </w:rPr>
      </w:pPr>
    </w:p>
    <w:p w14:paraId="5F051115" w14:textId="77777777" w:rsidR="00224B92" w:rsidRDefault="00224B92" w:rsidP="00985FD0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58AE797D" w14:textId="77777777" w:rsidR="00224B92" w:rsidRDefault="00224B92" w:rsidP="00985FD0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5C5312AE" w14:textId="77777777" w:rsidR="00224B92" w:rsidRDefault="00224B92" w:rsidP="00985FD0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15E969FD" w14:textId="387785C1" w:rsidR="00224B92" w:rsidRDefault="00985FD0" w:rsidP="00985FD0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  <w:r>
        <w:rPr>
          <w:rFonts w:ascii="Calibri" w:hAnsi="Calibri" w:cs="Calibri"/>
          <w:b/>
          <w:bCs/>
          <w:color w:val="00B050"/>
        </w:rPr>
        <w:lastRenderedPageBreak/>
        <w:t>Output:</w:t>
      </w:r>
    </w:p>
    <w:p w14:paraId="016222B0" w14:textId="77777777" w:rsidR="00224B92" w:rsidRDefault="00224B92" w:rsidP="00985FD0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696A2042" w14:textId="748B0FC8" w:rsidR="00985FD0" w:rsidRDefault="00224B92" w:rsidP="00985FD0">
      <w:pPr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  <w:noProof/>
          <w:color w:val="00B050"/>
        </w:rPr>
        <w:drawing>
          <wp:inline distT="0" distB="0" distL="0" distR="0" wp14:anchorId="31BAC9AF" wp14:editId="2CD972CF">
            <wp:extent cx="5935980" cy="2186940"/>
            <wp:effectExtent l="0" t="0" r="7620" b="3810"/>
            <wp:docPr id="21429029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AA201" w14:textId="77777777" w:rsidR="00AE0BCA" w:rsidRDefault="00AE0BCA" w:rsidP="00AE0BCA">
      <w:pPr>
        <w:spacing w:after="0" w:line="240" w:lineRule="auto"/>
        <w:ind w:left="720"/>
        <w:jc w:val="both"/>
      </w:pPr>
    </w:p>
    <w:p w14:paraId="2CBD534C" w14:textId="680BB56F" w:rsidR="00B65A06" w:rsidRDefault="00FB45FF" w:rsidP="00FB45FF">
      <w:pPr>
        <w:pStyle w:val="ListParagraph"/>
        <w:numPr>
          <w:ilvl w:val="0"/>
          <w:numId w:val="31"/>
        </w:numPr>
        <w:spacing w:after="0" w:line="240" w:lineRule="auto"/>
        <w:jc w:val="both"/>
      </w:pPr>
      <w:r>
        <w:t>Find the number of employees and status in each status of “Married” OR “Single”. Use the COUNT function with the GROUP BY clause with status and Having clause with status = “Married” OR “Single”</w:t>
      </w:r>
      <w:r w:rsidR="0018127D">
        <w:t>.</w:t>
      </w:r>
    </w:p>
    <w:p w14:paraId="2D73D416" w14:textId="77777777" w:rsidR="006A7106" w:rsidRDefault="006A7106" w:rsidP="006A7106">
      <w:pPr>
        <w:spacing w:after="0" w:line="240" w:lineRule="auto"/>
        <w:jc w:val="both"/>
      </w:pPr>
    </w:p>
    <w:p w14:paraId="4F09FC89" w14:textId="77777777" w:rsidR="003F2ED1" w:rsidRPr="003F2ED1" w:rsidRDefault="003F2ED1" w:rsidP="003F2ED1">
      <w:pPr>
        <w:jc w:val="both"/>
        <w:rPr>
          <w:rFonts w:ascii="Calibri" w:hAnsi="Calibri" w:cs="Calibri"/>
        </w:rPr>
      </w:pPr>
      <w:r w:rsidRPr="003F2ED1">
        <w:rPr>
          <w:rFonts w:ascii="Calibri" w:hAnsi="Calibri" w:cs="Calibri"/>
          <w:b/>
          <w:bCs/>
          <w:color w:val="CC6526"/>
        </w:rPr>
        <w:t>SQL Script:</w:t>
      </w:r>
    </w:p>
    <w:p w14:paraId="18ADF022" w14:textId="77777777" w:rsidR="00B412D1" w:rsidRDefault="00B412D1" w:rsidP="00B412D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select</w:t>
      </w:r>
    </w:p>
    <w:p w14:paraId="63E1FEBF" w14:textId="77777777" w:rsidR="00B412D1" w:rsidRDefault="00B412D1" w:rsidP="00B412D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C1AA6C"/>
          <w:sz w:val="20"/>
          <w:szCs w:val="20"/>
        </w:rPr>
        <w:t>count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(*)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as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number</w:t>
      </w:r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6FF6E0A4" w14:textId="77777777" w:rsidR="00B412D1" w:rsidRDefault="00B412D1" w:rsidP="00B412D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marital_status</w:t>
      </w:r>
      <w:proofErr w:type="spellEnd"/>
    </w:p>
    <w:p w14:paraId="6D14EC0F" w14:textId="77777777" w:rsidR="00B412D1" w:rsidRDefault="00B412D1" w:rsidP="00B412D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from</w:t>
      </w:r>
    </w:p>
    <w:p w14:paraId="56B0FEA6" w14:textId="77777777" w:rsidR="00B412D1" w:rsidRDefault="00B412D1" w:rsidP="00B412D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employee</w:t>
      </w:r>
    </w:p>
    <w:p w14:paraId="5F26023D" w14:textId="77777777" w:rsidR="00B412D1" w:rsidRDefault="00B412D1" w:rsidP="00B412D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group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by</w:t>
      </w:r>
    </w:p>
    <w:p w14:paraId="5030D97E" w14:textId="77777777" w:rsidR="00B412D1" w:rsidRDefault="00B412D1" w:rsidP="00B412D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9E9E9E"/>
          <w:sz w:val="20"/>
          <w:szCs w:val="20"/>
        </w:rPr>
        <w:t>marital_status</w:t>
      </w:r>
      <w:proofErr w:type="spellEnd"/>
    </w:p>
    <w:p w14:paraId="7D148FDC" w14:textId="77777777" w:rsidR="00B412D1" w:rsidRDefault="00B412D1" w:rsidP="00B412D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having</w:t>
      </w:r>
    </w:p>
    <w:p w14:paraId="18DFEA01" w14:textId="77777777" w:rsidR="00B412D1" w:rsidRDefault="00B412D1" w:rsidP="00B412D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marital_status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'Single'</w:t>
      </w:r>
    </w:p>
    <w:p w14:paraId="6120DE3C" w14:textId="77777777" w:rsidR="00B412D1" w:rsidRDefault="00B412D1" w:rsidP="00B412D1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or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proofErr w:type="spellStart"/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marital_status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=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'Married'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1DD0883C" w14:textId="40F134FA" w:rsidR="00414ED4" w:rsidRPr="00DE5CA3" w:rsidRDefault="00414ED4" w:rsidP="003F2ED1">
      <w:pPr>
        <w:spacing w:after="0" w:line="240" w:lineRule="auto"/>
        <w:jc w:val="both"/>
      </w:pPr>
    </w:p>
    <w:p w14:paraId="0E4C40D6" w14:textId="79AB9750" w:rsidR="00B412D1" w:rsidRDefault="00414ED4" w:rsidP="00414ED4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  <w:r>
        <w:rPr>
          <w:rFonts w:ascii="Calibri" w:hAnsi="Calibri" w:cs="Calibri"/>
          <w:b/>
          <w:bCs/>
          <w:color w:val="00B050"/>
        </w:rPr>
        <w:t>Output:</w:t>
      </w:r>
    </w:p>
    <w:p w14:paraId="64CC05FB" w14:textId="77777777" w:rsidR="00B412D1" w:rsidRDefault="00B412D1" w:rsidP="00414ED4">
      <w:pPr>
        <w:spacing w:after="0" w:line="240" w:lineRule="auto"/>
        <w:jc w:val="both"/>
        <w:rPr>
          <w:rFonts w:ascii="Calibri" w:hAnsi="Calibri" w:cs="Calibri"/>
        </w:rPr>
      </w:pPr>
    </w:p>
    <w:p w14:paraId="0B78E7FA" w14:textId="4559DA9D" w:rsidR="00DE5CA3" w:rsidRPr="00DE5CA3" w:rsidRDefault="00B412D1" w:rsidP="00414ED4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464D9789" wp14:editId="176D280E">
            <wp:extent cx="5935980" cy="2369820"/>
            <wp:effectExtent l="0" t="0" r="7620" b="0"/>
            <wp:docPr id="228909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B46D2" w14:textId="3342CB1B" w:rsidR="00B412D1" w:rsidRDefault="00B412D1" w:rsidP="00B412D1">
      <w:pPr>
        <w:pStyle w:val="ListParagraph"/>
        <w:spacing w:after="0" w:line="240" w:lineRule="auto"/>
        <w:ind w:left="360"/>
        <w:jc w:val="both"/>
      </w:pPr>
    </w:p>
    <w:p w14:paraId="77CD3B69" w14:textId="77777777" w:rsidR="00B412D1" w:rsidRDefault="00B412D1" w:rsidP="00B412D1">
      <w:pPr>
        <w:pStyle w:val="ListParagraph"/>
        <w:spacing w:after="0" w:line="240" w:lineRule="auto"/>
        <w:ind w:left="360"/>
        <w:jc w:val="both"/>
      </w:pPr>
    </w:p>
    <w:p w14:paraId="76DD62F5" w14:textId="117334D4" w:rsidR="00D5504F" w:rsidRDefault="00BF3E07" w:rsidP="00826975">
      <w:pPr>
        <w:pStyle w:val="ListParagraph"/>
        <w:numPr>
          <w:ilvl w:val="0"/>
          <w:numId w:val="31"/>
        </w:numPr>
        <w:spacing w:after="0" w:line="240" w:lineRule="auto"/>
        <w:jc w:val="both"/>
      </w:pPr>
      <w:r>
        <w:lastRenderedPageBreak/>
        <w:t xml:space="preserve"> </w:t>
      </w:r>
      <w:r w:rsidR="00850824">
        <w:t xml:space="preserve">Using sub query, select the name and location of projects whose </w:t>
      </w:r>
      <w:proofErr w:type="spellStart"/>
      <w:r w:rsidR="00850824">
        <w:t>Onumber</w:t>
      </w:r>
      <w:proofErr w:type="spellEnd"/>
      <w:r w:rsidR="00850824">
        <w:t xml:space="preserve"> is in the </w:t>
      </w:r>
      <w:proofErr w:type="spellStart"/>
      <w:r w:rsidR="00850824">
        <w:t>Onumber</w:t>
      </w:r>
      <w:proofErr w:type="spellEnd"/>
      <w:r w:rsidR="00850824">
        <w:t xml:space="preserve"> of the offices located in country Nepal and India.</w:t>
      </w:r>
    </w:p>
    <w:p w14:paraId="42E7B006" w14:textId="77777777" w:rsidR="002447EA" w:rsidRDefault="002447EA" w:rsidP="00A23898">
      <w:pPr>
        <w:spacing w:after="0" w:line="240" w:lineRule="auto"/>
        <w:jc w:val="both"/>
      </w:pPr>
    </w:p>
    <w:p w14:paraId="14EC41D5" w14:textId="77777777" w:rsidR="00D5504F" w:rsidRPr="00D5504F" w:rsidRDefault="00D5504F" w:rsidP="00D5504F">
      <w:pPr>
        <w:jc w:val="both"/>
        <w:rPr>
          <w:rFonts w:ascii="Calibri" w:hAnsi="Calibri" w:cs="Calibri"/>
        </w:rPr>
      </w:pPr>
      <w:r w:rsidRPr="00D5504F">
        <w:rPr>
          <w:rFonts w:ascii="Calibri" w:hAnsi="Calibri" w:cs="Calibri"/>
          <w:b/>
          <w:bCs/>
          <w:color w:val="CC6526"/>
        </w:rPr>
        <w:t>SQL Script:</w:t>
      </w:r>
    </w:p>
    <w:p w14:paraId="538F59A1" w14:textId="77777777" w:rsidR="00A23898" w:rsidRDefault="00A23898" w:rsidP="00A2389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select</w:t>
      </w:r>
    </w:p>
    <w:p w14:paraId="3D6E4F41" w14:textId="77777777" w:rsidR="00A23898" w:rsidRDefault="00A23898" w:rsidP="00A2389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p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pname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>,</w:t>
      </w:r>
    </w:p>
    <w:p w14:paraId="4BE33B51" w14:textId="77777777" w:rsidR="00A23898" w:rsidRDefault="00A23898" w:rsidP="00A2389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p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plocation</w:t>
      </w:r>
      <w:proofErr w:type="spellEnd"/>
    </w:p>
    <w:p w14:paraId="67676FEF" w14:textId="77777777" w:rsidR="00A23898" w:rsidRDefault="00A23898" w:rsidP="00A2389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from</w:t>
      </w:r>
    </w:p>
    <w:p w14:paraId="063E180B" w14:textId="77777777" w:rsidR="00A23898" w:rsidRDefault="00A23898" w:rsidP="00A2389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project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i/>
          <w:iCs/>
          <w:color w:val="B788D3"/>
          <w:sz w:val="20"/>
          <w:szCs w:val="20"/>
        </w:rPr>
        <w:t>p</w:t>
      </w:r>
    </w:p>
    <w:p w14:paraId="172D06E9" w14:textId="77777777" w:rsidR="00A23898" w:rsidRDefault="00A23898" w:rsidP="00A2389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b/>
          <w:bCs/>
          <w:color w:val="739ECA"/>
          <w:sz w:val="20"/>
          <w:szCs w:val="20"/>
        </w:rPr>
        <w:t>where</w:t>
      </w:r>
    </w:p>
    <w:p w14:paraId="356ED2DD" w14:textId="77777777" w:rsidR="00A23898" w:rsidRDefault="00A23898" w:rsidP="00A2389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p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onumber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</w:p>
    <w:p w14:paraId="779C474B" w14:textId="77777777" w:rsidR="00A23898" w:rsidRDefault="00A23898" w:rsidP="00A2389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select</w:t>
      </w:r>
    </w:p>
    <w:p w14:paraId="4167EE60" w14:textId="77777777" w:rsidR="00A23898" w:rsidRDefault="00A23898" w:rsidP="00A2389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o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onumber</w:t>
      </w:r>
      <w:proofErr w:type="spellEnd"/>
    </w:p>
    <w:p w14:paraId="4B30A287" w14:textId="77777777" w:rsidR="00A23898" w:rsidRDefault="00A23898" w:rsidP="00A2389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from</w:t>
      </w:r>
    </w:p>
    <w:p w14:paraId="23D80417" w14:textId="77777777" w:rsidR="00A23898" w:rsidRDefault="00A23898" w:rsidP="00A2389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    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office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i/>
          <w:iCs/>
          <w:color w:val="B788D3"/>
          <w:sz w:val="20"/>
          <w:szCs w:val="20"/>
        </w:rPr>
        <w:t>o</w:t>
      </w:r>
    </w:p>
    <w:p w14:paraId="3121A12D" w14:textId="77777777" w:rsidR="00A23898" w:rsidRDefault="00A23898" w:rsidP="00A2389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where</w:t>
      </w:r>
    </w:p>
    <w:p w14:paraId="72310560" w14:textId="77777777" w:rsidR="00A23898" w:rsidRDefault="00A23898" w:rsidP="00A23898">
      <w:pPr>
        <w:pStyle w:val="NormalWeb"/>
        <w:shd w:val="clear" w:color="auto" w:fill="2F2F2F"/>
        <w:spacing w:before="0" w:beforeAutospacing="0" w:after="0" w:afterAutospacing="0"/>
        <w:rPr>
          <w:rFonts w:ascii="Courier New" w:hAnsi="Courier New" w:cs="Courier New"/>
          <w:color w:val="AAAAAA"/>
          <w:sz w:val="20"/>
          <w:szCs w:val="20"/>
        </w:rPr>
      </w:pPr>
      <w:r>
        <w:rPr>
          <w:rFonts w:ascii="Courier New" w:hAnsi="Courier New" w:cs="Courier New"/>
          <w:color w:val="AAAAAA"/>
          <w:sz w:val="20"/>
          <w:szCs w:val="20"/>
        </w:rPr>
        <w:t xml:space="preserve">        </w:t>
      </w:r>
      <w:proofErr w:type="spellStart"/>
      <w:r>
        <w:rPr>
          <w:rFonts w:ascii="Courier New" w:hAnsi="Courier New" w:cs="Courier New"/>
          <w:i/>
          <w:iCs/>
          <w:color w:val="B788D3"/>
          <w:sz w:val="20"/>
          <w:szCs w:val="20"/>
        </w:rPr>
        <w:t>o</w:t>
      </w:r>
      <w:r>
        <w:rPr>
          <w:rFonts w:ascii="Courier New" w:hAnsi="Courier New" w:cs="Courier New"/>
          <w:color w:val="AAAAAA"/>
          <w:sz w:val="20"/>
          <w:szCs w:val="20"/>
        </w:rPr>
        <w:t>.</w:t>
      </w:r>
      <w:r>
        <w:rPr>
          <w:rFonts w:ascii="Courier New" w:hAnsi="Courier New" w:cs="Courier New"/>
          <w:b/>
          <w:bCs/>
          <w:i/>
          <w:iCs/>
          <w:color w:val="FF3737"/>
          <w:sz w:val="20"/>
          <w:szCs w:val="20"/>
        </w:rPr>
        <w:t>country</w:t>
      </w:r>
      <w:proofErr w:type="spellEnd"/>
      <w:r>
        <w:rPr>
          <w:rFonts w:ascii="Courier New" w:hAnsi="Courier New" w:cs="Courier New"/>
          <w:color w:val="AAAAAA"/>
          <w:sz w:val="20"/>
          <w:szCs w:val="20"/>
        </w:rPr>
        <w:t xml:space="preserve"> </w:t>
      </w:r>
      <w:r>
        <w:rPr>
          <w:rFonts w:ascii="Courier New" w:hAnsi="Courier New" w:cs="Courier New"/>
          <w:b/>
          <w:bCs/>
          <w:color w:val="739ECA"/>
          <w:sz w:val="20"/>
          <w:szCs w:val="20"/>
        </w:rPr>
        <w:t>in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 (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'Nepal'</w:t>
      </w:r>
      <w:r>
        <w:rPr>
          <w:rFonts w:ascii="Courier New" w:hAnsi="Courier New" w:cs="Courier New"/>
          <w:color w:val="AAAAAA"/>
          <w:sz w:val="20"/>
          <w:szCs w:val="20"/>
        </w:rPr>
        <w:t xml:space="preserve">, </w:t>
      </w:r>
      <w:r>
        <w:rPr>
          <w:rFonts w:ascii="Courier New" w:hAnsi="Courier New" w:cs="Courier New"/>
          <w:b/>
          <w:bCs/>
          <w:color w:val="CAC580"/>
          <w:sz w:val="20"/>
          <w:szCs w:val="20"/>
        </w:rPr>
        <w:t>'India'</w:t>
      </w:r>
      <w:r>
        <w:rPr>
          <w:rFonts w:ascii="Courier New" w:hAnsi="Courier New" w:cs="Courier New"/>
          <w:color w:val="AAAAAA"/>
          <w:sz w:val="20"/>
          <w:szCs w:val="20"/>
        </w:rPr>
        <w:t>))</w:t>
      </w:r>
      <w:r>
        <w:rPr>
          <w:rFonts w:ascii="Courier New" w:hAnsi="Courier New" w:cs="Courier New"/>
          <w:color w:val="EECC64"/>
          <w:sz w:val="20"/>
          <w:szCs w:val="20"/>
        </w:rPr>
        <w:t>;</w:t>
      </w:r>
    </w:p>
    <w:p w14:paraId="37E2EBE8" w14:textId="77777777" w:rsidR="00A23898" w:rsidRDefault="00A23898" w:rsidP="0045283B">
      <w:pPr>
        <w:spacing w:after="0" w:line="240" w:lineRule="auto"/>
        <w:jc w:val="both"/>
        <w:rPr>
          <w:rFonts w:ascii="Calibri" w:hAnsi="Calibri" w:cs="Calibri"/>
          <w:b/>
          <w:bCs/>
          <w:color w:val="00B050"/>
        </w:rPr>
      </w:pPr>
    </w:p>
    <w:p w14:paraId="1956959A" w14:textId="3F62444C" w:rsidR="0045283B" w:rsidRDefault="0045283B" w:rsidP="0045283B">
      <w:pPr>
        <w:spacing w:after="0" w:line="24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b/>
          <w:bCs/>
          <w:color w:val="00B050"/>
        </w:rPr>
        <w:t>Output:</w:t>
      </w:r>
    </w:p>
    <w:p w14:paraId="3AD74EE6" w14:textId="77777777" w:rsidR="0045283B" w:rsidRPr="00DE5CA3" w:rsidRDefault="0045283B" w:rsidP="00D5504F">
      <w:pPr>
        <w:spacing w:after="0" w:line="240" w:lineRule="auto"/>
        <w:jc w:val="both"/>
      </w:pPr>
    </w:p>
    <w:p w14:paraId="2ABEBEC2" w14:textId="0BAC8A7B" w:rsidR="00DE5CA3" w:rsidRDefault="00D5632F" w:rsidP="00DE5CA3">
      <w:pPr>
        <w:spacing w:after="0" w:line="240" w:lineRule="auto"/>
        <w:jc w:val="both"/>
      </w:pPr>
      <w:r>
        <w:rPr>
          <w:noProof/>
        </w:rPr>
        <w:drawing>
          <wp:inline distT="0" distB="0" distL="0" distR="0" wp14:anchorId="52CDFE6E" wp14:editId="06F8A3B2">
            <wp:extent cx="5943600" cy="4549140"/>
            <wp:effectExtent l="0" t="0" r="0" b="3810"/>
            <wp:docPr id="19625760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1F065" w14:textId="77777777" w:rsidR="00D5632F" w:rsidRPr="00D5632F" w:rsidRDefault="00D5632F" w:rsidP="00D5632F">
      <w:pPr>
        <w:spacing w:after="0" w:line="240" w:lineRule="auto"/>
        <w:jc w:val="both"/>
        <w:rPr>
          <w:rFonts w:ascii="Calibri" w:hAnsi="Calibri" w:cs="Calibri"/>
          <w:b/>
          <w:bCs/>
          <w:color w:val="CC6526"/>
        </w:rPr>
      </w:pPr>
    </w:p>
    <w:sectPr w:rsidR="00D5632F" w:rsidRPr="00D5632F" w:rsidSect="00006BAD">
      <w:headerReference w:type="default" r:id="rId22"/>
      <w:footerReference w:type="default" r:id="rId23"/>
      <w:pgSz w:w="12240" w:h="15840"/>
      <w:pgMar w:top="1152" w:right="1440" w:bottom="1152" w:left="1440" w:header="432" w:footer="57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DC666A" w14:textId="77777777" w:rsidR="00006BAD" w:rsidRDefault="00006BAD" w:rsidP="00524988">
      <w:pPr>
        <w:spacing w:after="0" w:line="240" w:lineRule="auto"/>
      </w:pPr>
      <w:r>
        <w:separator/>
      </w:r>
    </w:p>
  </w:endnote>
  <w:endnote w:type="continuationSeparator" w:id="0">
    <w:p w14:paraId="637C64A5" w14:textId="77777777" w:rsidR="00006BAD" w:rsidRDefault="00006BAD" w:rsidP="005249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3512330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703CDB3" w14:textId="76B3CCEB" w:rsidR="00B00DC7" w:rsidRDefault="00B00DC7" w:rsidP="00B00DC7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  <w:r>
          <w:rPr>
            <w:color w:val="7F7F7F" w:themeColor="background1" w:themeShade="7F"/>
            <w:spacing w:val="60"/>
          </w:rPr>
          <w:tab/>
        </w:r>
        <w:r>
          <w:rPr>
            <w:color w:val="7F7F7F" w:themeColor="background1" w:themeShade="7F"/>
            <w:spacing w:val="60"/>
          </w:rPr>
          <w:tab/>
          <w:t>Suman Paudel</w:t>
        </w:r>
      </w:p>
    </w:sdtContent>
  </w:sdt>
  <w:p w14:paraId="2F1B8DD9" w14:textId="6895F5B3" w:rsidR="006970EF" w:rsidRDefault="006970E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27CE33" w14:textId="77777777" w:rsidR="00006BAD" w:rsidRDefault="00006BAD" w:rsidP="00524988">
      <w:pPr>
        <w:spacing w:after="0" w:line="240" w:lineRule="auto"/>
      </w:pPr>
      <w:r>
        <w:separator/>
      </w:r>
    </w:p>
  </w:footnote>
  <w:footnote w:type="continuationSeparator" w:id="0">
    <w:p w14:paraId="146FDBAD" w14:textId="77777777" w:rsidR="00006BAD" w:rsidRDefault="00006BAD" w:rsidP="005249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BE78296" w14:textId="7ED24DEA" w:rsidR="0019366B" w:rsidRDefault="006970EF">
    <w:pPr>
      <w:pStyle w:val="Header"/>
    </w:pPr>
    <w:r>
      <w:t>DBMS: Assignment I</w:t>
    </w:r>
    <w:r w:rsidR="00825B48">
      <w:t>I</w:t>
    </w:r>
    <w:r w:rsidR="00FA5B17">
      <w:t>I</w:t>
    </w:r>
  </w:p>
  <w:p w14:paraId="11816FAE" w14:textId="77777777" w:rsidR="00825B48" w:rsidRDefault="00825B4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89"/>
    <w:multiLevelType w:val="singleLevel"/>
    <w:tmpl w:val="95D8FDA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2E673C"/>
    <w:multiLevelType w:val="hybridMultilevel"/>
    <w:tmpl w:val="D45C7F3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3185711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8F78C1"/>
    <w:multiLevelType w:val="hybridMultilevel"/>
    <w:tmpl w:val="CDD2A14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A644904"/>
    <w:multiLevelType w:val="hybridMultilevel"/>
    <w:tmpl w:val="1B3059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C0032F"/>
    <w:multiLevelType w:val="hybridMultilevel"/>
    <w:tmpl w:val="A9C6B86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0D011BBE"/>
    <w:multiLevelType w:val="multilevel"/>
    <w:tmpl w:val="24565EA2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15D5543"/>
    <w:multiLevelType w:val="hybridMultilevel"/>
    <w:tmpl w:val="1B30593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378039F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6F6FC8"/>
    <w:multiLevelType w:val="multilevel"/>
    <w:tmpl w:val="24565EA2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2095375C"/>
    <w:multiLevelType w:val="hybridMultilevel"/>
    <w:tmpl w:val="6C7071FE"/>
    <w:lvl w:ilvl="0" w:tplc="85AA3860">
      <w:start w:val="6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060F1D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E63D9D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A012A3E"/>
    <w:multiLevelType w:val="hybridMultilevel"/>
    <w:tmpl w:val="6E74B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2356DC"/>
    <w:multiLevelType w:val="hybridMultilevel"/>
    <w:tmpl w:val="1B3059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CC29CD"/>
    <w:multiLevelType w:val="multilevel"/>
    <w:tmpl w:val="24565EA2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3E6B495C"/>
    <w:multiLevelType w:val="hybridMultilevel"/>
    <w:tmpl w:val="2B3878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150A8A"/>
    <w:multiLevelType w:val="multilevel"/>
    <w:tmpl w:val="24565EA2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44D72322"/>
    <w:multiLevelType w:val="hybridMultilevel"/>
    <w:tmpl w:val="5950E2A8"/>
    <w:lvl w:ilvl="0" w:tplc="0409000F">
      <w:start w:val="1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45B6616"/>
    <w:multiLevelType w:val="hybridMultilevel"/>
    <w:tmpl w:val="A65220B4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5AC15A70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E6754BC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F3F514F"/>
    <w:multiLevelType w:val="multilevel"/>
    <w:tmpl w:val="24565EA2"/>
    <w:lvl w:ilvl="0">
      <w:start w:val="1"/>
      <w:numFmt w:val="lowerLetter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60B2661A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5E3926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230B01"/>
    <w:multiLevelType w:val="hybridMultilevel"/>
    <w:tmpl w:val="1B305930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6AD421DD"/>
    <w:multiLevelType w:val="hybridMultilevel"/>
    <w:tmpl w:val="9D02F176"/>
    <w:lvl w:ilvl="0" w:tplc="1DB65790">
      <w:start w:val="1"/>
      <w:numFmt w:val="decimal"/>
      <w:lvlText w:val="%1."/>
      <w:lvlJc w:val="left"/>
      <w:pPr>
        <w:ind w:left="360" w:hanging="360"/>
      </w:pPr>
      <w:rPr>
        <w:b/>
        <w:bCs/>
        <w:color w:val="DD8047" w:themeColor="accent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0B81A22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15C22FC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1A47171"/>
    <w:multiLevelType w:val="hybridMultilevel"/>
    <w:tmpl w:val="6E923B70"/>
    <w:lvl w:ilvl="0" w:tplc="CEF4FC2A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cstheme="minorBidi"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71FF147A"/>
    <w:multiLevelType w:val="multilevel"/>
    <w:tmpl w:val="FBACAE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4D7F06"/>
    <w:multiLevelType w:val="hybridMultilevel"/>
    <w:tmpl w:val="1B30593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FCB5B48"/>
    <w:multiLevelType w:val="hybridMultilevel"/>
    <w:tmpl w:val="5FCCA2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9119314">
    <w:abstractNumId w:val="32"/>
  </w:num>
  <w:num w:numId="2" w16cid:durableId="58094773">
    <w:abstractNumId w:val="16"/>
  </w:num>
  <w:num w:numId="3" w16cid:durableId="1705012150">
    <w:abstractNumId w:val="13"/>
  </w:num>
  <w:num w:numId="4" w16cid:durableId="1909535741">
    <w:abstractNumId w:val="0"/>
  </w:num>
  <w:num w:numId="5" w16cid:durableId="1525093331">
    <w:abstractNumId w:val="21"/>
  </w:num>
  <w:num w:numId="6" w16cid:durableId="56822941">
    <w:abstractNumId w:val="9"/>
  </w:num>
  <w:num w:numId="7" w16cid:durableId="895042897">
    <w:abstractNumId w:val="30"/>
  </w:num>
  <w:num w:numId="8" w16cid:durableId="2083602110">
    <w:abstractNumId w:val="6"/>
  </w:num>
  <w:num w:numId="9" w16cid:durableId="1159885514">
    <w:abstractNumId w:val="15"/>
  </w:num>
  <w:num w:numId="10" w16cid:durableId="2146271194">
    <w:abstractNumId w:val="22"/>
  </w:num>
  <w:num w:numId="11" w16cid:durableId="1941181929">
    <w:abstractNumId w:val="17"/>
  </w:num>
  <w:num w:numId="12" w16cid:durableId="461463566">
    <w:abstractNumId w:val="8"/>
  </w:num>
  <w:num w:numId="13" w16cid:durableId="865874847">
    <w:abstractNumId w:val="27"/>
  </w:num>
  <w:num w:numId="14" w16cid:durableId="215623576">
    <w:abstractNumId w:val="11"/>
  </w:num>
  <w:num w:numId="15" w16cid:durableId="1239285843">
    <w:abstractNumId w:val="28"/>
  </w:num>
  <w:num w:numId="16" w16cid:durableId="897547177">
    <w:abstractNumId w:val="23"/>
  </w:num>
  <w:num w:numId="17" w16cid:durableId="954097207">
    <w:abstractNumId w:val="20"/>
  </w:num>
  <w:num w:numId="18" w16cid:durableId="1958245915">
    <w:abstractNumId w:val="10"/>
  </w:num>
  <w:num w:numId="19" w16cid:durableId="1903903080">
    <w:abstractNumId w:val="12"/>
  </w:num>
  <w:num w:numId="20" w16cid:durableId="1752459776">
    <w:abstractNumId w:val="2"/>
  </w:num>
  <w:num w:numId="21" w16cid:durableId="560873728">
    <w:abstractNumId w:val="24"/>
  </w:num>
  <w:num w:numId="22" w16cid:durableId="397748437">
    <w:abstractNumId w:val="18"/>
  </w:num>
  <w:num w:numId="23" w16cid:durableId="506017675">
    <w:abstractNumId w:val="14"/>
  </w:num>
  <w:num w:numId="24" w16cid:durableId="1506363028">
    <w:abstractNumId w:val="31"/>
  </w:num>
  <w:num w:numId="25" w16cid:durableId="1405956108">
    <w:abstractNumId w:val="4"/>
  </w:num>
  <w:num w:numId="26" w16cid:durableId="1103764193">
    <w:abstractNumId w:val="7"/>
  </w:num>
  <w:num w:numId="27" w16cid:durableId="1676609148">
    <w:abstractNumId w:val="25"/>
  </w:num>
  <w:num w:numId="28" w16cid:durableId="1329094662">
    <w:abstractNumId w:val="3"/>
  </w:num>
  <w:num w:numId="29" w16cid:durableId="1169370669">
    <w:abstractNumId w:val="1"/>
  </w:num>
  <w:num w:numId="30" w16cid:durableId="459803777">
    <w:abstractNumId w:val="29"/>
  </w:num>
  <w:num w:numId="31" w16cid:durableId="151873078">
    <w:abstractNumId w:val="26"/>
  </w:num>
  <w:num w:numId="32" w16cid:durableId="639844159">
    <w:abstractNumId w:val="19"/>
  </w:num>
  <w:num w:numId="33" w16cid:durableId="9771071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proofState w:spelling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D5E"/>
    <w:rsid w:val="000018D7"/>
    <w:rsid w:val="00006BAD"/>
    <w:rsid w:val="000103DC"/>
    <w:rsid w:val="00022915"/>
    <w:rsid w:val="00025C65"/>
    <w:rsid w:val="00030274"/>
    <w:rsid w:val="00031D30"/>
    <w:rsid w:val="0004051A"/>
    <w:rsid w:val="0004290D"/>
    <w:rsid w:val="00044941"/>
    <w:rsid w:val="00051E4B"/>
    <w:rsid w:val="00061FF8"/>
    <w:rsid w:val="000662E9"/>
    <w:rsid w:val="00070B5D"/>
    <w:rsid w:val="00071D05"/>
    <w:rsid w:val="00076856"/>
    <w:rsid w:val="00077D2F"/>
    <w:rsid w:val="00097C80"/>
    <w:rsid w:val="000A0B9E"/>
    <w:rsid w:val="000A3337"/>
    <w:rsid w:val="000B605F"/>
    <w:rsid w:val="000D138E"/>
    <w:rsid w:val="000D52CD"/>
    <w:rsid w:val="000E4B27"/>
    <w:rsid w:val="000F3CC1"/>
    <w:rsid w:val="000F5DD8"/>
    <w:rsid w:val="00106D72"/>
    <w:rsid w:val="00114869"/>
    <w:rsid w:val="00131ABA"/>
    <w:rsid w:val="001360C2"/>
    <w:rsid w:val="0014386D"/>
    <w:rsid w:val="001458E3"/>
    <w:rsid w:val="00146415"/>
    <w:rsid w:val="00151A42"/>
    <w:rsid w:val="001528DC"/>
    <w:rsid w:val="00155D1B"/>
    <w:rsid w:val="00157B89"/>
    <w:rsid w:val="00166CCF"/>
    <w:rsid w:val="0018127D"/>
    <w:rsid w:val="0019366B"/>
    <w:rsid w:val="001A1173"/>
    <w:rsid w:val="001B29E5"/>
    <w:rsid w:val="001C196C"/>
    <w:rsid w:val="001C46A9"/>
    <w:rsid w:val="001D00AB"/>
    <w:rsid w:val="001D3C4B"/>
    <w:rsid w:val="001D54C9"/>
    <w:rsid w:val="001D6F33"/>
    <w:rsid w:val="001D706F"/>
    <w:rsid w:val="001D7121"/>
    <w:rsid w:val="001E3ADA"/>
    <w:rsid w:val="001E7199"/>
    <w:rsid w:val="001E7D3B"/>
    <w:rsid w:val="001F05C5"/>
    <w:rsid w:val="001F2C2F"/>
    <w:rsid w:val="002051EF"/>
    <w:rsid w:val="00211045"/>
    <w:rsid w:val="00224B92"/>
    <w:rsid w:val="002261A4"/>
    <w:rsid w:val="002308B6"/>
    <w:rsid w:val="002325E2"/>
    <w:rsid w:val="00234FED"/>
    <w:rsid w:val="002447EA"/>
    <w:rsid w:val="00245E7E"/>
    <w:rsid w:val="0025066C"/>
    <w:rsid w:val="00251CA5"/>
    <w:rsid w:val="002629C8"/>
    <w:rsid w:val="0026634A"/>
    <w:rsid w:val="002712AB"/>
    <w:rsid w:val="00274D59"/>
    <w:rsid w:val="00280C58"/>
    <w:rsid w:val="00284476"/>
    <w:rsid w:val="002912A5"/>
    <w:rsid w:val="002A05C6"/>
    <w:rsid w:val="002A4251"/>
    <w:rsid w:val="002A62EE"/>
    <w:rsid w:val="002B3071"/>
    <w:rsid w:val="002C095B"/>
    <w:rsid w:val="002C7361"/>
    <w:rsid w:val="002D6C68"/>
    <w:rsid w:val="002E5513"/>
    <w:rsid w:val="002F1EA7"/>
    <w:rsid w:val="002F30FA"/>
    <w:rsid w:val="002F6EA5"/>
    <w:rsid w:val="00303F9E"/>
    <w:rsid w:val="00313F52"/>
    <w:rsid w:val="003169C1"/>
    <w:rsid w:val="00316CFB"/>
    <w:rsid w:val="00320474"/>
    <w:rsid w:val="003229FE"/>
    <w:rsid w:val="00342B0E"/>
    <w:rsid w:val="003457CA"/>
    <w:rsid w:val="003532C7"/>
    <w:rsid w:val="003702EF"/>
    <w:rsid w:val="0038601B"/>
    <w:rsid w:val="00392784"/>
    <w:rsid w:val="003A45FA"/>
    <w:rsid w:val="003B5207"/>
    <w:rsid w:val="003C6B5F"/>
    <w:rsid w:val="003C72AF"/>
    <w:rsid w:val="003D0528"/>
    <w:rsid w:val="003E1FD3"/>
    <w:rsid w:val="003F04D1"/>
    <w:rsid w:val="003F2ED1"/>
    <w:rsid w:val="004033F2"/>
    <w:rsid w:val="004146E5"/>
    <w:rsid w:val="00414ED4"/>
    <w:rsid w:val="004169AE"/>
    <w:rsid w:val="00432A3E"/>
    <w:rsid w:val="00447EF5"/>
    <w:rsid w:val="0045283B"/>
    <w:rsid w:val="00452C00"/>
    <w:rsid w:val="00456667"/>
    <w:rsid w:val="004571B3"/>
    <w:rsid w:val="00465A16"/>
    <w:rsid w:val="00473915"/>
    <w:rsid w:val="00473B19"/>
    <w:rsid w:val="00474925"/>
    <w:rsid w:val="004774E8"/>
    <w:rsid w:val="00480116"/>
    <w:rsid w:val="00481FAD"/>
    <w:rsid w:val="00483FFD"/>
    <w:rsid w:val="004916E3"/>
    <w:rsid w:val="00494184"/>
    <w:rsid w:val="00495660"/>
    <w:rsid w:val="004C0F41"/>
    <w:rsid w:val="004C20DD"/>
    <w:rsid w:val="004D4734"/>
    <w:rsid w:val="004D56D7"/>
    <w:rsid w:val="004F70C2"/>
    <w:rsid w:val="00500AF7"/>
    <w:rsid w:val="00502D2B"/>
    <w:rsid w:val="00505DB4"/>
    <w:rsid w:val="005102D2"/>
    <w:rsid w:val="00511679"/>
    <w:rsid w:val="005244D5"/>
    <w:rsid w:val="00524988"/>
    <w:rsid w:val="00527B46"/>
    <w:rsid w:val="005403F3"/>
    <w:rsid w:val="005405B4"/>
    <w:rsid w:val="00562C3C"/>
    <w:rsid w:val="00563596"/>
    <w:rsid w:val="00563FE4"/>
    <w:rsid w:val="005708F3"/>
    <w:rsid w:val="00571D9B"/>
    <w:rsid w:val="005733DE"/>
    <w:rsid w:val="00574BB2"/>
    <w:rsid w:val="00575138"/>
    <w:rsid w:val="00575C9D"/>
    <w:rsid w:val="005831B8"/>
    <w:rsid w:val="005854E9"/>
    <w:rsid w:val="00586542"/>
    <w:rsid w:val="005A0DBA"/>
    <w:rsid w:val="005B14E1"/>
    <w:rsid w:val="005B3B11"/>
    <w:rsid w:val="005B3FB5"/>
    <w:rsid w:val="005B5A3A"/>
    <w:rsid w:val="005B76B3"/>
    <w:rsid w:val="005C1B18"/>
    <w:rsid w:val="005C25D8"/>
    <w:rsid w:val="005C64D2"/>
    <w:rsid w:val="005D26C2"/>
    <w:rsid w:val="005E57C0"/>
    <w:rsid w:val="005E5EE5"/>
    <w:rsid w:val="005E6EE8"/>
    <w:rsid w:val="005F14D9"/>
    <w:rsid w:val="005F4103"/>
    <w:rsid w:val="005F4759"/>
    <w:rsid w:val="005F6CBC"/>
    <w:rsid w:val="00603B69"/>
    <w:rsid w:val="0060677D"/>
    <w:rsid w:val="00617324"/>
    <w:rsid w:val="00622EE2"/>
    <w:rsid w:val="00627415"/>
    <w:rsid w:val="00633E9B"/>
    <w:rsid w:val="00635D86"/>
    <w:rsid w:val="00654FF8"/>
    <w:rsid w:val="00665AC8"/>
    <w:rsid w:val="00685179"/>
    <w:rsid w:val="006876C9"/>
    <w:rsid w:val="00690F2D"/>
    <w:rsid w:val="00695941"/>
    <w:rsid w:val="006970EF"/>
    <w:rsid w:val="006A4B98"/>
    <w:rsid w:val="006A7106"/>
    <w:rsid w:val="006F0BFF"/>
    <w:rsid w:val="00704C83"/>
    <w:rsid w:val="00717609"/>
    <w:rsid w:val="00722FED"/>
    <w:rsid w:val="00727D3A"/>
    <w:rsid w:val="0073220F"/>
    <w:rsid w:val="0073222D"/>
    <w:rsid w:val="00744A8B"/>
    <w:rsid w:val="0075295A"/>
    <w:rsid w:val="00753932"/>
    <w:rsid w:val="007757BE"/>
    <w:rsid w:val="00776B75"/>
    <w:rsid w:val="007825CD"/>
    <w:rsid w:val="00783197"/>
    <w:rsid w:val="007925C9"/>
    <w:rsid w:val="007A5FBC"/>
    <w:rsid w:val="007A72A8"/>
    <w:rsid w:val="007B7F21"/>
    <w:rsid w:val="007C616F"/>
    <w:rsid w:val="007C6426"/>
    <w:rsid w:val="007E2B06"/>
    <w:rsid w:val="007F4388"/>
    <w:rsid w:val="008069BA"/>
    <w:rsid w:val="008071B3"/>
    <w:rsid w:val="0081214A"/>
    <w:rsid w:val="0082359A"/>
    <w:rsid w:val="00824796"/>
    <w:rsid w:val="00825B48"/>
    <w:rsid w:val="00826266"/>
    <w:rsid w:val="00827FE7"/>
    <w:rsid w:val="0084772F"/>
    <w:rsid w:val="00850272"/>
    <w:rsid w:val="00850824"/>
    <w:rsid w:val="008518C4"/>
    <w:rsid w:val="00862843"/>
    <w:rsid w:val="00864846"/>
    <w:rsid w:val="00865247"/>
    <w:rsid w:val="008702C8"/>
    <w:rsid w:val="00874AA1"/>
    <w:rsid w:val="008829A9"/>
    <w:rsid w:val="008865CC"/>
    <w:rsid w:val="00893758"/>
    <w:rsid w:val="0089377F"/>
    <w:rsid w:val="00894AFD"/>
    <w:rsid w:val="008D34E7"/>
    <w:rsid w:val="008D5A7F"/>
    <w:rsid w:val="008D64C7"/>
    <w:rsid w:val="008E6464"/>
    <w:rsid w:val="008F5273"/>
    <w:rsid w:val="008F5815"/>
    <w:rsid w:val="008F69C5"/>
    <w:rsid w:val="0090012E"/>
    <w:rsid w:val="009144F2"/>
    <w:rsid w:val="00916771"/>
    <w:rsid w:val="0092028C"/>
    <w:rsid w:val="009268FC"/>
    <w:rsid w:val="00930751"/>
    <w:rsid w:val="00930BD6"/>
    <w:rsid w:val="00937289"/>
    <w:rsid w:val="00946859"/>
    <w:rsid w:val="0095245A"/>
    <w:rsid w:val="009527F4"/>
    <w:rsid w:val="00957DE7"/>
    <w:rsid w:val="009655BD"/>
    <w:rsid w:val="0097511C"/>
    <w:rsid w:val="009807B5"/>
    <w:rsid w:val="00980B3B"/>
    <w:rsid w:val="00985FD0"/>
    <w:rsid w:val="009911AB"/>
    <w:rsid w:val="009A2220"/>
    <w:rsid w:val="009A4A11"/>
    <w:rsid w:val="009A5F16"/>
    <w:rsid w:val="009B2B22"/>
    <w:rsid w:val="009B4D09"/>
    <w:rsid w:val="009F5298"/>
    <w:rsid w:val="009F617A"/>
    <w:rsid w:val="00A12142"/>
    <w:rsid w:val="00A144D0"/>
    <w:rsid w:val="00A15EFC"/>
    <w:rsid w:val="00A165EA"/>
    <w:rsid w:val="00A17760"/>
    <w:rsid w:val="00A23898"/>
    <w:rsid w:val="00A23FDB"/>
    <w:rsid w:val="00A2776D"/>
    <w:rsid w:val="00A30202"/>
    <w:rsid w:val="00A42295"/>
    <w:rsid w:val="00A633AD"/>
    <w:rsid w:val="00A64808"/>
    <w:rsid w:val="00A64F00"/>
    <w:rsid w:val="00A655A7"/>
    <w:rsid w:val="00A66951"/>
    <w:rsid w:val="00A80358"/>
    <w:rsid w:val="00A81145"/>
    <w:rsid w:val="00A9092C"/>
    <w:rsid w:val="00A90ACF"/>
    <w:rsid w:val="00AA4DC9"/>
    <w:rsid w:val="00AA6597"/>
    <w:rsid w:val="00AB7216"/>
    <w:rsid w:val="00AC5FBC"/>
    <w:rsid w:val="00AC6EDA"/>
    <w:rsid w:val="00AD0BA6"/>
    <w:rsid w:val="00AE00A4"/>
    <w:rsid w:val="00AE0BCA"/>
    <w:rsid w:val="00AE30AA"/>
    <w:rsid w:val="00AF6F9C"/>
    <w:rsid w:val="00B00DC7"/>
    <w:rsid w:val="00B00DCB"/>
    <w:rsid w:val="00B040A5"/>
    <w:rsid w:val="00B20B0D"/>
    <w:rsid w:val="00B30A3F"/>
    <w:rsid w:val="00B31DC0"/>
    <w:rsid w:val="00B32D39"/>
    <w:rsid w:val="00B412D1"/>
    <w:rsid w:val="00B445A1"/>
    <w:rsid w:val="00B47D36"/>
    <w:rsid w:val="00B57117"/>
    <w:rsid w:val="00B65A06"/>
    <w:rsid w:val="00B67903"/>
    <w:rsid w:val="00B7164B"/>
    <w:rsid w:val="00B71C80"/>
    <w:rsid w:val="00B773A2"/>
    <w:rsid w:val="00B87F49"/>
    <w:rsid w:val="00BA01E2"/>
    <w:rsid w:val="00BA0ACA"/>
    <w:rsid w:val="00BA1ED8"/>
    <w:rsid w:val="00BB3299"/>
    <w:rsid w:val="00BB55CC"/>
    <w:rsid w:val="00BB7744"/>
    <w:rsid w:val="00BE42AB"/>
    <w:rsid w:val="00BE6B0A"/>
    <w:rsid w:val="00BF3E07"/>
    <w:rsid w:val="00BF6EFA"/>
    <w:rsid w:val="00C02EA3"/>
    <w:rsid w:val="00C124D1"/>
    <w:rsid w:val="00C159FD"/>
    <w:rsid w:val="00C23141"/>
    <w:rsid w:val="00C232F2"/>
    <w:rsid w:val="00C34C5F"/>
    <w:rsid w:val="00C42C2D"/>
    <w:rsid w:val="00C45334"/>
    <w:rsid w:val="00C523E7"/>
    <w:rsid w:val="00C61906"/>
    <w:rsid w:val="00C63B04"/>
    <w:rsid w:val="00C649FB"/>
    <w:rsid w:val="00C664B6"/>
    <w:rsid w:val="00C8135A"/>
    <w:rsid w:val="00C87F1E"/>
    <w:rsid w:val="00C968B9"/>
    <w:rsid w:val="00C9795E"/>
    <w:rsid w:val="00CB2C84"/>
    <w:rsid w:val="00CB7AD4"/>
    <w:rsid w:val="00CC71FB"/>
    <w:rsid w:val="00CE0831"/>
    <w:rsid w:val="00CE2BD5"/>
    <w:rsid w:val="00CE698A"/>
    <w:rsid w:val="00CE7B97"/>
    <w:rsid w:val="00D02942"/>
    <w:rsid w:val="00D06A7A"/>
    <w:rsid w:val="00D07151"/>
    <w:rsid w:val="00D077A9"/>
    <w:rsid w:val="00D11847"/>
    <w:rsid w:val="00D174AE"/>
    <w:rsid w:val="00D17CEA"/>
    <w:rsid w:val="00D271A7"/>
    <w:rsid w:val="00D2794B"/>
    <w:rsid w:val="00D30F6A"/>
    <w:rsid w:val="00D31391"/>
    <w:rsid w:val="00D3498B"/>
    <w:rsid w:val="00D5504F"/>
    <w:rsid w:val="00D5632F"/>
    <w:rsid w:val="00D64BE0"/>
    <w:rsid w:val="00D65AD1"/>
    <w:rsid w:val="00D74968"/>
    <w:rsid w:val="00D9026B"/>
    <w:rsid w:val="00D94921"/>
    <w:rsid w:val="00DA5050"/>
    <w:rsid w:val="00DA763D"/>
    <w:rsid w:val="00DC25AC"/>
    <w:rsid w:val="00DE1345"/>
    <w:rsid w:val="00DE2613"/>
    <w:rsid w:val="00DE493C"/>
    <w:rsid w:val="00DE5CA3"/>
    <w:rsid w:val="00DF00C9"/>
    <w:rsid w:val="00DF23B1"/>
    <w:rsid w:val="00DF2AA4"/>
    <w:rsid w:val="00E10F4E"/>
    <w:rsid w:val="00E14079"/>
    <w:rsid w:val="00E233EB"/>
    <w:rsid w:val="00E23599"/>
    <w:rsid w:val="00E33341"/>
    <w:rsid w:val="00E35B6F"/>
    <w:rsid w:val="00E4416B"/>
    <w:rsid w:val="00E54DE0"/>
    <w:rsid w:val="00E5780D"/>
    <w:rsid w:val="00E82505"/>
    <w:rsid w:val="00E84142"/>
    <w:rsid w:val="00E97B6B"/>
    <w:rsid w:val="00EA428F"/>
    <w:rsid w:val="00EA6BAE"/>
    <w:rsid w:val="00EB5315"/>
    <w:rsid w:val="00EC0784"/>
    <w:rsid w:val="00EC180D"/>
    <w:rsid w:val="00EC3EDB"/>
    <w:rsid w:val="00EC6A38"/>
    <w:rsid w:val="00EC7D92"/>
    <w:rsid w:val="00F0445D"/>
    <w:rsid w:val="00F1427A"/>
    <w:rsid w:val="00F33F0F"/>
    <w:rsid w:val="00F36133"/>
    <w:rsid w:val="00F466BF"/>
    <w:rsid w:val="00F506EE"/>
    <w:rsid w:val="00F55C63"/>
    <w:rsid w:val="00F56D5E"/>
    <w:rsid w:val="00F67F59"/>
    <w:rsid w:val="00F71941"/>
    <w:rsid w:val="00F74F32"/>
    <w:rsid w:val="00F77FFD"/>
    <w:rsid w:val="00FA124E"/>
    <w:rsid w:val="00FA4893"/>
    <w:rsid w:val="00FA5B17"/>
    <w:rsid w:val="00FA6F20"/>
    <w:rsid w:val="00FB45FF"/>
    <w:rsid w:val="00FC2C5F"/>
    <w:rsid w:val="00FC351D"/>
    <w:rsid w:val="00FD690F"/>
    <w:rsid w:val="00FD7844"/>
    <w:rsid w:val="00FE0E0E"/>
    <w:rsid w:val="00FF4DDD"/>
    <w:rsid w:val="4BDEC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AB3878"/>
  <w15:chartTrackingRefBased/>
  <w15:docId w15:val="{AAE4FBD1-D4C4-4E4C-B220-C8B31F110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2613"/>
  </w:style>
  <w:style w:type="paragraph" w:styleId="Heading1">
    <w:name w:val="heading 1"/>
    <w:basedOn w:val="Normal"/>
    <w:link w:val="Heading1Char"/>
    <w:uiPriority w:val="9"/>
    <w:qFormat/>
    <w:rsid w:val="00874AA1"/>
    <w:pPr>
      <w:keepNext/>
      <w:keepLines/>
      <w:contextualSpacing/>
      <w:outlineLvl w:val="0"/>
    </w:pPr>
    <w:rPr>
      <w:rFonts w:asciiTheme="majorHAnsi" w:eastAsiaTheme="majorEastAsia" w:hAnsiTheme="majorHAnsi" w:cstheme="majorBidi"/>
      <w:b/>
      <w:sz w:val="28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874AA1"/>
    <w:pPr>
      <w:contextualSpacing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rsid w:val="00874AA1"/>
    <w:pPr>
      <w:contextualSpacing/>
      <w:outlineLvl w:val="2"/>
    </w:pPr>
    <w:rPr>
      <w:rFonts w:eastAsiaTheme="majorEastAsia" w:cstheme="majorBidi"/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Bullet">
    <w:name w:val="List Bullet"/>
    <w:basedOn w:val="Normal"/>
    <w:uiPriority w:val="11"/>
    <w:rsid w:val="00874AA1"/>
    <w:pPr>
      <w:numPr>
        <w:numId w:val="4"/>
      </w:numPr>
      <w:ind w:left="720"/>
      <w:contextualSpacing/>
    </w:pPr>
    <w:rPr>
      <w:sz w:val="22"/>
    </w:rPr>
  </w:style>
  <w:style w:type="paragraph" w:styleId="Title">
    <w:name w:val="Title"/>
    <w:basedOn w:val="Normal"/>
    <w:next w:val="Normal"/>
    <w:link w:val="TitleChar"/>
    <w:uiPriority w:val="1"/>
    <w:qFormat/>
    <w:rsid w:val="00874AA1"/>
    <w:pPr>
      <w:spacing w:after="600" w:line="360" w:lineRule="auto"/>
      <w:contextualSpacing/>
      <w:jc w:val="center"/>
    </w:pPr>
    <w:rPr>
      <w:rFonts w:asciiTheme="majorHAnsi" w:eastAsiaTheme="majorEastAsia" w:hAnsiTheme="majorHAnsi" w:cstheme="majorBidi"/>
      <w:b/>
      <w:kern w:val="28"/>
      <w:sz w:val="28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874AA1"/>
    <w:rPr>
      <w:rFonts w:asciiTheme="majorHAnsi" w:eastAsiaTheme="majorEastAsia" w:hAnsiTheme="majorHAnsi" w:cstheme="majorBidi"/>
      <w:b/>
      <w:kern w:val="28"/>
      <w:sz w:val="28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74AA1"/>
    <w:rPr>
      <w:rFonts w:asciiTheme="majorHAnsi" w:eastAsiaTheme="majorEastAsia" w:hAnsiTheme="majorHAnsi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74AA1"/>
    <w:rPr>
      <w:rFonts w:eastAsiaTheme="majorEastAsia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74AA1"/>
    <w:rPr>
      <w:rFonts w:eastAsiaTheme="majorEastAsia" w:cstheme="majorBidi"/>
      <w:b/>
      <w:i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874A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4AA1"/>
  </w:style>
  <w:style w:type="paragraph" w:styleId="Footer">
    <w:name w:val="footer"/>
    <w:basedOn w:val="Normal"/>
    <w:link w:val="FooterChar"/>
    <w:uiPriority w:val="99"/>
    <w:unhideWhenUsed/>
    <w:rsid w:val="00874AA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4AA1"/>
  </w:style>
  <w:style w:type="character" w:styleId="PlaceholderText">
    <w:name w:val="Placeholder Text"/>
    <w:basedOn w:val="DefaultParagraphFont"/>
    <w:uiPriority w:val="99"/>
    <w:semiHidden/>
    <w:rsid w:val="00874AA1"/>
    <w:rPr>
      <w:color w:val="808080"/>
    </w:rPr>
  </w:style>
  <w:style w:type="paragraph" w:customStyle="1" w:styleId="Normal-Indented">
    <w:name w:val="Normal - Indented"/>
    <w:basedOn w:val="Normal"/>
    <w:uiPriority w:val="12"/>
    <w:qFormat/>
    <w:rsid w:val="00874AA1"/>
    <w:pPr>
      <w:ind w:left="720"/>
      <w:contextualSpacing/>
    </w:pPr>
  </w:style>
  <w:style w:type="paragraph" w:styleId="ListParagraph">
    <w:name w:val="List Paragraph"/>
    <w:basedOn w:val="Normal"/>
    <w:uiPriority w:val="34"/>
    <w:unhideWhenUsed/>
    <w:qFormat/>
    <w:rsid w:val="00C232F2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F14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05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28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3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59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04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3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42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10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7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9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5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46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85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0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99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9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7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55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79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1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0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09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3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9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8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69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2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88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5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58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338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8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79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8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56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2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75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88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9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85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88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2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28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69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37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8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6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74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22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1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55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94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54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84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93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12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52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1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98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0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1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2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19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1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45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81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37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0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02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9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8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77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53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97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8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92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85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40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9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17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03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49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2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11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2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0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5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59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88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8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81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40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4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31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4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11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10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8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511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94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033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5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63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4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17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3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2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61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68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56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64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91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96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3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9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01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1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00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56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4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21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125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0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6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14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8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26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6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242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6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64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79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7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5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69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4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97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39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0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29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33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7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umanPaudel\AppData\Roaming\Microsoft\Templates\Project%20based%20learning.dotx" TargetMode="External"/></Relationships>
</file>

<file path=word/theme/theme1.xml><?xml version="1.0" encoding="utf-8"?>
<a:theme xmlns:a="http://schemas.openxmlformats.org/drawingml/2006/main" name="Office Theme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ustom 3">
      <a:majorFont>
        <a:latin typeface="Bodoni MT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075BD4-F53C-4E01-9EDE-4652C8A1FE4B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2.xml><?xml version="1.0" encoding="utf-8"?>
<ds:datastoreItem xmlns:ds="http://schemas.openxmlformats.org/officeDocument/2006/customXml" ds:itemID="{3D40F5E8-4448-4982-82F4-146B74EB9EB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7D55E06-64DA-42F3-AD6E-D3DC24069E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11A1CE4-3B6C-49D0-AE4A-2DD0065FBD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Project based learning</Template>
  <TotalTime>525</TotalTime>
  <Pages>10</Pages>
  <Words>474</Words>
  <Characters>2703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Suman Paudel 33</dc:creator>
  <cp:keywords/>
  <dc:description/>
  <cp:lastModifiedBy>Suman Paudel</cp:lastModifiedBy>
  <cp:revision>771</cp:revision>
  <cp:lastPrinted>2024-04-19T16:00:00Z</cp:lastPrinted>
  <dcterms:created xsi:type="dcterms:W3CDTF">2024-03-29T05:55:00Z</dcterms:created>
  <dcterms:modified xsi:type="dcterms:W3CDTF">2024-04-30T03:04:00Z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