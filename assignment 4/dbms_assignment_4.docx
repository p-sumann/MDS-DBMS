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DEEE5" w:themeColor="accent3" w:themeTint="33"/>
  <w:body>
    <w:p w14:paraId="7FAA5481" w14:textId="7EC50DA7" w:rsidR="00076856" w:rsidRPr="005F14D9" w:rsidRDefault="00F56D5E" w:rsidP="00874AA1">
      <w:pPr>
        <w:pStyle w:val="Title"/>
        <w:rPr>
          <w:rFonts w:ascii="Calibri" w:hAnsi="Calibri" w:cs="Calibri"/>
        </w:rPr>
      </w:pPr>
      <w:bookmarkStart w:id="0" w:name="_Hlk162605866"/>
      <w:bookmarkEnd w:id="0"/>
      <w:r w:rsidRPr="005F14D9">
        <w:rPr>
          <w:rFonts w:ascii="Calibri" w:hAnsi="Calibri" w:cs="Calibri"/>
        </w:rPr>
        <w:t>Suman Paudel (33)</w:t>
      </w:r>
    </w:p>
    <w:p w14:paraId="1B15B6B8" w14:textId="27F6CEE2" w:rsidR="00F56D5E" w:rsidRPr="005F14D9" w:rsidRDefault="00F56D5E" w:rsidP="00F56D5E">
      <w:pPr>
        <w:pStyle w:val="Title"/>
        <w:rPr>
          <w:rFonts w:ascii="Calibri" w:hAnsi="Calibri" w:cs="Calibri"/>
        </w:rPr>
      </w:pPr>
      <w:r w:rsidRPr="005F14D9">
        <w:rPr>
          <w:rFonts w:ascii="Calibri" w:hAnsi="Calibri" w:cs="Calibri"/>
        </w:rPr>
        <w:t xml:space="preserve">Assignment </w:t>
      </w:r>
      <w:r w:rsidR="00E14079">
        <w:rPr>
          <w:rFonts w:ascii="Calibri" w:hAnsi="Calibri" w:cs="Calibri"/>
        </w:rPr>
        <w:t>I</w:t>
      </w:r>
      <w:r w:rsidR="00D12069">
        <w:rPr>
          <w:rFonts w:ascii="Calibri" w:hAnsi="Calibri" w:cs="Calibri"/>
        </w:rPr>
        <w:t>V</w:t>
      </w:r>
    </w:p>
    <w:p w14:paraId="691B4AB7" w14:textId="56BFF425" w:rsidR="00563FE4" w:rsidRPr="003F04D1" w:rsidRDefault="00F56D5E" w:rsidP="00874AA1">
      <w:pPr>
        <w:pStyle w:val="Heading1"/>
        <w:rPr>
          <w:rFonts w:ascii="Calibri" w:hAnsi="Calibri" w:cs="Calibri"/>
        </w:rPr>
      </w:pPr>
      <w:r w:rsidRPr="003F04D1">
        <w:rPr>
          <w:rFonts w:ascii="Calibri" w:hAnsi="Calibri" w:cs="Calibri"/>
        </w:rPr>
        <w:t xml:space="preserve">Lab </w:t>
      </w:r>
      <w:r w:rsidR="00345DAC">
        <w:rPr>
          <w:rFonts w:ascii="Calibri" w:hAnsi="Calibri" w:cs="Calibri"/>
        </w:rPr>
        <w:t>4</w:t>
      </w:r>
      <w:r w:rsidRPr="003F04D1">
        <w:rPr>
          <w:rFonts w:ascii="Calibri" w:hAnsi="Calibri" w:cs="Calibri"/>
        </w:rPr>
        <w:t>:</w:t>
      </w:r>
    </w:p>
    <w:p w14:paraId="232E015F" w14:textId="59945815" w:rsidR="00BB7744" w:rsidRPr="00BB7744" w:rsidRDefault="00BB7744" w:rsidP="00BB7744">
      <w:pPr>
        <w:jc w:val="both"/>
        <w:rPr>
          <w:rFonts w:ascii="Calibri" w:hAnsi="Calibri" w:cs="Calibri"/>
          <w:b/>
          <w:bCs/>
          <w:color w:val="000000"/>
        </w:rPr>
      </w:pPr>
      <w:r w:rsidRPr="00BB7744">
        <w:rPr>
          <w:rFonts w:ascii="Calibri" w:hAnsi="Calibri" w:cs="Calibri"/>
          <w:b/>
          <w:color w:val="CC6526"/>
        </w:rPr>
        <w:t>Prepare Lab Sheet of MYSQL Statements for following</w:t>
      </w:r>
      <w:r w:rsidR="00345DAC">
        <w:rPr>
          <w:rFonts w:ascii="Calibri" w:hAnsi="Calibri" w:cs="Calibri"/>
          <w:b/>
          <w:color w:val="CC6526"/>
        </w:rPr>
        <w:t>.</w:t>
      </w:r>
    </w:p>
    <w:p w14:paraId="0EF51118" w14:textId="6EDD8CB9" w:rsidR="00AC6EDA" w:rsidRPr="00330581" w:rsidRDefault="00F809BE" w:rsidP="00F809BE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Calibri" w:hAnsi="Calibri" w:cs="Calibri"/>
          <w:color w:val="000000"/>
          <w:sz w:val="27"/>
          <w:szCs w:val="27"/>
        </w:rPr>
      </w:pPr>
      <w:r w:rsidRPr="00330581">
        <w:rPr>
          <w:rFonts w:ascii="Calibri" w:hAnsi="Calibri" w:cs="Calibri"/>
        </w:rPr>
        <w:t xml:space="preserve">Create tables </w:t>
      </w:r>
      <w:r w:rsidRPr="00330581">
        <w:rPr>
          <w:rFonts w:ascii="Calibri" w:eastAsia="Times New Roman" w:hAnsi="Calibri" w:cs="Calibri"/>
          <w:sz w:val="21"/>
          <w:szCs w:val="21"/>
        </w:rPr>
        <w:t>Teacher</w:t>
      </w:r>
      <w:r w:rsidRPr="00330581">
        <w:rPr>
          <w:rFonts w:ascii="Calibri" w:eastAsia="Times New Roman" w:hAnsi="Calibri" w:cs="Calibri"/>
          <w:sz w:val="21"/>
        </w:rPr>
        <w:t xml:space="preserve"> </w:t>
      </w:r>
      <w:r w:rsidRPr="00330581">
        <w:rPr>
          <w:rFonts w:ascii="Calibri" w:eastAsia="Times New Roman" w:hAnsi="Calibri" w:cs="Calibri"/>
          <w:sz w:val="21"/>
          <w:szCs w:val="21"/>
        </w:rPr>
        <w:t>(Id</w:t>
      </w:r>
      <w:r w:rsidRPr="00330581">
        <w:rPr>
          <w:rFonts w:ascii="Calibri" w:eastAsia="Times New Roman" w:hAnsi="Calibri" w:cs="Calibri"/>
          <w:sz w:val="21"/>
        </w:rPr>
        <w:t xml:space="preserve"> INT PRIMARY KEY, Tname VARCHAR(20)) and </w:t>
      </w:r>
      <w:r w:rsidRPr="00330581">
        <w:rPr>
          <w:rFonts w:ascii="Calibri" w:eastAsia="Times New Roman" w:hAnsi="Calibri" w:cs="Calibri"/>
          <w:sz w:val="21"/>
          <w:szCs w:val="21"/>
        </w:rPr>
        <w:t>Student</w:t>
      </w:r>
      <w:r w:rsidRPr="00330581">
        <w:rPr>
          <w:rFonts w:ascii="Calibri" w:eastAsia="Times New Roman" w:hAnsi="Calibri" w:cs="Calibri"/>
          <w:sz w:val="21"/>
        </w:rPr>
        <w:t xml:space="preserve"> </w:t>
      </w:r>
      <w:r w:rsidRPr="00330581">
        <w:rPr>
          <w:rFonts w:ascii="Calibri" w:eastAsia="Times New Roman" w:hAnsi="Calibri" w:cs="Calibri"/>
          <w:sz w:val="21"/>
          <w:szCs w:val="21"/>
        </w:rPr>
        <w:t>(id</w:t>
      </w:r>
      <w:r w:rsidRPr="00330581">
        <w:rPr>
          <w:rFonts w:ascii="Calibri" w:eastAsia="Times New Roman" w:hAnsi="Calibri" w:cs="Calibri"/>
          <w:sz w:val="21"/>
        </w:rPr>
        <w:t xml:space="preserve"> INT PRIMARY KEY,  Sname VARCHAR(20)</w:t>
      </w:r>
      <w:r w:rsidRPr="00330581">
        <w:rPr>
          <w:rFonts w:ascii="Calibri" w:eastAsia="Times New Roman" w:hAnsi="Calibri" w:cs="Calibri"/>
          <w:sz w:val="21"/>
          <w:szCs w:val="21"/>
        </w:rPr>
        <w:t>);</w:t>
      </w:r>
      <w:r w:rsidR="00AC6EDA" w:rsidRPr="00330581">
        <w:rPr>
          <w:rFonts w:ascii="Calibri" w:hAnsi="Calibri" w:cs="Calibri"/>
          <w:color w:val="000000"/>
          <w:sz w:val="27"/>
          <w:szCs w:val="27"/>
        </w:rPr>
        <w:br/>
      </w:r>
    </w:p>
    <w:p w14:paraId="0CB19461" w14:textId="6C68E3B9" w:rsidR="002F6EA5" w:rsidRDefault="00A90ACF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CC6526"/>
        </w:rPr>
      </w:pPr>
      <w:r w:rsidRPr="00030274">
        <w:rPr>
          <w:rFonts w:ascii="Calibri" w:hAnsi="Calibri" w:cs="Calibri"/>
          <w:b/>
          <w:bCs/>
          <w:color w:val="CC6526"/>
        </w:rPr>
        <w:t xml:space="preserve">SQL </w:t>
      </w:r>
      <w:r w:rsidR="002F6EA5" w:rsidRPr="00030274">
        <w:rPr>
          <w:rFonts w:ascii="Calibri" w:hAnsi="Calibri" w:cs="Calibri"/>
          <w:b/>
          <w:bCs/>
          <w:color w:val="CC6526"/>
        </w:rPr>
        <w:t>Script</w:t>
      </w:r>
      <w:r w:rsidR="002F6EA5" w:rsidRPr="00030274">
        <w:rPr>
          <w:rFonts w:ascii="Calibri" w:hAnsi="Calibri" w:cs="Calibri"/>
          <w:color w:val="CC6526"/>
        </w:rPr>
        <w:t xml:space="preserve">: </w:t>
      </w:r>
    </w:p>
    <w:p w14:paraId="77D7A6A0" w14:textId="7B9E13DF" w:rsidR="00157B89" w:rsidRPr="001458E3" w:rsidRDefault="00157B89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</w:p>
    <w:p w14:paraId="2027D297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</w:rPr>
        <w:t>Teacher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32C6BD5A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B8B8"/>
          <w:sz w:val="20"/>
          <w:szCs w:val="20"/>
        </w:rPr>
        <w:t>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D5AFF03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B8B8"/>
          <w:sz w:val="20"/>
          <w:szCs w:val="20"/>
        </w:rPr>
        <w:t>Tname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20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76F5DD58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51396F34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14:paraId="236C1002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CREATE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TABLE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B788D3"/>
          <w:sz w:val="20"/>
          <w:szCs w:val="20"/>
        </w:rPr>
        <w:t>Student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03AEE8B5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B8B8"/>
          <w:sz w:val="20"/>
          <w:szCs w:val="20"/>
        </w:rPr>
        <w:t>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INT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PRIMARY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KEY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68222245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B8B8"/>
          <w:sz w:val="20"/>
          <w:szCs w:val="20"/>
        </w:rPr>
        <w:t>Sname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VARCHAR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C0C0C0"/>
          <w:sz w:val="20"/>
          <w:szCs w:val="20"/>
        </w:rPr>
        <w:t>20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</w:p>
    <w:p w14:paraId="0089ABF4" w14:textId="77777777" w:rsidR="005560C3" w:rsidRDefault="005560C3" w:rsidP="005560C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B1BF39B" w14:textId="132DA8DD" w:rsidR="002F6EA5" w:rsidRPr="005F14D9" w:rsidRDefault="002F6EA5" w:rsidP="002F6E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Calibri" w:hAnsi="Calibri" w:cs="Calibri"/>
        </w:rPr>
      </w:pPr>
    </w:p>
    <w:p w14:paraId="7D3023D8" w14:textId="1D16F596" w:rsidR="00C232F2" w:rsidRDefault="00A2776D" w:rsidP="00030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bookmarkStart w:id="1" w:name="_Hlk164447973"/>
      <w:r w:rsidRPr="00030274">
        <w:rPr>
          <w:rFonts w:ascii="Calibri" w:hAnsi="Calibri" w:cs="Calibri"/>
          <w:b/>
          <w:bCs/>
          <w:color w:val="00B050"/>
        </w:rPr>
        <w:t>Output</w:t>
      </w:r>
      <w:r w:rsidR="00030274">
        <w:rPr>
          <w:rFonts w:ascii="Calibri" w:hAnsi="Calibri" w:cs="Calibri"/>
          <w:b/>
          <w:bCs/>
          <w:color w:val="00B050"/>
        </w:rPr>
        <w:t>:</w:t>
      </w:r>
    </w:p>
    <w:p w14:paraId="782DAF60" w14:textId="77777777" w:rsidR="006F44DD" w:rsidRDefault="006F44DD" w:rsidP="00030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54F491A" w14:textId="5C42897F" w:rsidR="006F44DD" w:rsidRPr="005F14D9" w:rsidRDefault="006F44DD" w:rsidP="00030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140B57D4" wp14:editId="228B7CE1">
            <wp:extent cx="5684520" cy="2338070"/>
            <wp:effectExtent l="0" t="0" r="0" b="5080"/>
            <wp:docPr id="401098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"/>
    <w:p w14:paraId="44255F53" w14:textId="77777777" w:rsidR="003457CA" w:rsidRPr="003457CA" w:rsidRDefault="003457CA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2C4BAE1D" w14:textId="77777777" w:rsidR="003457CA" w:rsidRDefault="003457CA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3675DDA0" w14:textId="77777777" w:rsidR="00E3202F" w:rsidRDefault="00E3202F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1810E77C" w14:textId="77777777" w:rsidR="00E3202F" w:rsidRDefault="00E3202F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53350AE5" w14:textId="77777777" w:rsidR="00E3202F" w:rsidRDefault="00E3202F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6E4BE111" w14:textId="77777777" w:rsidR="00E3202F" w:rsidRDefault="00E3202F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3B96076F" w14:textId="77777777" w:rsidR="00E3202F" w:rsidRDefault="00E3202F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17254A98" w14:textId="77777777" w:rsidR="00E3202F" w:rsidRPr="003457CA" w:rsidRDefault="00E3202F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49A71C24" w14:textId="339EB4C6" w:rsidR="000D138E" w:rsidRPr="00580015" w:rsidRDefault="00E3202F" w:rsidP="00F71941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580015">
        <w:rPr>
          <w:rFonts w:ascii="Calibri" w:hAnsi="Calibri" w:cs="Calibri"/>
        </w:rPr>
        <w:lastRenderedPageBreak/>
        <w:t>Insert values like {(“1,”Ram”), (2,”Hari”), (3,”Sita”)} in Teacher and {(“2,”Hari”), (3,”Sita”), (4,”Gita”)} in Student.</w:t>
      </w:r>
    </w:p>
    <w:p w14:paraId="2B06A4D3" w14:textId="58CDFE3C" w:rsidR="0073220F" w:rsidRDefault="0073220F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05236950" w14:textId="32741998" w:rsidR="00862843" w:rsidRPr="005F14D9" w:rsidRDefault="005F14D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E84142">
        <w:rPr>
          <w:rFonts w:ascii="Calibri" w:hAnsi="Calibri" w:cs="Calibri"/>
          <w:b/>
          <w:bCs/>
          <w:color w:val="CC6526"/>
        </w:rPr>
        <w:t>SQL</w:t>
      </w:r>
      <w:r w:rsidR="00C159FD">
        <w:rPr>
          <w:rFonts w:ascii="Calibri" w:hAnsi="Calibri" w:cs="Calibri"/>
          <w:b/>
          <w:bCs/>
          <w:color w:val="CC6526"/>
        </w:rPr>
        <w:t xml:space="preserve"> Script:</w:t>
      </w:r>
      <w:r w:rsidR="00862843">
        <w:rPr>
          <w:rFonts w:ascii="Calibri" w:hAnsi="Calibri" w:cs="Calibri"/>
          <w:b/>
          <w:bCs/>
        </w:rPr>
        <w:t xml:space="preserve"> </w:t>
      </w:r>
    </w:p>
    <w:p w14:paraId="50E9D1B1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Teacher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351E4FC3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1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'Ram'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66E6CB39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'Hari'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3F0F2C50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'Sita'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4423D466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</w:p>
    <w:p w14:paraId="2D983701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INSERT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INTO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Student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Id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VALUES</w:t>
      </w:r>
    </w:p>
    <w:p w14:paraId="4382F50F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2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'Hari'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1200162C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3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'Sita'</w:t>
      </w:r>
      <w:r>
        <w:rPr>
          <w:rFonts w:ascii="Courier New" w:hAnsi="Courier New" w:cs="Courier New"/>
          <w:color w:val="AAAAAA"/>
          <w:sz w:val="20"/>
          <w:szCs w:val="20"/>
        </w:rPr>
        <w:t>),</w:t>
      </w:r>
    </w:p>
    <w:p w14:paraId="285F41AB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(</w:t>
      </w:r>
      <w:r>
        <w:rPr>
          <w:rFonts w:ascii="Courier New" w:hAnsi="Courier New" w:cs="Courier New"/>
          <w:color w:val="C0C0C0"/>
          <w:sz w:val="20"/>
          <w:szCs w:val="20"/>
        </w:rPr>
        <w:t>4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'Gita'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02D56430" w14:textId="77777777" w:rsidR="0073220F" w:rsidRDefault="0073220F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91687FE" w14:textId="15AC0200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030274">
        <w:rPr>
          <w:rFonts w:ascii="Calibri" w:hAnsi="Calibri" w:cs="Calibri"/>
          <w:b/>
          <w:bCs/>
          <w:color w:val="00B050"/>
        </w:rPr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p w14:paraId="6E4ACB0F" w14:textId="77777777" w:rsidR="00D31053" w:rsidRDefault="00D31053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EE6B18D" w14:textId="73C82C92" w:rsidR="00A15EFC" w:rsidRDefault="00222468" w:rsidP="00A15E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rFonts w:ascii="Calibri" w:hAnsi="Calibri" w:cs="Calibri"/>
          <w:b/>
          <w:bCs/>
          <w:noProof/>
        </w:rPr>
        <w:drawing>
          <wp:inline distT="0" distB="0" distL="0" distR="0" wp14:anchorId="7C8DE3CE" wp14:editId="7F8D88DB">
            <wp:extent cx="5934710" cy="2398395"/>
            <wp:effectExtent l="0" t="0" r="8890" b="1905"/>
            <wp:docPr id="2736063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765A3" w14:textId="77777777" w:rsidR="00A15EFC" w:rsidRDefault="00A15EFC" w:rsidP="00A15E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</w:p>
    <w:p w14:paraId="5EBFD06A" w14:textId="3435DAB2" w:rsidR="00B00DCB" w:rsidRPr="00E4416B" w:rsidRDefault="00D31053" w:rsidP="00E4416B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</w:rPr>
      </w:pPr>
      <w:r>
        <w:t>Write query to find Union of Teacher and Student.</w:t>
      </w:r>
    </w:p>
    <w:p w14:paraId="0F6E35A9" w14:textId="7AC37C84" w:rsidR="00251CA5" w:rsidRDefault="00251CA5" w:rsidP="00C232F2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CC6526"/>
        </w:rPr>
        <w:t>SQL Script:</w:t>
      </w:r>
    </w:p>
    <w:p w14:paraId="28357D85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Teacher</w:t>
      </w:r>
    </w:p>
    <w:p w14:paraId="271D26F8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UNION</w:t>
      </w:r>
    </w:p>
    <w:p w14:paraId="246CAECB" w14:textId="77777777" w:rsidR="00D31053" w:rsidRDefault="00D31053" w:rsidP="00D3105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Student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0890AC5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7EC724C8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5A33004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441B591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5DCC5B87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D0ED5C2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2D73BDE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27C5F12C" w14:textId="77777777" w:rsidR="00222468" w:rsidRDefault="00222468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7AE7950B" w14:textId="77777777" w:rsidR="00222468" w:rsidRDefault="00222468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063FB53" w14:textId="77777777" w:rsidR="00222468" w:rsidRDefault="00222468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5957CAD0" w14:textId="77777777" w:rsidR="00222468" w:rsidRDefault="00222468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3151B049" w14:textId="77777777" w:rsidR="00222468" w:rsidRDefault="00222468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05081770" w14:textId="4D2B57E1" w:rsidR="00A80358" w:rsidRDefault="00051E4B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  <w:r w:rsidRPr="00030274">
        <w:rPr>
          <w:rFonts w:ascii="Calibri" w:hAnsi="Calibri" w:cs="Calibri"/>
          <w:b/>
          <w:bCs/>
          <w:color w:val="00B050"/>
        </w:rPr>
        <w:lastRenderedPageBreak/>
        <w:t>Output</w:t>
      </w:r>
      <w:r>
        <w:rPr>
          <w:rFonts w:ascii="Calibri" w:hAnsi="Calibri" w:cs="Calibri"/>
          <w:b/>
          <w:bCs/>
          <w:color w:val="00B050"/>
        </w:rPr>
        <w:t>:</w:t>
      </w:r>
      <w:r w:rsidR="00A80358" w:rsidRPr="00A80358">
        <w:rPr>
          <w:rFonts w:ascii="Calibri" w:hAnsi="Calibri" w:cs="Calibri"/>
          <w:noProof/>
        </w:rPr>
        <w:t xml:space="preserve"> </w:t>
      </w:r>
    </w:p>
    <w:p w14:paraId="033832C7" w14:textId="77777777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</w:p>
    <w:p w14:paraId="25A36E7E" w14:textId="6A4B90E6" w:rsidR="00930699" w:rsidRDefault="00930699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drawing>
          <wp:inline distT="0" distB="0" distL="0" distR="0" wp14:anchorId="0AA40C7F" wp14:editId="3672B9B8">
            <wp:extent cx="5943600" cy="4347845"/>
            <wp:effectExtent l="0" t="0" r="0" b="0"/>
            <wp:docPr id="1276293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AB143" w14:textId="0592EDFA" w:rsidR="00FA124E" w:rsidRDefault="00FA124E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</w:p>
    <w:p w14:paraId="41B3CF0D" w14:textId="613829D0" w:rsidR="00051E4B" w:rsidRDefault="00051E4B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25D68F54" w14:textId="313DC8A3" w:rsidR="00211045" w:rsidRPr="00930699" w:rsidRDefault="00930699" w:rsidP="00211045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</w:rPr>
      </w:pPr>
      <w:bookmarkStart w:id="2" w:name="_Hlk164448701"/>
      <w:r w:rsidRPr="00930699">
        <w:rPr>
          <w:rFonts w:ascii="Calibri" w:hAnsi="Calibri" w:cs="Calibri"/>
        </w:rPr>
        <w:t>Write query to find Intersection of Teacher and Student.</w:t>
      </w:r>
    </w:p>
    <w:p w14:paraId="2DD11C2D" w14:textId="5319F4F0" w:rsidR="00077D2F" w:rsidRPr="00211045" w:rsidRDefault="00077D2F" w:rsidP="00211045">
      <w:pPr>
        <w:jc w:val="both"/>
        <w:rPr>
          <w:rFonts w:ascii="Calibri" w:hAnsi="Calibri" w:cs="Calibri"/>
        </w:rPr>
      </w:pPr>
      <w:r w:rsidRPr="00211045">
        <w:rPr>
          <w:rFonts w:ascii="Calibri" w:hAnsi="Calibri" w:cs="Calibri"/>
          <w:b/>
          <w:bCs/>
          <w:color w:val="CC6526"/>
        </w:rPr>
        <w:t>SQL Script</w:t>
      </w:r>
      <w:r w:rsidR="005C64D2" w:rsidRPr="00211045">
        <w:rPr>
          <w:rFonts w:ascii="Calibri" w:hAnsi="Calibri" w:cs="Calibri"/>
          <w:b/>
          <w:bCs/>
          <w:color w:val="CC6526"/>
        </w:rPr>
        <w:t>:</w:t>
      </w:r>
    </w:p>
    <w:bookmarkEnd w:id="2"/>
    <w:p w14:paraId="08BEFC03" w14:textId="77777777" w:rsidR="00930699" w:rsidRDefault="00930699" w:rsidP="0093069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Teacher</w:t>
      </w:r>
    </w:p>
    <w:p w14:paraId="21D6B258" w14:textId="77777777" w:rsidR="00930699" w:rsidRDefault="00930699" w:rsidP="0093069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INTERSECT</w:t>
      </w:r>
    </w:p>
    <w:p w14:paraId="448496BC" w14:textId="77777777" w:rsidR="00930699" w:rsidRDefault="00930699" w:rsidP="0093069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*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Student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46B04A3" w14:textId="28C1FA81" w:rsidR="005C64D2" w:rsidRDefault="005C64D2" w:rsidP="00C232F2">
      <w:pPr>
        <w:jc w:val="both"/>
        <w:rPr>
          <w:rFonts w:ascii="Calibri" w:hAnsi="Calibri" w:cs="Calibri"/>
        </w:rPr>
      </w:pPr>
    </w:p>
    <w:p w14:paraId="25625302" w14:textId="0C936C48" w:rsidR="00B47D36" w:rsidRDefault="00B47D36" w:rsidP="00AE00A4">
      <w:pPr>
        <w:jc w:val="both"/>
      </w:pPr>
    </w:p>
    <w:p w14:paraId="6F93F1F5" w14:textId="77777777" w:rsidR="00B47D36" w:rsidRDefault="00B47D36" w:rsidP="00B47D36">
      <w:pPr>
        <w:spacing w:after="0" w:line="240" w:lineRule="auto"/>
        <w:jc w:val="both"/>
      </w:pPr>
    </w:p>
    <w:p w14:paraId="006EF67D" w14:textId="77777777" w:rsidR="00B47D36" w:rsidRDefault="00B47D36" w:rsidP="00B47D36">
      <w:pPr>
        <w:spacing w:after="0" w:line="240" w:lineRule="auto"/>
        <w:jc w:val="both"/>
      </w:pPr>
    </w:p>
    <w:p w14:paraId="6B2CA356" w14:textId="77777777" w:rsidR="00B47D36" w:rsidRDefault="00B47D36" w:rsidP="00B47D36">
      <w:pPr>
        <w:spacing w:after="0" w:line="240" w:lineRule="auto"/>
        <w:jc w:val="both"/>
      </w:pPr>
    </w:p>
    <w:p w14:paraId="0027B55C" w14:textId="77777777" w:rsidR="00B47D36" w:rsidRDefault="00B47D36" w:rsidP="00B47D36">
      <w:pPr>
        <w:spacing w:after="0" w:line="240" w:lineRule="auto"/>
        <w:jc w:val="both"/>
      </w:pPr>
    </w:p>
    <w:p w14:paraId="674D6DE9" w14:textId="77777777" w:rsidR="00633E9B" w:rsidRDefault="00633E9B" w:rsidP="00B47D36">
      <w:pPr>
        <w:spacing w:after="0" w:line="240" w:lineRule="auto"/>
        <w:jc w:val="both"/>
      </w:pPr>
    </w:p>
    <w:p w14:paraId="5AA5ED84" w14:textId="77777777" w:rsidR="00B47D36" w:rsidRDefault="00B47D36" w:rsidP="00B47D36">
      <w:pPr>
        <w:spacing w:after="0" w:line="240" w:lineRule="auto"/>
        <w:jc w:val="both"/>
      </w:pPr>
    </w:p>
    <w:p w14:paraId="4D563587" w14:textId="77777777" w:rsidR="00B47D36" w:rsidRDefault="00B47D36" w:rsidP="00B47D36">
      <w:pPr>
        <w:spacing w:after="0" w:line="240" w:lineRule="auto"/>
        <w:jc w:val="both"/>
      </w:pPr>
    </w:p>
    <w:p w14:paraId="4A90B307" w14:textId="77777777" w:rsidR="00B47D36" w:rsidRDefault="00B47D36" w:rsidP="00B47D36">
      <w:pPr>
        <w:spacing w:after="0" w:line="240" w:lineRule="auto"/>
        <w:jc w:val="both"/>
      </w:pPr>
    </w:p>
    <w:p w14:paraId="6DAD87A6" w14:textId="77777777" w:rsidR="00B47D36" w:rsidRDefault="00B47D36" w:rsidP="00B47D36">
      <w:pPr>
        <w:spacing w:after="0" w:line="240" w:lineRule="auto"/>
        <w:jc w:val="both"/>
      </w:pPr>
    </w:p>
    <w:p w14:paraId="1BAA1C0C" w14:textId="77777777" w:rsidR="00502D2B" w:rsidRDefault="00502D2B" w:rsidP="00B47D36">
      <w:pPr>
        <w:spacing w:after="0" w:line="240" w:lineRule="auto"/>
        <w:jc w:val="both"/>
      </w:pPr>
    </w:p>
    <w:p w14:paraId="1960CF07" w14:textId="77777777" w:rsidR="00826266" w:rsidRDefault="00826266" w:rsidP="00826266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lastRenderedPageBreak/>
        <w:t>Output:</w:t>
      </w:r>
    </w:p>
    <w:p w14:paraId="6393C1C3" w14:textId="77777777" w:rsidR="00B65A06" w:rsidRDefault="00B65A06" w:rsidP="00B65A06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7F6C4BE9" w14:textId="58416455" w:rsidR="00B65A06" w:rsidRDefault="005E058F" w:rsidP="00B65A0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7B9EC4AD" wp14:editId="58A1F503">
            <wp:extent cx="5934710" cy="4718685"/>
            <wp:effectExtent l="0" t="0" r="8890" b="5715"/>
            <wp:docPr id="6279851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471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9280" w14:textId="6DD10668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4E9F718" w14:textId="77777777" w:rsidR="00B65A06" w:rsidRDefault="00B65A06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E10B20A" w14:textId="7972A97C" w:rsidR="00B30A3F" w:rsidRDefault="005E058F" w:rsidP="00AE00A4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Write query to find intersection of names Teacher and Student using Distinct and Inner Joi</w:t>
      </w:r>
      <w:r>
        <w:t>n.</w:t>
      </w:r>
    </w:p>
    <w:p w14:paraId="07EFD43C" w14:textId="77777777" w:rsidR="00AE00A4" w:rsidRDefault="00AE00A4" w:rsidP="00AE00A4">
      <w:pPr>
        <w:spacing w:after="0" w:line="240" w:lineRule="auto"/>
        <w:jc w:val="both"/>
      </w:pPr>
    </w:p>
    <w:p w14:paraId="7C687CBB" w14:textId="07A2F8D9" w:rsidR="00B30A3F" w:rsidRDefault="00B30A3F" w:rsidP="00D9026B">
      <w:pPr>
        <w:jc w:val="both"/>
        <w:rPr>
          <w:rFonts w:ascii="Calibri" w:hAnsi="Calibri" w:cs="Calibri"/>
          <w:b/>
          <w:bCs/>
          <w:color w:val="CC6526"/>
        </w:rPr>
      </w:pPr>
      <w:r>
        <w:rPr>
          <w:rFonts w:ascii="Calibri" w:hAnsi="Calibri" w:cs="Calibri"/>
          <w:b/>
          <w:bCs/>
          <w:color w:val="CC6526"/>
        </w:rPr>
        <w:t>SQL Script</w:t>
      </w:r>
      <w:r w:rsidR="009B4D09">
        <w:rPr>
          <w:rFonts w:ascii="Calibri" w:hAnsi="Calibri" w:cs="Calibri"/>
          <w:b/>
          <w:bCs/>
          <w:color w:val="CC6526"/>
        </w:rPr>
        <w:t xml:space="preserve"> For Left Join</w:t>
      </w:r>
      <w:r>
        <w:rPr>
          <w:rFonts w:ascii="Calibri" w:hAnsi="Calibri" w:cs="Calibri"/>
          <w:b/>
          <w:bCs/>
          <w:color w:val="CC6526"/>
        </w:rPr>
        <w:t>:</w:t>
      </w:r>
    </w:p>
    <w:p w14:paraId="6EFB845A" w14:textId="77777777" w:rsidR="005C6400" w:rsidRDefault="005C6400" w:rsidP="005C640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DISTINCT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t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Tname</w:t>
      </w:r>
    </w:p>
    <w:p w14:paraId="42117505" w14:textId="77777777" w:rsidR="005C6400" w:rsidRDefault="005C6400" w:rsidP="005C640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Teacher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t</w:t>
      </w:r>
    </w:p>
    <w:p w14:paraId="32C31244" w14:textId="77777777" w:rsidR="005C6400" w:rsidRDefault="005C6400" w:rsidP="005C6400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INNER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Student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t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Tname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s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Sname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2DEFE84" w14:textId="77777777" w:rsidR="00D9026B" w:rsidRDefault="00D9026B" w:rsidP="00B30A3F">
      <w:pPr>
        <w:spacing w:after="0" w:line="240" w:lineRule="auto"/>
        <w:jc w:val="both"/>
      </w:pPr>
    </w:p>
    <w:p w14:paraId="457A4CB3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75B15BF4" w14:textId="77777777" w:rsidR="00B304D2" w:rsidRDefault="00B304D2" w:rsidP="00D9026B">
      <w:pPr>
        <w:spacing w:after="0" w:line="240" w:lineRule="auto"/>
        <w:jc w:val="both"/>
        <w:rPr>
          <w:noProof/>
        </w:rPr>
      </w:pPr>
    </w:p>
    <w:p w14:paraId="132C482B" w14:textId="77777777" w:rsidR="00B304D2" w:rsidRDefault="00B304D2" w:rsidP="00D9026B">
      <w:pPr>
        <w:spacing w:after="0" w:line="240" w:lineRule="auto"/>
        <w:jc w:val="both"/>
        <w:rPr>
          <w:noProof/>
        </w:rPr>
      </w:pPr>
    </w:p>
    <w:p w14:paraId="42B9C3DD" w14:textId="77777777" w:rsidR="00B304D2" w:rsidRDefault="00B304D2" w:rsidP="00D9026B">
      <w:pPr>
        <w:spacing w:after="0" w:line="240" w:lineRule="auto"/>
        <w:jc w:val="both"/>
        <w:rPr>
          <w:noProof/>
        </w:rPr>
      </w:pPr>
    </w:p>
    <w:p w14:paraId="509A1080" w14:textId="77777777" w:rsidR="00B304D2" w:rsidRDefault="00B304D2" w:rsidP="00D9026B">
      <w:pPr>
        <w:spacing w:after="0" w:line="240" w:lineRule="auto"/>
        <w:jc w:val="both"/>
        <w:rPr>
          <w:noProof/>
        </w:rPr>
      </w:pPr>
    </w:p>
    <w:p w14:paraId="2C32249C" w14:textId="77777777" w:rsidR="00B304D2" w:rsidRDefault="00B304D2" w:rsidP="00D9026B">
      <w:pPr>
        <w:spacing w:after="0" w:line="240" w:lineRule="auto"/>
        <w:jc w:val="both"/>
        <w:rPr>
          <w:noProof/>
        </w:rPr>
      </w:pPr>
    </w:p>
    <w:p w14:paraId="364AD13B" w14:textId="77777777" w:rsidR="00B304D2" w:rsidRDefault="00B304D2" w:rsidP="00D9026B">
      <w:pPr>
        <w:spacing w:after="0" w:line="240" w:lineRule="auto"/>
        <w:jc w:val="both"/>
        <w:rPr>
          <w:noProof/>
        </w:rPr>
      </w:pPr>
    </w:p>
    <w:p w14:paraId="699163AD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54CFA1B4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65E94941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389665DE" w14:textId="02B5477E" w:rsidR="00D9026B" w:rsidRDefault="00D9026B" w:rsidP="00D9026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>Output</w:t>
      </w:r>
      <w:r w:rsidR="00B47915">
        <w:rPr>
          <w:rFonts w:ascii="Calibri" w:hAnsi="Calibri" w:cs="Calibri"/>
          <w:b/>
          <w:bCs/>
          <w:color w:val="00B050"/>
        </w:rPr>
        <w:t>:</w:t>
      </w:r>
    </w:p>
    <w:p w14:paraId="120064DD" w14:textId="77777777" w:rsidR="00B47915" w:rsidRDefault="00B47915" w:rsidP="00D9026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0430CFC8" w14:textId="06E1374C" w:rsidR="00106D72" w:rsidRDefault="00B47915" w:rsidP="00D9026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4F4E6A73" wp14:editId="07DB65E8">
            <wp:extent cx="5943600" cy="5012055"/>
            <wp:effectExtent l="0" t="0" r="0" b="0"/>
            <wp:docPr id="11767664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C8C2" w14:textId="77777777" w:rsidR="00EC6A38" w:rsidRDefault="00EC6A38" w:rsidP="00EC6A38">
      <w:pPr>
        <w:spacing w:after="0" w:line="240" w:lineRule="auto"/>
        <w:jc w:val="both"/>
      </w:pPr>
    </w:p>
    <w:p w14:paraId="2F81D12E" w14:textId="77777777" w:rsidR="008829A9" w:rsidRDefault="008829A9" w:rsidP="00EC6A38">
      <w:pPr>
        <w:spacing w:after="0" w:line="240" w:lineRule="auto"/>
        <w:jc w:val="both"/>
      </w:pPr>
    </w:p>
    <w:p w14:paraId="156FBA9E" w14:textId="77777777" w:rsidR="00B47915" w:rsidRDefault="00B47915" w:rsidP="00EC6A38">
      <w:pPr>
        <w:spacing w:after="0" w:line="240" w:lineRule="auto"/>
        <w:jc w:val="both"/>
      </w:pPr>
    </w:p>
    <w:p w14:paraId="736B7BA8" w14:textId="77777777" w:rsidR="00B47915" w:rsidRDefault="00B47915" w:rsidP="00EC6A38">
      <w:pPr>
        <w:spacing w:after="0" w:line="240" w:lineRule="auto"/>
        <w:jc w:val="both"/>
      </w:pPr>
    </w:p>
    <w:p w14:paraId="16118022" w14:textId="77777777" w:rsidR="00B47915" w:rsidRDefault="00B47915" w:rsidP="00EC6A38">
      <w:pPr>
        <w:spacing w:after="0" w:line="240" w:lineRule="auto"/>
        <w:jc w:val="both"/>
      </w:pPr>
    </w:p>
    <w:p w14:paraId="62C09F70" w14:textId="77777777" w:rsidR="00B47915" w:rsidRDefault="00B47915" w:rsidP="00EC6A38">
      <w:pPr>
        <w:spacing w:after="0" w:line="240" w:lineRule="auto"/>
        <w:jc w:val="both"/>
      </w:pPr>
    </w:p>
    <w:p w14:paraId="5453CD2F" w14:textId="77777777" w:rsidR="00B47915" w:rsidRDefault="00B47915" w:rsidP="00EC6A38">
      <w:pPr>
        <w:spacing w:after="0" w:line="240" w:lineRule="auto"/>
        <w:jc w:val="both"/>
      </w:pPr>
    </w:p>
    <w:p w14:paraId="7FDF26B4" w14:textId="77777777" w:rsidR="00B47915" w:rsidRDefault="00B47915" w:rsidP="00EC6A38">
      <w:pPr>
        <w:spacing w:after="0" w:line="240" w:lineRule="auto"/>
        <w:jc w:val="both"/>
      </w:pPr>
    </w:p>
    <w:p w14:paraId="31485F86" w14:textId="77777777" w:rsidR="00B47915" w:rsidRDefault="00B47915" w:rsidP="00EC6A38">
      <w:pPr>
        <w:spacing w:after="0" w:line="240" w:lineRule="auto"/>
        <w:jc w:val="both"/>
      </w:pPr>
    </w:p>
    <w:p w14:paraId="52AF29C8" w14:textId="77777777" w:rsidR="00B47915" w:rsidRDefault="00B47915" w:rsidP="00EC6A38">
      <w:pPr>
        <w:spacing w:after="0" w:line="240" w:lineRule="auto"/>
        <w:jc w:val="both"/>
      </w:pPr>
    </w:p>
    <w:p w14:paraId="2A152EA7" w14:textId="77777777" w:rsidR="00B47915" w:rsidRDefault="00B47915" w:rsidP="00EC6A38">
      <w:pPr>
        <w:spacing w:after="0" w:line="240" w:lineRule="auto"/>
        <w:jc w:val="both"/>
      </w:pPr>
    </w:p>
    <w:p w14:paraId="3C3201B4" w14:textId="77777777" w:rsidR="00B47915" w:rsidRDefault="00B47915" w:rsidP="00EC6A38">
      <w:pPr>
        <w:spacing w:after="0" w:line="240" w:lineRule="auto"/>
        <w:jc w:val="both"/>
      </w:pPr>
    </w:p>
    <w:p w14:paraId="5F78CDD3" w14:textId="77777777" w:rsidR="00B47915" w:rsidRDefault="00B47915" w:rsidP="00EC6A38">
      <w:pPr>
        <w:spacing w:after="0" w:line="240" w:lineRule="auto"/>
        <w:jc w:val="both"/>
      </w:pPr>
    </w:p>
    <w:p w14:paraId="04879242" w14:textId="77777777" w:rsidR="00B47915" w:rsidRDefault="00B47915" w:rsidP="00EC6A38">
      <w:pPr>
        <w:spacing w:after="0" w:line="240" w:lineRule="auto"/>
        <w:jc w:val="both"/>
      </w:pPr>
    </w:p>
    <w:p w14:paraId="66030BF4" w14:textId="77777777" w:rsidR="00B47915" w:rsidRDefault="00B47915" w:rsidP="00EC6A38">
      <w:pPr>
        <w:spacing w:after="0" w:line="240" w:lineRule="auto"/>
        <w:jc w:val="both"/>
      </w:pPr>
    </w:p>
    <w:p w14:paraId="2AE07773" w14:textId="77777777" w:rsidR="00B47915" w:rsidRDefault="00B47915" w:rsidP="00EC6A38">
      <w:pPr>
        <w:spacing w:after="0" w:line="240" w:lineRule="auto"/>
        <w:jc w:val="both"/>
      </w:pPr>
    </w:p>
    <w:p w14:paraId="4FE36A3F" w14:textId="77777777" w:rsidR="00B47915" w:rsidRDefault="00B47915" w:rsidP="00EC6A38">
      <w:pPr>
        <w:spacing w:after="0" w:line="240" w:lineRule="auto"/>
        <w:jc w:val="both"/>
      </w:pPr>
    </w:p>
    <w:p w14:paraId="2567C7B2" w14:textId="77777777" w:rsidR="00B47915" w:rsidRDefault="00B47915" w:rsidP="00EC6A38">
      <w:pPr>
        <w:spacing w:after="0" w:line="240" w:lineRule="auto"/>
        <w:jc w:val="both"/>
      </w:pPr>
    </w:p>
    <w:p w14:paraId="2B82F1C1" w14:textId="199C10A9" w:rsidR="00CE2BD5" w:rsidRPr="00A66951" w:rsidRDefault="00B47915" w:rsidP="00A66951">
      <w:pPr>
        <w:pStyle w:val="ListParagraph"/>
        <w:numPr>
          <w:ilvl w:val="0"/>
          <w:numId w:val="31"/>
        </w:numPr>
        <w:spacing w:after="0" w:line="360" w:lineRule="auto"/>
        <w:jc w:val="both"/>
        <w:rPr>
          <w:rFonts w:ascii="Calibri" w:hAnsi="Calibri" w:cs="Calibri"/>
          <w:b/>
          <w:bCs/>
          <w:color w:val="CC6526"/>
        </w:rPr>
      </w:pPr>
      <w:bookmarkStart w:id="3" w:name="_Hlk164448815"/>
      <w:r>
        <w:lastRenderedPageBreak/>
        <w:t>Write query to find intersection of names Teacher and Student using IN and Sub query</w:t>
      </w:r>
      <w:r>
        <w:t>.</w:t>
      </w:r>
    </w:p>
    <w:p w14:paraId="49811138" w14:textId="47AF4F53" w:rsidR="00EC6A38" w:rsidRDefault="00EC6A38" w:rsidP="00EC6A38">
      <w:pPr>
        <w:jc w:val="both"/>
      </w:pPr>
      <w:r w:rsidRPr="00EC6A38">
        <w:rPr>
          <w:rFonts w:ascii="Calibri" w:hAnsi="Calibri" w:cs="Calibri"/>
          <w:b/>
          <w:bCs/>
          <w:color w:val="CC6526"/>
        </w:rPr>
        <w:t>SQL Script:</w:t>
      </w:r>
      <w:bookmarkEnd w:id="3"/>
    </w:p>
    <w:p w14:paraId="4A3C85ED" w14:textId="77777777" w:rsidR="00B47915" w:rsidRDefault="00B47915" w:rsidP="00B47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Tname</w:t>
      </w:r>
    </w:p>
    <w:p w14:paraId="0EEAAF77" w14:textId="77777777" w:rsidR="00B47915" w:rsidRDefault="00B47915" w:rsidP="00B47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Teacher</w:t>
      </w:r>
    </w:p>
    <w:p w14:paraId="5C5A1DF4" w14:textId="77777777" w:rsidR="00B47915" w:rsidRDefault="00B47915" w:rsidP="00B4791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Student</w:t>
      </w:r>
      <w:r>
        <w:rPr>
          <w:rFonts w:ascii="Courier New" w:hAnsi="Courier New" w:cs="Courier New"/>
          <w:color w:val="AAAAAA"/>
          <w:sz w:val="20"/>
          <w:szCs w:val="20"/>
        </w:rPr>
        <w:t>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AEC70B7" w14:textId="77777777" w:rsidR="008829A9" w:rsidRDefault="008829A9" w:rsidP="00D174AE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38E3DB6E" w14:textId="7CDAC5D6" w:rsidR="00D174AE" w:rsidRDefault="00D174AE" w:rsidP="00D174AE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22AF5955" w14:textId="77777777" w:rsidR="00DE2613" w:rsidRDefault="00DE2613" w:rsidP="00D174AE">
      <w:pPr>
        <w:spacing w:after="0" w:line="240" w:lineRule="auto"/>
        <w:jc w:val="both"/>
        <w:rPr>
          <w:rFonts w:ascii="Calibri" w:hAnsi="Calibri" w:cs="Calibri"/>
        </w:rPr>
      </w:pPr>
    </w:p>
    <w:p w14:paraId="36AFC506" w14:textId="2F0A0FBB" w:rsidR="00D174AE" w:rsidRDefault="00B47915" w:rsidP="00456667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27D0A75" wp14:editId="4A04A3BB">
            <wp:extent cx="5934710" cy="6314440"/>
            <wp:effectExtent l="0" t="0" r="8890" b="0"/>
            <wp:docPr id="6143428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31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08A6" w14:textId="44F7F466" w:rsidR="00505DB4" w:rsidRDefault="00505DB4" w:rsidP="00505DB4">
      <w:pPr>
        <w:spacing w:after="0" w:line="240" w:lineRule="auto"/>
        <w:jc w:val="both"/>
      </w:pPr>
    </w:p>
    <w:p w14:paraId="7793BE2A" w14:textId="7729FFE6" w:rsidR="00AE0BCA" w:rsidRDefault="00AE0BCA" w:rsidP="00505DB4">
      <w:pPr>
        <w:spacing w:after="0" w:line="240" w:lineRule="auto"/>
        <w:jc w:val="both"/>
      </w:pPr>
    </w:p>
    <w:p w14:paraId="5AF66AA7" w14:textId="77777777" w:rsidR="002B3071" w:rsidRDefault="002B3071" w:rsidP="002B3071">
      <w:pPr>
        <w:spacing w:after="0" w:line="240" w:lineRule="auto"/>
        <w:jc w:val="both"/>
      </w:pPr>
    </w:p>
    <w:p w14:paraId="07E0443E" w14:textId="77777777" w:rsidR="002B3071" w:rsidRDefault="002B3071" w:rsidP="002B3071">
      <w:pPr>
        <w:spacing w:after="0" w:line="240" w:lineRule="auto"/>
        <w:jc w:val="both"/>
      </w:pPr>
    </w:p>
    <w:p w14:paraId="1CAFEB1B" w14:textId="14C1520A" w:rsidR="00B65A06" w:rsidRDefault="000E027D" w:rsidP="00280C58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lastRenderedPageBreak/>
        <w:t>Write query to find Teacher MINUS Student  using Left Join</w:t>
      </w:r>
      <w:r>
        <w:t>.</w:t>
      </w:r>
    </w:p>
    <w:p w14:paraId="769F376D" w14:textId="77777777" w:rsidR="0097511C" w:rsidRDefault="0097511C" w:rsidP="0097511C">
      <w:pPr>
        <w:spacing w:after="0" w:line="240" w:lineRule="auto"/>
        <w:jc w:val="both"/>
      </w:pPr>
    </w:p>
    <w:p w14:paraId="627ED7C8" w14:textId="77777777" w:rsidR="002B3071" w:rsidRPr="002B3071" w:rsidRDefault="002B3071" w:rsidP="002B3071">
      <w:pPr>
        <w:jc w:val="both"/>
        <w:rPr>
          <w:rFonts w:ascii="Calibri" w:hAnsi="Calibri" w:cs="Calibri"/>
        </w:rPr>
      </w:pPr>
      <w:r w:rsidRPr="002B3071">
        <w:rPr>
          <w:rFonts w:ascii="Calibri" w:hAnsi="Calibri" w:cs="Calibri"/>
          <w:b/>
          <w:bCs/>
          <w:color w:val="CC6526"/>
        </w:rPr>
        <w:t>SQL Script:</w:t>
      </w:r>
    </w:p>
    <w:p w14:paraId="2F1AA90C" w14:textId="77777777" w:rsidR="000E027D" w:rsidRDefault="000E027D" w:rsidP="000E027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color w:val="9E9E9E"/>
          <w:sz w:val="20"/>
          <w:szCs w:val="20"/>
        </w:rPr>
        <w:t>Tname</w:t>
      </w:r>
    </w:p>
    <w:p w14:paraId="2CD40FFF" w14:textId="77777777" w:rsidR="000E027D" w:rsidRDefault="000E027D" w:rsidP="000E027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Teacher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</w:t>
      </w:r>
    </w:p>
    <w:p w14:paraId="5E766CEC" w14:textId="77777777" w:rsidR="000E027D" w:rsidRDefault="000E027D" w:rsidP="000E027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LEFT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Student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color w:val="9E9E9E"/>
          <w:sz w:val="20"/>
          <w:szCs w:val="20"/>
        </w:rPr>
        <w:t>Tname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color w:val="9E9E9E"/>
          <w:sz w:val="20"/>
          <w:szCs w:val="20"/>
        </w:rPr>
        <w:t>s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color w:val="9E9E9E"/>
          <w:sz w:val="20"/>
          <w:szCs w:val="20"/>
        </w:rPr>
        <w:t>Sname</w:t>
      </w:r>
    </w:p>
    <w:p w14:paraId="003D77EC" w14:textId="77777777" w:rsidR="000E027D" w:rsidRDefault="000E027D" w:rsidP="000E027D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s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color w:val="9E9E9E"/>
          <w:sz w:val="20"/>
          <w:szCs w:val="20"/>
        </w:rPr>
        <w:t>Sname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NULL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6B0C905" w14:textId="77777777" w:rsidR="001D00AB" w:rsidRDefault="001D00AB" w:rsidP="00B445A1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66FB2917" w14:textId="46092363" w:rsidR="001D00AB" w:rsidRDefault="001D00AB" w:rsidP="001D00A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10900CA2" w14:textId="77777777" w:rsidR="000E027D" w:rsidRDefault="000E027D" w:rsidP="001D00AB">
      <w:pPr>
        <w:spacing w:after="0" w:line="240" w:lineRule="auto"/>
        <w:jc w:val="both"/>
        <w:rPr>
          <w:rFonts w:ascii="Calibri" w:hAnsi="Calibri" w:cs="Calibri"/>
        </w:rPr>
      </w:pPr>
    </w:p>
    <w:p w14:paraId="66C7FA92" w14:textId="5289EE84" w:rsidR="0081214A" w:rsidRDefault="000E027D" w:rsidP="001D00A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77C38FD8" wp14:editId="20BBA74A">
            <wp:extent cx="5943600" cy="4770120"/>
            <wp:effectExtent l="0" t="0" r="0" b="0"/>
            <wp:docPr id="1392899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FD17" w14:textId="57A124C6" w:rsidR="00AE0BCA" w:rsidRPr="00AE0BCA" w:rsidRDefault="00AE0BCA" w:rsidP="00B445A1">
      <w:pPr>
        <w:spacing w:after="0" w:line="240" w:lineRule="auto"/>
        <w:jc w:val="both"/>
      </w:pPr>
    </w:p>
    <w:p w14:paraId="23DB3CEF" w14:textId="72844F0C" w:rsidR="00B65A06" w:rsidRDefault="004F6053" w:rsidP="004F6053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Find the number of offices in the Office table from the COMPANY Database in Lab-1 using COUNT function.</w:t>
      </w:r>
    </w:p>
    <w:p w14:paraId="61E0F95E" w14:textId="77777777" w:rsidR="00C523E7" w:rsidRDefault="00C523E7" w:rsidP="00C523E7">
      <w:pPr>
        <w:pStyle w:val="ListParagraph"/>
        <w:spacing w:after="0" w:line="240" w:lineRule="auto"/>
        <w:ind w:left="360"/>
        <w:jc w:val="both"/>
      </w:pPr>
    </w:p>
    <w:p w14:paraId="56B09C2F" w14:textId="77777777" w:rsidR="001D00AB" w:rsidRPr="00D077A9" w:rsidRDefault="001D00AB" w:rsidP="00D077A9">
      <w:pPr>
        <w:jc w:val="both"/>
        <w:rPr>
          <w:rFonts w:ascii="Calibri" w:hAnsi="Calibri" w:cs="Calibri"/>
        </w:rPr>
      </w:pPr>
      <w:r w:rsidRPr="00D077A9">
        <w:rPr>
          <w:rFonts w:ascii="Calibri" w:hAnsi="Calibri" w:cs="Calibri"/>
          <w:b/>
          <w:bCs/>
          <w:color w:val="CC6526"/>
        </w:rPr>
        <w:t>SQL Script:</w:t>
      </w:r>
    </w:p>
    <w:p w14:paraId="6F0C6B93" w14:textId="77777777" w:rsidR="00FA1131" w:rsidRDefault="00FA1131" w:rsidP="00FA113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COUNT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(*)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num_offices</w:t>
      </w:r>
    </w:p>
    <w:p w14:paraId="4A87E0FC" w14:textId="77777777" w:rsidR="00FA1131" w:rsidRDefault="00FA1131" w:rsidP="00FA113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Office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AEA85FF" w14:textId="78368EC5" w:rsidR="00AE0BCA" w:rsidRDefault="00AE0BCA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62A1E1EF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099CC70B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55BF39EB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28BF2F75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15E969FD" w14:textId="387785C1" w:rsidR="00224B92" w:rsidRDefault="00985FD0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>Output:</w:t>
      </w:r>
    </w:p>
    <w:p w14:paraId="016222B0" w14:textId="77777777" w:rsidR="00224B92" w:rsidRDefault="00224B92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96A2042" w14:textId="3926897C" w:rsidR="00985FD0" w:rsidRDefault="00341CF9" w:rsidP="00985FD0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56470FF5" wp14:editId="52FFC49C">
            <wp:extent cx="5943600" cy="3243580"/>
            <wp:effectExtent l="0" t="0" r="0" b="0"/>
            <wp:docPr id="6853812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A201" w14:textId="77777777" w:rsidR="00AE0BCA" w:rsidRDefault="00AE0BCA" w:rsidP="00AE0BCA">
      <w:pPr>
        <w:spacing w:after="0" w:line="240" w:lineRule="auto"/>
        <w:ind w:left="720"/>
        <w:jc w:val="both"/>
      </w:pPr>
    </w:p>
    <w:p w14:paraId="2CBD534C" w14:textId="5F20C35F" w:rsidR="00B65A06" w:rsidRDefault="00341CF9" w:rsidP="00341CF9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Write a query to count the distinct names of Employees.</w:t>
      </w:r>
    </w:p>
    <w:p w14:paraId="2D73D416" w14:textId="77777777" w:rsidR="006A7106" w:rsidRDefault="006A7106" w:rsidP="006A7106">
      <w:pPr>
        <w:spacing w:after="0" w:line="240" w:lineRule="auto"/>
        <w:jc w:val="both"/>
      </w:pPr>
    </w:p>
    <w:p w14:paraId="4F09FC89" w14:textId="77777777" w:rsidR="003F2ED1" w:rsidRPr="003F2ED1" w:rsidRDefault="003F2ED1" w:rsidP="003F2ED1">
      <w:pPr>
        <w:jc w:val="both"/>
        <w:rPr>
          <w:rFonts w:ascii="Calibri" w:hAnsi="Calibri" w:cs="Calibri"/>
        </w:rPr>
      </w:pPr>
      <w:r w:rsidRPr="003F2ED1">
        <w:rPr>
          <w:rFonts w:ascii="Calibri" w:hAnsi="Calibri" w:cs="Calibri"/>
          <w:b/>
          <w:bCs/>
          <w:color w:val="CC6526"/>
        </w:rPr>
        <w:t>SQL Script:</w:t>
      </w:r>
    </w:p>
    <w:p w14:paraId="6014F77F" w14:textId="77777777" w:rsidR="005A48B9" w:rsidRDefault="005A48B9" w:rsidP="005A48B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COUNT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DISTINCT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Ename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distinct_names</w:t>
      </w:r>
    </w:p>
    <w:p w14:paraId="1F67B029" w14:textId="77777777" w:rsidR="005A48B9" w:rsidRDefault="005A48B9" w:rsidP="005A48B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Employee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1DD0883C" w14:textId="40F134FA" w:rsidR="00414ED4" w:rsidRPr="00DE5CA3" w:rsidRDefault="00414ED4" w:rsidP="003F2ED1">
      <w:pPr>
        <w:spacing w:after="0" w:line="240" w:lineRule="auto"/>
        <w:jc w:val="both"/>
      </w:pPr>
    </w:p>
    <w:p w14:paraId="0E4C40D6" w14:textId="79AB9750" w:rsidR="00B412D1" w:rsidRDefault="00414ED4" w:rsidP="00414ED4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64CC05FB" w14:textId="77777777" w:rsidR="00B412D1" w:rsidRDefault="00B412D1" w:rsidP="00414ED4">
      <w:pPr>
        <w:spacing w:after="0" w:line="240" w:lineRule="auto"/>
        <w:jc w:val="both"/>
        <w:rPr>
          <w:rFonts w:ascii="Calibri" w:hAnsi="Calibri" w:cs="Calibri"/>
        </w:rPr>
      </w:pPr>
    </w:p>
    <w:p w14:paraId="0B78E7FA" w14:textId="43E35BB9" w:rsidR="00DE5CA3" w:rsidRPr="00DE5CA3" w:rsidRDefault="005A48B9" w:rsidP="00414ED4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ED492CA" wp14:editId="0C58C0A6">
            <wp:extent cx="5943600" cy="1768475"/>
            <wp:effectExtent l="0" t="0" r="0" b="3175"/>
            <wp:docPr id="32997510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46D2" w14:textId="3342CB1B" w:rsidR="00B412D1" w:rsidRDefault="00B412D1" w:rsidP="00B412D1">
      <w:pPr>
        <w:pStyle w:val="ListParagraph"/>
        <w:spacing w:after="0" w:line="240" w:lineRule="auto"/>
        <w:ind w:left="360"/>
        <w:jc w:val="both"/>
      </w:pPr>
    </w:p>
    <w:p w14:paraId="0B8BD552" w14:textId="77777777" w:rsidR="005A48B9" w:rsidRDefault="005A48B9" w:rsidP="00B412D1">
      <w:pPr>
        <w:pStyle w:val="ListParagraph"/>
        <w:spacing w:after="0" w:line="240" w:lineRule="auto"/>
        <w:ind w:left="360"/>
        <w:jc w:val="both"/>
      </w:pPr>
    </w:p>
    <w:p w14:paraId="5F3A5A17" w14:textId="77777777" w:rsidR="005A48B9" w:rsidRDefault="005A48B9" w:rsidP="00B412D1">
      <w:pPr>
        <w:pStyle w:val="ListParagraph"/>
        <w:spacing w:after="0" w:line="240" w:lineRule="auto"/>
        <w:ind w:left="360"/>
        <w:jc w:val="both"/>
      </w:pPr>
    </w:p>
    <w:p w14:paraId="5E984726" w14:textId="77777777" w:rsidR="005A48B9" w:rsidRDefault="005A48B9" w:rsidP="00B412D1">
      <w:pPr>
        <w:pStyle w:val="ListParagraph"/>
        <w:spacing w:after="0" w:line="240" w:lineRule="auto"/>
        <w:ind w:left="360"/>
        <w:jc w:val="both"/>
      </w:pPr>
    </w:p>
    <w:p w14:paraId="5DB25BC6" w14:textId="77777777" w:rsidR="005A48B9" w:rsidRDefault="005A48B9" w:rsidP="00B412D1">
      <w:pPr>
        <w:pStyle w:val="ListParagraph"/>
        <w:spacing w:after="0" w:line="240" w:lineRule="auto"/>
        <w:ind w:left="360"/>
        <w:jc w:val="both"/>
      </w:pPr>
    </w:p>
    <w:p w14:paraId="47891677" w14:textId="77777777" w:rsidR="00A369C4" w:rsidRDefault="00A369C4" w:rsidP="00B412D1">
      <w:pPr>
        <w:pStyle w:val="ListParagraph"/>
        <w:spacing w:after="0" w:line="240" w:lineRule="auto"/>
        <w:ind w:left="360"/>
        <w:jc w:val="both"/>
      </w:pPr>
    </w:p>
    <w:p w14:paraId="6F6A5A84" w14:textId="77777777" w:rsidR="005A48B9" w:rsidRDefault="005A48B9" w:rsidP="00B412D1">
      <w:pPr>
        <w:pStyle w:val="ListParagraph"/>
        <w:spacing w:after="0" w:line="240" w:lineRule="auto"/>
        <w:ind w:left="360"/>
        <w:jc w:val="both"/>
      </w:pPr>
    </w:p>
    <w:p w14:paraId="77CD3B69" w14:textId="77777777" w:rsidR="00B412D1" w:rsidRDefault="00B412D1" w:rsidP="00B412D1">
      <w:pPr>
        <w:pStyle w:val="ListParagraph"/>
        <w:spacing w:after="0" w:line="240" w:lineRule="auto"/>
        <w:ind w:left="360"/>
        <w:jc w:val="both"/>
      </w:pPr>
    </w:p>
    <w:p w14:paraId="76DD62F5" w14:textId="712FA067" w:rsidR="00D5504F" w:rsidRDefault="00A369C4" w:rsidP="00826975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lastRenderedPageBreak/>
        <w:t>Write a query to find sum of salary of Employees.</w:t>
      </w:r>
    </w:p>
    <w:p w14:paraId="42E7B006" w14:textId="77777777" w:rsidR="002447EA" w:rsidRDefault="002447EA" w:rsidP="00A23898">
      <w:pPr>
        <w:spacing w:after="0" w:line="240" w:lineRule="auto"/>
        <w:jc w:val="both"/>
      </w:pPr>
    </w:p>
    <w:p w14:paraId="14EC41D5" w14:textId="77777777" w:rsidR="00D5504F" w:rsidRPr="00D5504F" w:rsidRDefault="00D5504F" w:rsidP="00D5504F">
      <w:pPr>
        <w:jc w:val="both"/>
        <w:rPr>
          <w:rFonts w:ascii="Calibri" w:hAnsi="Calibri" w:cs="Calibri"/>
        </w:rPr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6A093822" w14:textId="77777777" w:rsidR="00A369C4" w:rsidRDefault="00A369C4" w:rsidP="00A369C4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SUM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9E9E9E"/>
          <w:sz w:val="20"/>
          <w:szCs w:val="20"/>
        </w:rPr>
        <w:t>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total_salary</w:t>
      </w:r>
    </w:p>
    <w:p w14:paraId="7EBB59C6" w14:textId="77777777" w:rsidR="00A369C4" w:rsidRDefault="00A369C4" w:rsidP="00A369C4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Employee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7E2EBE8" w14:textId="77777777" w:rsidR="00A23898" w:rsidRDefault="00A23898" w:rsidP="0045283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956959A" w14:textId="3F62444C" w:rsidR="0045283B" w:rsidRDefault="0045283B" w:rsidP="0045283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3AD74EE6" w14:textId="77777777" w:rsidR="0045283B" w:rsidRPr="00DE5CA3" w:rsidRDefault="0045283B" w:rsidP="00D5504F">
      <w:pPr>
        <w:spacing w:after="0" w:line="240" w:lineRule="auto"/>
        <w:jc w:val="both"/>
      </w:pPr>
    </w:p>
    <w:p w14:paraId="2ABEBEC2" w14:textId="58D8C476" w:rsidR="00DE5CA3" w:rsidRDefault="00A369C4" w:rsidP="00DE5CA3">
      <w:pPr>
        <w:spacing w:after="0" w:line="24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19AA3D0C" wp14:editId="553B23C9">
            <wp:extent cx="5926455" cy="1630680"/>
            <wp:effectExtent l="0" t="0" r="0" b="7620"/>
            <wp:docPr id="1531638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2439F" w14:textId="4448EC06" w:rsidR="00A369C4" w:rsidRDefault="00A369C4" w:rsidP="00A369C4">
      <w:pPr>
        <w:tabs>
          <w:tab w:val="left" w:pos="1589"/>
        </w:tabs>
      </w:pPr>
      <w:r>
        <w:tab/>
      </w:r>
    </w:p>
    <w:p w14:paraId="0059E01B" w14:textId="20D421D0" w:rsidR="00A369C4" w:rsidRDefault="00A369C4" w:rsidP="00A369C4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Write a query to find average of salary of Employees.</w:t>
      </w:r>
    </w:p>
    <w:p w14:paraId="12F71566" w14:textId="77777777" w:rsidR="00A369C4" w:rsidRDefault="00A369C4" w:rsidP="00A369C4">
      <w:pPr>
        <w:spacing w:after="0" w:line="240" w:lineRule="auto"/>
        <w:jc w:val="both"/>
      </w:pPr>
    </w:p>
    <w:p w14:paraId="2BFCAD43" w14:textId="77777777" w:rsidR="00A369C4" w:rsidRPr="00D5504F" w:rsidRDefault="00A369C4" w:rsidP="00A369C4">
      <w:pPr>
        <w:jc w:val="both"/>
        <w:rPr>
          <w:rFonts w:ascii="Calibri" w:hAnsi="Calibri" w:cs="Calibri"/>
        </w:rPr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11874072" w14:textId="77777777" w:rsidR="00A369C4" w:rsidRDefault="00A369C4" w:rsidP="00A369C4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AVG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9E9E9E"/>
          <w:sz w:val="20"/>
          <w:szCs w:val="20"/>
        </w:rPr>
        <w:t>Salary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avg_salary</w:t>
      </w:r>
    </w:p>
    <w:p w14:paraId="0CC00BF7" w14:textId="77777777" w:rsidR="00A369C4" w:rsidRDefault="00A369C4" w:rsidP="00A369C4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Employee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114870A6" w14:textId="77777777" w:rsidR="00A369C4" w:rsidRDefault="00A369C4" w:rsidP="00A369C4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49FB220" w14:textId="05A11FAA" w:rsidR="00A369C4" w:rsidRDefault="00A369C4" w:rsidP="00A369C4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29D83E62" w14:textId="77777777" w:rsidR="00A369C4" w:rsidRDefault="00A369C4" w:rsidP="00A369C4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4B94B436" w14:textId="4498E6A1" w:rsidR="00A369C4" w:rsidRDefault="00A369C4" w:rsidP="00A369C4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053E125A" wp14:editId="7C077177">
            <wp:extent cx="5986780" cy="1612900"/>
            <wp:effectExtent l="0" t="0" r="0" b="6350"/>
            <wp:docPr id="11157545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2FA8" w14:textId="77777777" w:rsidR="00A369C4" w:rsidRDefault="00A369C4" w:rsidP="00A369C4">
      <w:pPr>
        <w:tabs>
          <w:tab w:val="left" w:pos="1589"/>
        </w:tabs>
      </w:pPr>
    </w:p>
    <w:p w14:paraId="06C78529" w14:textId="77777777" w:rsidR="00067788" w:rsidRDefault="00067788" w:rsidP="00A369C4">
      <w:pPr>
        <w:tabs>
          <w:tab w:val="left" w:pos="1589"/>
        </w:tabs>
      </w:pPr>
    </w:p>
    <w:p w14:paraId="19B35DFA" w14:textId="77777777" w:rsidR="00067788" w:rsidRDefault="00067788" w:rsidP="00A369C4">
      <w:pPr>
        <w:tabs>
          <w:tab w:val="left" w:pos="1589"/>
        </w:tabs>
      </w:pPr>
    </w:p>
    <w:p w14:paraId="6D2CA3B5" w14:textId="77777777" w:rsidR="00067788" w:rsidRDefault="00067788" w:rsidP="00A369C4">
      <w:pPr>
        <w:tabs>
          <w:tab w:val="left" w:pos="1589"/>
        </w:tabs>
      </w:pPr>
    </w:p>
    <w:p w14:paraId="3454E2B0" w14:textId="77777777" w:rsidR="00067788" w:rsidRDefault="00067788" w:rsidP="00A369C4">
      <w:pPr>
        <w:tabs>
          <w:tab w:val="left" w:pos="1589"/>
        </w:tabs>
      </w:pPr>
    </w:p>
    <w:p w14:paraId="26C5147B" w14:textId="77777777" w:rsidR="00067788" w:rsidRDefault="00067788" w:rsidP="00A369C4">
      <w:pPr>
        <w:tabs>
          <w:tab w:val="left" w:pos="1589"/>
        </w:tabs>
      </w:pPr>
    </w:p>
    <w:p w14:paraId="73A3C565" w14:textId="77777777" w:rsidR="00067788" w:rsidRDefault="00067788" w:rsidP="00A369C4">
      <w:pPr>
        <w:tabs>
          <w:tab w:val="left" w:pos="1589"/>
        </w:tabs>
      </w:pPr>
    </w:p>
    <w:p w14:paraId="6C5A038D" w14:textId="68F42422" w:rsidR="00067788" w:rsidRDefault="00067788" w:rsidP="00067788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lastRenderedPageBreak/>
        <w:t>Write a query to find Maximum PF Amount from the PF Table.</w:t>
      </w:r>
    </w:p>
    <w:p w14:paraId="544723F8" w14:textId="77777777" w:rsidR="00067788" w:rsidRDefault="00067788" w:rsidP="00067788">
      <w:pPr>
        <w:spacing w:after="0" w:line="240" w:lineRule="auto"/>
        <w:jc w:val="both"/>
      </w:pPr>
    </w:p>
    <w:p w14:paraId="483BC2BA" w14:textId="77777777" w:rsidR="00067788" w:rsidRPr="00D5504F" w:rsidRDefault="00067788" w:rsidP="00067788">
      <w:pPr>
        <w:jc w:val="both"/>
        <w:rPr>
          <w:rFonts w:ascii="Calibri" w:hAnsi="Calibri" w:cs="Calibri"/>
        </w:rPr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78BEF15E" w14:textId="77777777" w:rsidR="00067788" w:rsidRDefault="00067788" w:rsidP="0006778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MAX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9E9E9E"/>
          <w:sz w:val="20"/>
          <w:szCs w:val="20"/>
        </w:rPr>
        <w:t>PFAmount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max_pf_amount</w:t>
      </w:r>
    </w:p>
    <w:p w14:paraId="503E8D2C" w14:textId="77777777" w:rsidR="00067788" w:rsidRDefault="00067788" w:rsidP="0006778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PF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10059333" w14:textId="77777777" w:rsidR="00067788" w:rsidRDefault="00067788" w:rsidP="00067788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40ECB689" w14:textId="77777777" w:rsidR="00067788" w:rsidRDefault="00067788" w:rsidP="00067788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47DA6D9" w14:textId="021FDFEC" w:rsidR="00067788" w:rsidRDefault="00067788" w:rsidP="00067788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01A12FAB" wp14:editId="79E93193">
            <wp:extent cx="5943600" cy="2820670"/>
            <wp:effectExtent l="0" t="0" r="0" b="0"/>
            <wp:docPr id="91349036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C1ECF" w14:textId="77777777" w:rsidR="00067788" w:rsidRDefault="00067788" w:rsidP="00067788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59225621" w14:textId="341DF5A9" w:rsidR="00067788" w:rsidRDefault="008C75F9" w:rsidP="00067788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Write a query to find Minimum PF Amount from the PF Table.</w:t>
      </w:r>
    </w:p>
    <w:p w14:paraId="03E7EEC4" w14:textId="77777777" w:rsidR="00BF47CE" w:rsidRDefault="00BF47CE" w:rsidP="00BF47CE">
      <w:pPr>
        <w:pStyle w:val="ListParagraph"/>
        <w:spacing w:after="0" w:line="240" w:lineRule="auto"/>
        <w:ind w:left="360"/>
        <w:jc w:val="both"/>
      </w:pPr>
    </w:p>
    <w:p w14:paraId="13898394" w14:textId="77777777" w:rsidR="00067788" w:rsidRPr="00D5504F" w:rsidRDefault="00067788" w:rsidP="00067788">
      <w:pPr>
        <w:jc w:val="both"/>
        <w:rPr>
          <w:rFonts w:ascii="Calibri" w:hAnsi="Calibri" w:cs="Calibri"/>
        </w:rPr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7914D93D" w14:textId="77777777" w:rsidR="008C75F9" w:rsidRDefault="008C75F9" w:rsidP="008C75F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MIN</w:t>
      </w:r>
      <w:r>
        <w:rPr>
          <w:rFonts w:ascii="Courier New" w:hAnsi="Courier New" w:cs="Courier New"/>
          <w:color w:val="AAAAAA"/>
          <w:sz w:val="20"/>
          <w:szCs w:val="20"/>
        </w:rPr>
        <w:t>(</w:t>
      </w:r>
      <w:r>
        <w:rPr>
          <w:rFonts w:ascii="Courier New" w:hAnsi="Courier New" w:cs="Courier New"/>
          <w:color w:val="9E9E9E"/>
          <w:sz w:val="20"/>
          <w:szCs w:val="20"/>
        </w:rPr>
        <w:t>PFAmount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min_pf_amount</w:t>
      </w:r>
    </w:p>
    <w:p w14:paraId="2FDEEAE7" w14:textId="77777777" w:rsidR="008C75F9" w:rsidRDefault="008C75F9" w:rsidP="008C75F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color w:val="9E9E9E"/>
          <w:sz w:val="20"/>
          <w:szCs w:val="20"/>
        </w:rPr>
        <w:t>PF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6479CCFA" w14:textId="77777777" w:rsidR="00067788" w:rsidRDefault="00067788" w:rsidP="00067788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74009BE3" w14:textId="2FAAC48A" w:rsidR="00067788" w:rsidRDefault="00BF47CE" w:rsidP="00067788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17283393" wp14:editId="4FDD3FDC">
            <wp:extent cx="5934710" cy="2976245"/>
            <wp:effectExtent l="0" t="0" r="8890" b="0"/>
            <wp:docPr id="13961434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7788" w:rsidSect="00006BAD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2240" w:h="15840"/>
      <w:pgMar w:top="1152" w:right="1440" w:bottom="1152" w:left="1440" w:header="432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90DB14" w14:textId="77777777" w:rsidR="008D562C" w:rsidRDefault="008D562C" w:rsidP="00524988">
      <w:pPr>
        <w:spacing w:after="0" w:line="240" w:lineRule="auto"/>
      </w:pPr>
      <w:r>
        <w:separator/>
      </w:r>
    </w:p>
  </w:endnote>
  <w:endnote w:type="continuationSeparator" w:id="0">
    <w:p w14:paraId="78D5B81A" w14:textId="77777777" w:rsidR="008D562C" w:rsidRDefault="008D562C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8C474A" w14:textId="77777777" w:rsidR="003A770C" w:rsidRDefault="003A770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51233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03CDB3" w14:textId="76B3CCEB" w:rsidR="00B00DC7" w:rsidRDefault="00B00DC7" w:rsidP="00B00DC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  <w:t>Suman Paudel</w:t>
        </w:r>
      </w:p>
    </w:sdtContent>
  </w:sdt>
  <w:p w14:paraId="2F1B8DD9" w14:textId="6895F5B3" w:rsidR="006970EF" w:rsidRDefault="006970E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DA3661" w14:textId="77777777" w:rsidR="003A770C" w:rsidRDefault="003A770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B95392" w14:textId="77777777" w:rsidR="008D562C" w:rsidRDefault="008D562C" w:rsidP="00524988">
      <w:pPr>
        <w:spacing w:after="0" w:line="240" w:lineRule="auto"/>
      </w:pPr>
      <w:r>
        <w:separator/>
      </w:r>
    </w:p>
  </w:footnote>
  <w:footnote w:type="continuationSeparator" w:id="0">
    <w:p w14:paraId="1CA7FAA9" w14:textId="77777777" w:rsidR="008D562C" w:rsidRDefault="008D562C" w:rsidP="00524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738BA0" w14:textId="77777777" w:rsidR="003A770C" w:rsidRDefault="003A770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78296" w14:textId="100201FE" w:rsidR="0019366B" w:rsidRDefault="006970EF">
    <w:pPr>
      <w:pStyle w:val="Header"/>
    </w:pPr>
    <w:r>
      <w:t>DBMS: Assignment I</w:t>
    </w:r>
    <w:r w:rsidR="003A770C">
      <w:t>V</w:t>
    </w:r>
  </w:p>
  <w:p w14:paraId="11816FAE" w14:textId="77777777" w:rsidR="00825B48" w:rsidRDefault="00825B4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25B60F" w14:textId="77777777" w:rsidR="003A770C" w:rsidRDefault="003A770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2E673C"/>
    <w:multiLevelType w:val="hybridMultilevel"/>
    <w:tmpl w:val="D45C7F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185711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8F78C1"/>
    <w:multiLevelType w:val="hybridMultilevel"/>
    <w:tmpl w:val="CDD2A14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A644904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0032F"/>
    <w:multiLevelType w:val="hybridMultilevel"/>
    <w:tmpl w:val="A9C6B86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D011BBE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15D5543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378039F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6F6FC8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095375C"/>
    <w:multiLevelType w:val="hybridMultilevel"/>
    <w:tmpl w:val="6C7071FE"/>
    <w:lvl w:ilvl="0" w:tplc="85AA386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060F1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E63D9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2356DC"/>
    <w:multiLevelType w:val="hybridMultilevel"/>
    <w:tmpl w:val="1B305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CC29CD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150A8A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4D72322"/>
    <w:multiLevelType w:val="hybridMultilevel"/>
    <w:tmpl w:val="5950E2A8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5B6616"/>
    <w:multiLevelType w:val="hybridMultilevel"/>
    <w:tmpl w:val="A65220B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AC15A70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6754B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3F514F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0B2661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5E3926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230B01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AD421DD"/>
    <w:multiLevelType w:val="hybridMultilevel"/>
    <w:tmpl w:val="9D02F176"/>
    <w:lvl w:ilvl="0" w:tplc="1DB65790">
      <w:start w:val="1"/>
      <w:numFmt w:val="decimal"/>
      <w:lvlText w:val="%1."/>
      <w:lvlJc w:val="left"/>
      <w:pPr>
        <w:ind w:left="360" w:hanging="360"/>
      </w:pPr>
      <w:rPr>
        <w:b/>
        <w:bCs/>
        <w:color w:val="DD8047" w:themeColor="accent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0B81A22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5C22F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A47171"/>
    <w:multiLevelType w:val="hybridMultilevel"/>
    <w:tmpl w:val="6E923B70"/>
    <w:lvl w:ilvl="0" w:tplc="CEF4FC2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1FF147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4D7F06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119314">
    <w:abstractNumId w:val="32"/>
  </w:num>
  <w:num w:numId="2" w16cid:durableId="58094773">
    <w:abstractNumId w:val="16"/>
  </w:num>
  <w:num w:numId="3" w16cid:durableId="1705012150">
    <w:abstractNumId w:val="13"/>
  </w:num>
  <w:num w:numId="4" w16cid:durableId="1909535741">
    <w:abstractNumId w:val="0"/>
  </w:num>
  <w:num w:numId="5" w16cid:durableId="1525093331">
    <w:abstractNumId w:val="21"/>
  </w:num>
  <w:num w:numId="6" w16cid:durableId="56822941">
    <w:abstractNumId w:val="9"/>
  </w:num>
  <w:num w:numId="7" w16cid:durableId="895042897">
    <w:abstractNumId w:val="30"/>
  </w:num>
  <w:num w:numId="8" w16cid:durableId="2083602110">
    <w:abstractNumId w:val="6"/>
  </w:num>
  <w:num w:numId="9" w16cid:durableId="1159885514">
    <w:abstractNumId w:val="15"/>
  </w:num>
  <w:num w:numId="10" w16cid:durableId="2146271194">
    <w:abstractNumId w:val="22"/>
  </w:num>
  <w:num w:numId="11" w16cid:durableId="1941181929">
    <w:abstractNumId w:val="17"/>
  </w:num>
  <w:num w:numId="12" w16cid:durableId="461463566">
    <w:abstractNumId w:val="8"/>
  </w:num>
  <w:num w:numId="13" w16cid:durableId="865874847">
    <w:abstractNumId w:val="27"/>
  </w:num>
  <w:num w:numId="14" w16cid:durableId="215623576">
    <w:abstractNumId w:val="11"/>
  </w:num>
  <w:num w:numId="15" w16cid:durableId="1239285843">
    <w:abstractNumId w:val="28"/>
  </w:num>
  <w:num w:numId="16" w16cid:durableId="897547177">
    <w:abstractNumId w:val="23"/>
  </w:num>
  <w:num w:numId="17" w16cid:durableId="954097207">
    <w:abstractNumId w:val="20"/>
  </w:num>
  <w:num w:numId="18" w16cid:durableId="1958245915">
    <w:abstractNumId w:val="10"/>
  </w:num>
  <w:num w:numId="19" w16cid:durableId="1903903080">
    <w:abstractNumId w:val="12"/>
  </w:num>
  <w:num w:numId="20" w16cid:durableId="1752459776">
    <w:abstractNumId w:val="2"/>
  </w:num>
  <w:num w:numId="21" w16cid:durableId="560873728">
    <w:abstractNumId w:val="24"/>
  </w:num>
  <w:num w:numId="22" w16cid:durableId="397748437">
    <w:abstractNumId w:val="18"/>
  </w:num>
  <w:num w:numId="23" w16cid:durableId="506017675">
    <w:abstractNumId w:val="14"/>
  </w:num>
  <w:num w:numId="24" w16cid:durableId="1506363028">
    <w:abstractNumId w:val="31"/>
  </w:num>
  <w:num w:numId="25" w16cid:durableId="1405956108">
    <w:abstractNumId w:val="4"/>
  </w:num>
  <w:num w:numId="26" w16cid:durableId="1103764193">
    <w:abstractNumId w:val="7"/>
  </w:num>
  <w:num w:numId="27" w16cid:durableId="1676609148">
    <w:abstractNumId w:val="25"/>
  </w:num>
  <w:num w:numId="28" w16cid:durableId="1329094662">
    <w:abstractNumId w:val="3"/>
  </w:num>
  <w:num w:numId="29" w16cid:durableId="1169370669">
    <w:abstractNumId w:val="1"/>
  </w:num>
  <w:num w:numId="30" w16cid:durableId="459803777">
    <w:abstractNumId w:val="29"/>
  </w:num>
  <w:num w:numId="31" w16cid:durableId="151873078">
    <w:abstractNumId w:val="26"/>
  </w:num>
  <w:num w:numId="32" w16cid:durableId="639844159">
    <w:abstractNumId w:val="19"/>
  </w:num>
  <w:num w:numId="33" w16cid:durableId="9771071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D5E"/>
    <w:rsid w:val="000018D7"/>
    <w:rsid w:val="00006BAD"/>
    <w:rsid w:val="000103DC"/>
    <w:rsid w:val="00022915"/>
    <w:rsid w:val="00025C65"/>
    <w:rsid w:val="00030274"/>
    <w:rsid w:val="00031D30"/>
    <w:rsid w:val="0004051A"/>
    <w:rsid w:val="0004290D"/>
    <w:rsid w:val="00044941"/>
    <w:rsid w:val="00051E4B"/>
    <w:rsid w:val="00061FF8"/>
    <w:rsid w:val="000662E9"/>
    <w:rsid w:val="00067788"/>
    <w:rsid w:val="00070B5D"/>
    <w:rsid w:val="00071D05"/>
    <w:rsid w:val="00076856"/>
    <w:rsid w:val="00077D2F"/>
    <w:rsid w:val="00097C80"/>
    <w:rsid w:val="000A0B9E"/>
    <w:rsid w:val="000A3337"/>
    <w:rsid w:val="000B605F"/>
    <w:rsid w:val="000D138E"/>
    <w:rsid w:val="000D52CD"/>
    <w:rsid w:val="000E027D"/>
    <w:rsid w:val="000E4B27"/>
    <w:rsid w:val="000F3CC1"/>
    <w:rsid w:val="000F5DD8"/>
    <w:rsid w:val="00106D72"/>
    <w:rsid w:val="00114869"/>
    <w:rsid w:val="00131ABA"/>
    <w:rsid w:val="001360C2"/>
    <w:rsid w:val="0014386D"/>
    <w:rsid w:val="001458E3"/>
    <w:rsid w:val="00146415"/>
    <w:rsid w:val="00151A42"/>
    <w:rsid w:val="001528DC"/>
    <w:rsid w:val="00155D1B"/>
    <w:rsid w:val="00157B89"/>
    <w:rsid w:val="00166CCF"/>
    <w:rsid w:val="0018127D"/>
    <w:rsid w:val="0019366B"/>
    <w:rsid w:val="001A1173"/>
    <w:rsid w:val="001B29E5"/>
    <w:rsid w:val="001C196C"/>
    <w:rsid w:val="001C46A9"/>
    <w:rsid w:val="001D00AB"/>
    <w:rsid w:val="001D3C4B"/>
    <w:rsid w:val="001D54C9"/>
    <w:rsid w:val="001D6F33"/>
    <w:rsid w:val="001D706F"/>
    <w:rsid w:val="001D7121"/>
    <w:rsid w:val="001E3ADA"/>
    <w:rsid w:val="001E7199"/>
    <w:rsid w:val="001E7D3B"/>
    <w:rsid w:val="001F05C5"/>
    <w:rsid w:val="001F2C2F"/>
    <w:rsid w:val="002051EF"/>
    <w:rsid w:val="00211045"/>
    <w:rsid w:val="00222468"/>
    <w:rsid w:val="00224B92"/>
    <w:rsid w:val="002261A4"/>
    <w:rsid w:val="002308B6"/>
    <w:rsid w:val="002325E2"/>
    <w:rsid w:val="00234FED"/>
    <w:rsid w:val="002447EA"/>
    <w:rsid w:val="00245E7E"/>
    <w:rsid w:val="0025066C"/>
    <w:rsid w:val="00251CA5"/>
    <w:rsid w:val="002629C8"/>
    <w:rsid w:val="0026634A"/>
    <w:rsid w:val="002712AB"/>
    <w:rsid w:val="00274D59"/>
    <w:rsid w:val="00280C58"/>
    <w:rsid w:val="00284476"/>
    <w:rsid w:val="002912A5"/>
    <w:rsid w:val="002A05C6"/>
    <w:rsid w:val="002A4251"/>
    <w:rsid w:val="002A62EE"/>
    <w:rsid w:val="002B3071"/>
    <w:rsid w:val="002C095B"/>
    <w:rsid w:val="002C7361"/>
    <w:rsid w:val="002D6C68"/>
    <w:rsid w:val="002E5513"/>
    <w:rsid w:val="002F1EA7"/>
    <w:rsid w:val="002F30FA"/>
    <w:rsid w:val="002F6EA5"/>
    <w:rsid w:val="00303F9E"/>
    <w:rsid w:val="00313F52"/>
    <w:rsid w:val="003169C1"/>
    <w:rsid w:val="00316CFB"/>
    <w:rsid w:val="00320474"/>
    <w:rsid w:val="003229FE"/>
    <w:rsid w:val="00330581"/>
    <w:rsid w:val="00341CF9"/>
    <w:rsid w:val="00342B0E"/>
    <w:rsid w:val="003457CA"/>
    <w:rsid w:val="00345DAC"/>
    <w:rsid w:val="003532C7"/>
    <w:rsid w:val="003702EF"/>
    <w:rsid w:val="0038601B"/>
    <w:rsid w:val="00392784"/>
    <w:rsid w:val="003A45FA"/>
    <w:rsid w:val="003A770C"/>
    <w:rsid w:val="003B5207"/>
    <w:rsid w:val="003C6B5F"/>
    <w:rsid w:val="003C72AF"/>
    <w:rsid w:val="003D0528"/>
    <w:rsid w:val="003E1FD3"/>
    <w:rsid w:val="003F04D1"/>
    <w:rsid w:val="003F2ED1"/>
    <w:rsid w:val="004033F2"/>
    <w:rsid w:val="004146E5"/>
    <w:rsid w:val="00414ED4"/>
    <w:rsid w:val="004169AE"/>
    <w:rsid w:val="00432A3E"/>
    <w:rsid w:val="00447EF5"/>
    <w:rsid w:val="0045283B"/>
    <w:rsid w:val="00452C00"/>
    <w:rsid w:val="00456667"/>
    <w:rsid w:val="004571B3"/>
    <w:rsid w:val="00465A16"/>
    <w:rsid w:val="00473915"/>
    <w:rsid w:val="00473B19"/>
    <w:rsid w:val="00474925"/>
    <w:rsid w:val="004774E8"/>
    <w:rsid w:val="00480116"/>
    <w:rsid w:val="00481FAD"/>
    <w:rsid w:val="00483FFD"/>
    <w:rsid w:val="004916E3"/>
    <w:rsid w:val="00494184"/>
    <w:rsid w:val="00495660"/>
    <w:rsid w:val="004C0F41"/>
    <w:rsid w:val="004C20DD"/>
    <w:rsid w:val="004D4734"/>
    <w:rsid w:val="004D56D7"/>
    <w:rsid w:val="004F6053"/>
    <w:rsid w:val="004F70C2"/>
    <w:rsid w:val="00500AF7"/>
    <w:rsid w:val="00502D2B"/>
    <w:rsid w:val="00505DB4"/>
    <w:rsid w:val="005102D2"/>
    <w:rsid w:val="00511679"/>
    <w:rsid w:val="005244D5"/>
    <w:rsid w:val="00524988"/>
    <w:rsid w:val="00527B46"/>
    <w:rsid w:val="005403F3"/>
    <w:rsid w:val="005405B4"/>
    <w:rsid w:val="005560C3"/>
    <w:rsid w:val="00562C3C"/>
    <w:rsid w:val="00563596"/>
    <w:rsid w:val="00563FE4"/>
    <w:rsid w:val="005708F3"/>
    <w:rsid w:val="00571D9B"/>
    <w:rsid w:val="005733DE"/>
    <w:rsid w:val="00574BB2"/>
    <w:rsid w:val="00575138"/>
    <w:rsid w:val="00575C9D"/>
    <w:rsid w:val="00580015"/>
    <w:rsid w:val="005831B8"/>
    <w:rsid w:val="005854E9"/>
    <w:rsid w:val="00586542"/>
    <w:rsid w:val="005A0DBA"/>
    <w:rsid w:val="005A48B9"/>
    <w:rsid w:val="005B14E1"/>
    <w:rsid w:val="005B3B11"/>
    <w:rsid w:val="005B3FB5"/>
    <w:rsid w:val="005B5A3A"/>
    <w:rsid w:val="005B76B3"/>
    <w:rsid w:val="005C1B18"/>
    <w:rsid w:val="005C25D8"/>
    <w:rsid w:val="005C6400"/>
    <w:rsid w:val="005C64D2"/>
    <w:rsid w:val="005D26C2"/>
    <w:rsid w:val="005E058F"/>
    <w:rsid w:val="005E57C0"/>
    <w:rsid w:val="005E5EE5"/>
    <w:rsid w:val="005E6EE8"/>
    <w:rsid w:val="005F14D9"/>
    <w:rsid w:val="005F4103"/>
    <w:rsid w:val="005F4759"/>
    <w:rsid w:val="005F6CBC"/>
    <w:rsid w:val="00603B69"/>
    <w:rsid w:val="0060677D"/>
    <w:rsid w:val="00617324"/>
    <w:rsid w:val="00622EE2"/>
    <w:rsid w:val="00627415"/>
    <w:rsid w:val="00633E9B"/>
    <w:rsid w:val="00635D86"/>
    <w:rsid w:val="00654FF8"/>
    <w:rsid w:val="00665AC8"/>
    <w:rsid w:val="00685179"/>
    <w:rsid w:val="006876C9"/>
    <w:rsid w:val="00690F2D"/>
    <w:rsid w:val="00695941"/>
    <w:rsid w:val="006970EF"/>
    <w:rsid w:val="006A4B98"/>
    <w:rsid w:val="006A7106"/>
    <w:rsid w:val="006F0BFF"/>
    <w:rsid w:val="006F44DD"/>
    <w:rsid w:val="00704C83"/>
    <w:rsid w:val="00717609"/>
    <w:rsid w:val="00722FED"/>
    <w:rsid w:val="00727D3A"/>
    <w:rsid w:val="0073220F"/>
    <w:rsid w:val="0073222D"/>
    <w:rsid w:val="00744A8B"/>
    <w:rsid w:val="0075295A"/>
    <w:rsid w:val="00753932"/>
    <w:rsid w:val="007757BE"/>
    <w:rsid w:val="00776B75"/>
    <w:rsid w:val="007825CD"/>
    <w:rsid w:val="00783197"/>
    <w:rsid w:val="007925C9"/>
    <w:rsid w:val="007A5FBC"/>
    <w:rsid w:val="007A72A8"/>
    <w:rsid w:val="007B7F21"/>
    <w:rsid w:val="007C616F"/>
    <w:rsid w:val="007C6426"/>
    <w:rsid w:val="007E2B06"/>
    <w:rsid w:val="007F4388"/>
    <w:rsid w:val="008069BA"/>
    <w:rsid w:val="008071B3"/>
    <w:rsid w:val="0081214A"/>
    <w:rsid w:val="0082359A"/>
    <w:rsid w:val="00824796"/>
    <w:rsid w:val="00825B48"/>
    <w:rsid w:val="00826266"/>
    <w:rsid w:val="00827FE7"/>
    <w:rsid w:val="0084772F"/>
    <w:rsid w:val="00850272"/>
    <w:rsid w:val="00850824"/>
    <w:rsid w:val="008518C4"/>
    <w:rsid w:val="00862843"/>
    <w:rsid w:val="00864846"/>
    <w:rsid w:val="00865247"/>
    <w:rsid w:val="008702C8"/>
    <w:rsid w:val="00874AA1"/>
    <w:rsid w:val="008829A9"/>
    <w:rsid w:val="008865CC"/>
    <w:rsid w:val="00893758"/>
    <w:rsid w:val="0089377F"/>
    <w:rsid w:val="00894AFD"/>
    <w:rsid w:val="008C75F9"/>
    <w:rsid w:val="008D34E7"/>
    <w:rsid w:val="008D562C"/>
    <w:rsid w:val="008D5A7F"/>
    <w:rsid w:val="008D64C7"/>
    <w:rsid w:val="008E6464"/>
    <w:rsid w:val="008F5273"/>
    <w:rsid w:val="008F5815"/>
    <w:rsid w:val="008F69C5"/>
    <w:rsid w:val="0090012E"/>
    <w:rsid w:val="009144F2"/>
    <w:rsid w:val="00916771"/>
    <w:rsid w:val="0092028C"/>
    <w:rsid w:val="009268FC"/>
    <w:rsid w:val="00930699"/>
    <w:rsid w:val="00930751"/>
    <w:rsid w:val="00930BD6"/>
    <w:rsid w:val="00937289"/>
    <w:rsid w:val="00946859"/>
    <w:rsid w:val="0095245A"/>
    <w:rsid w:val="009527F4"/>
    <w:rsid w:val="00957DE7"/>
    <w:rsid w:val="009655BD"/>
    <w:rsid w:val="0097511C"/>
    <w:rsid w:val="009807B5"/>
    <w:rsid w:val="00980B3B"/>
    <w:rsid w:val="00985FD0"/>
    <w:rsid w:val="009911AB"/>
    <w:rsid w:val="009A2220"/>
    <w:rsid w:val="009A4A11"/>
    <w:rsid w:val="009A5F16"/>
    <w:rsid w:val="009B2B22"/>
    <w:rsid w:val="009B4D09"/>
    <w:rsid w:val="009F5298"/>
    <w:rsid w:val="009F617A"/>
    <w:rsid w:val="00A12142"/>
    <w:rsid w:val="00A144D0"/>
    <w:rsid w:val="00A15EFC"/>
    <w:rsid w:val="00A165EA"/>
    <w:rsid w:val="00A17760"/>
    <w:rsid w:val="00A23898"/>
    <w:rsid w:val="00A23FDB"/>
    <w:rsid w:val="00A2776D"/>
    <w:rsid w:val="00A30202"/>
    <w:rsid w:val="00A369C4"/>
    <w:rsid w:val="00A42295"/>
    <w:rsid w:val="00A633AD"/>
    <w:rsid w:val="00A64808"/>
    <w:rsid w:val="00A64F00"/>
    <w:rsid w:val="00A655A7"/>
    <w:rsid w:val="00A66951"/>
    <w:rsid w:val="00A80358"/>
    <w:rsid w:val="00A81145"/>
    <w:rsid w:val="00A9092C"/>
    <w:rsid w:val="00A90ACF"/>
    <w:rsid w:val="00AA4DC9"/>
    <w:rsid w:val="00AA6597"/>
    <w:rsid w:val="00AB7216"/>
    <w:rsid w:val="00AC5FBC"/>
    <w:rsid w:val="00AC6EDA"/>
    <w:rsid w:val="00AD0BA6"/>
    <w:rsid w:val="00AE00A4"/>
    <w:rsid w:val="00AE0BCA"/>
    <w:rsid w:val="00AE30AA"/>
    <w:rsid w:val="00AF6F9C"/>
    <w:rsid w:val="00B00DC7"/>
    <w:rsid w:val="00B00DCB"/>
    <w:rsid w:val="00B040A5"/>
    <w:rsid w:val="00B20B0D"/>
    <w:rsid w:val="00B304D2"/>
    <w:rsid w:val="00B30A3F"/>
    <w:rsid w:val="00B31DC0"/>
    <w:rsid w:val="00B32D39"/>
    <w:rsid w:val="00B412D1"/>
    <w:rsid w:val="00B445A1"/>
    <w:rsid w:val="00B47915"/>
    <w:rsid w:val="00B47D36"/>
    <w:rsid w:val="00B57117"/>
    <w:rsid w:val="00B65A06"/>
    <w:rsid w:val="00B67903"/>
    <w:rsid w:val="00B7164B"/>
    <w:rsid w:val="00B71C80"/>
    <w:rsid w:val="00B773A2"/>
    <w:rsid w:val="00B87F49"/>
    <w:rsid w:val="00BA01E2"/>
    <w:rsid w:val="00BA0ACA"/>
    <w:rsid w:val="00BA1ED8"/>
    <w:rsid w:val="00BB3299"/>
    <w:rsid w:val="00BB55CC"/>
    <w:rsid w:val="00BB7744"/>
    <w:rsid w:val="00BE42AB"/>
    <w:rsid w:val="00BE6B0A"/>
    <w:rsid w:val="00BF3E07"/>
    <w:rsid w:val="00BF47CE"/>
    <w:rsid w:val="00BF6EFA"/>
    <w:rsid w:val="00C02EA3"/>
    <w:rsid w:val="00C124D1"/>
    <w:rsid w:val="00C159FD"/>
    <w:rsid w:val="00C23141"/>
    <w:rsid w:val="00C232F2"/>
    <w:rsid w:val="00C34C5F"/>
    <w:rsid w:val="00C42C2D"/>
    <w:rsid w:val="00C45334"/>
    <w:rsid w:val="00C523E7"/>
    <w:rsid w:val="00C61906"/>
    <w:rsid w:val="00C63B04"/>
    <w:rsid w:val="00C649FB"/>
    <w:rsid w:val="00C664B6"/>
    <w:rsid w:val="00C8135A"/>
    <w:rsid w:val="00C87F1E"/>
    <w:rsid w:val="00C968B9"/>
    <w:rsid w:val="00C9795E"/>
    <w:rsid w:val="00CB2C84"/>
    <w:rsid w:val="00CB7AD4"/>
    <w:rsid w:val="00CC71FB"/>
    <w:rsid w:val="00CE0831"/>
    <w:rsid w:val="00CE2BD5"/>
    <w:rsid w:val="00CE698A"/>
    <w:rsid w:val="00CE7B97"/>
    <w:rsid w:val="00CF0256"/>
    <w:rsid w:val="00D02942"/>
    <w:rsid w:val="00D06A7A"/>
    <w:rsid w:val="00D07151"/>
    <w:rsid w:val="00D077A9"/>
    <w:rsid w:val="00D11847"/>
    <w:rsid w:val="00D12069"/>
    <w:rsid w:val="00D174AE"/>
    <w:rsid w:val="00D17CEA"/>
    <w:rsid w:val="00D271A7"/>
    <w:rsid w:val="00D2794B"/>
    <w:rsid w:val="00D30F6A"/>
    <w:rsid w:val="00D31053"/>
    <w:rsid w:val="00D31391"/>
    <w:rsid w:val="00D3498B"/>
    <w:rsid w:val="00D51B7B"/>
    <w:rsid w:val="00D5504F"/>
    <w:rsid w:val="00D5632F"/>
    <w:rsid w:val="00D64BE0"/>
    <w:rsid w:val="00D65AD1"/>
    <w:rsid w:val="00D74968"/>
    <w:rsid w:val="00D9026B"/>
    <w:rsid w:val="00D94921"/>
    <w:rsid w:val="00DA5050"/>
    <w:rsid w:val="00DA763D"/>
    <w:rsid w:val="00DC25AC"/>
    <w:rsid w:val="00DE1345"/>
    <w:rsid w:val="00DE2613"/>
    <w:rsid w:val="00DE493C"/>
    <w:rsid w:val="00DE5CA3"/>
    <w:rsid w:val="00DF00C9"/>
    <w:rsid w:val="00DF23B1"/>
    <w:rsid w:val="00DF2AA4"/>
    <w:rsid w:val="00E10F4E"/>
    <w:rsid w:val="00E14079"/>
    <w:rsid w:val="00E233EB"/>
    <w:rsid w:val="00E23599"/>
    <w:rsid w:val="00E3202F"/>
    <w:rsid w:val="00E33341"/>
    <w:rsid w:val="00E35B6F"/>
    <w:rsid w:val="00E4416B"/>
    <w:rsid w:val="00E54DE0"/>
    <w:rsid w:val="00E5780D"/>
    <w:rsid w:val="00E82505"/>
    <w:rsid w:val="00E84142"/>
    <w:rsid w:val="00E97B6B"/>
    <w:rsid w:val="00EA428F"/>
    <w:rsid w:val="00EA6BAE"/>
    <w:rsid w:val="00EB5315"/>
    <w:rsid w:val="00EC0784"/>
    <w:rsid w:val="00EC180D"/>
    <w:rsid w:val="00EC3EDB"/>
    <w:rsid w:val="00EC6A38"/>
    <w:rsid w:val="00EC7D92"/>
    <w:rsid w:val="00F0445D"/>
    <w:rsid w:val="00F1427A"/>
    <w:rsid w:val="00F15F3F"/>
    <w:rsid w:val="00F33F0F"/>
    <w:rsid w:val="00F36133"/>
    <w:rsid w:val="00F466BF"/>
    <w:rsid w:val="00F506EE"/>
    <w:rsid w:val="00F55C63"/>
    <w:rsid w:val="00F56D5E"/>
    <w:rsid w:val="00F67F59"/>
    <w:rsid w:val="00F71941"/>
    <w:rsid w:val="00F74F32"/>
    <w:rsid w:val="00F77FFD"/>
    <w:rsid w:val="00F809BE"/>
    <w:rsid w:val="00FA1131"/>
    <w:rsid w:val="00FA124E"/>
    <w:rsid w:val="00FA4893"/>
    <w:rsid w:val="00FA5B17"/>
    <w:rsid w:val="00FA6F20"/>
    <w:rsid w:val="00FB45FF"/>
    <w:rsid w:val="00FC2C5F"/>
    <w:rsid w:val="00FC351D"/>
    <w:rsid w:val="00FD690F"/>
    <w:rsid w:val="00FD7844"/>
    <w:rsid w:val="00FE0E0E"/>
    <w:rsid w:val="00FF4DDD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B3878"/>
  <w15:chartTrackingRefBased/>
  <w15:docId w15:val="{AAE4FBD1-D4C4-4E4C-B220-C8B31F11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788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C232F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F1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4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88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5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41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42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15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25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6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6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63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365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5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7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8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3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2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52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58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9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5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8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7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25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5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77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0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1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8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02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3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1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63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21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4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91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26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3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0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00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1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10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19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0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6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header" Target="head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manPaudel\AppData\Roaming\Microsoft\Templates\Project%20based%20learning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311A1CE4-3B6C-49D0-AE4A-2DD0065FBDD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544</TotalTime>
  <Pages>10</Pages>
  <Words>367</Words>
  <Characters>2093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Paudel 33</dc:creator>
  <cp:keywords/>
  <dc:description/>
  <cp:lastModifiedBy>Suman Paudel</cp:lastModifiedBy>
  <cp:revision>816</cp:revision>
  <cp:lastPrinted>2024-05-07T13:40:00Z</cp:lastPrinted>
  <dcterms:created xsi:type="dcterms:W3CDTF">2024-03-29T05:55:00Z</dcterms:created>
  <dcterms:modified xsi:type="dcterms:W3CDTF">2024-05-07T13:41:00Z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