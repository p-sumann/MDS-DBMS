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EDEEE5" w:themeColor="accent3" w:themeTint="33"/>
  <w:body>
    <w:p w14:paraId="7FAA5481" w14:textId="7EC50DA7" w:rsidR="00076856" w:rsidRPr="005F14D9" w:rsidRDefault="00F56D5E" w:rsidP="00874AA1">
      <w:pPr>
        <w:pStyle w:val="Title"/>
        <w:rPr>
          <w:rFonts w:ascii="Calibri" w:hAnsi="Calibri" w:cs="Calibri"/>
        </w:rPr>
      </w:pPr>
      <w:bookmarkStart w:id="0" w:name="_Hlk162605866"/>
      <w:bookmarkEnd w:id="0"/>
      <w:r w:rsidRPr="005F14D9">
        <w:rPr>
          <w:rFonts w:ascii="Calibri" w:hAnsi="Calibri" w:cs="Calibri"/>
        </w:rPr>
        <w:t>Suman Paudel (33)</w:t>
      </w:r>
    </w:p>
    <w:p w14:paraId="1B15B6B8" w14:textId="5A9BD1A3" w:rsidR="00F56D5E" w:rsidRPr="005F14D9" w:rsidRDefault="00F56D5E" w:rsidP="00F56D5E">
      <w:pPr>
        <w:pStyle w:val="Title"/>
        <w:rPr>
          <w:rFonts w:ascii="Calibri" w:hAnsi="Calibri" w:cs="Calibri"/>
        </w:rPr>
      </w:pPr>
      <w:r w:rsidRPr="005F14D9">
        <w:rPr>
          <w:rFonts w:ascii="Calibri" w:hAnsi="Calibri" w:cs="Calibri"/>
        </w:rPr>
        <w:t xml:space="preserve">Assignment </w:t>
      </w:r>
      <w:r w:rsidR="00E14079">
        <w:rPr>
          <w:rFonts w:ascii="Calibri" w:hAnsi="Calibri" w:cs="Calibri"/>
        </w:rPr>
        <w:t>II</w:t>
      </w:r>
    </w:p>
    <w:p w14:paraId="691B4AB7" w14:textId="20D85FF2" w:rsidR="00563FE4" w:rsidRPr="003F04D1" w:rsidRDefault="00F56D5E" w:rsidP="00874AA1">
      <w:pPr>
        <w:pStyle w:val="Heading1"/>
        <w:rPr>
          <w:rFonts w:ascii="Calibri" w:hAnsi="Calibri" w:cs="Calibri"/>
        </w:rPr>
      </w:pPr>
      <w:r w:rsidRPr="003F04D1">
        <w:rPr>
          <w:rFonts w:ascii="Calibri" w:hAnsi="Calibri" w:cs="Calibri"/>
        </w:rPr>
        <w:t xml:space="preserve">Lab </w:t>
      </w:r>
      <w:r w:rsidR="00E14079">
        <w:rPr>
          <w:rFonts w:ascii="Calibri" w:hAnsi="Calibri" w:cs="Calibri"/>
        </w:rPr>
        <w:t>2</w:t>
      </w:r>
      <w:r w:rsidRPr="003F04D1">
        <w:rPr>
          <w:rFonts w:ascii="Calibri" w:hAnsi="Calibri" w:cs="Calibri"/>
        </w:rPr>
        <w:t>:</w:t>
      </w:r>
    </w:p>
    <w:p w14:paraId="6668CC85" w14:textId="36104EEA" w:rsidR="007E2B06" w:rsidRDefault="00F56D5E" w:rsidP="007E2B06">
      <w:pPr>
        <w:jc w:val="both"/>
        <w:rPr>
          <w:rFonts w:ascii="Calibri" w:hAnsi="Calibri" w:cs="Calibri"/>
          <w:b/>
          <w:color w:val="CC6526"/>
        </w:rPr>
      </w:pPr>
      <w:r w:rsidRPr="003F04D1">
        <w:rPr>
          <w:rFonts w:ascii="Calibri" w:hAnsi="Calibri" w:cs="Calibri"/>
          <w:b/>
          <w:color w:val="CC6526"/>
        </w:rPr>
        <w:t xml:space="preserve">Prepare Lab Sheet of MYSQL Statements for following. </w:t>
      </w:r>
    </w:p>
    <w:p w14:paraId="4B30B369" w14:textId="1B721193" w:rsidR="002A62EE" w:rsidRPr="008D34E7" w:rsidRDefault="007E2B06" w:rsidP="008D34E7">
      <w:pPr>
        <w:pStyle w:val="ListParagraph"/>
        <w:numPr>
          <w:ilvl w:val="0"/>
          <w:numId w:val="30"/>
        </w:numPr>
        <w:jc w:val="both"/>
        <w:rPr>
          <w:rFonts w:ascii="Calibri" w:hAnsi="Calibri" w:cs="Calibri"/>
          <w:b/>
          <w:bCs/>
          <w:color w:val="000000"/>
        </w:rPr>
      </w:pPr>
      <w:r>
        <w:t xml:space="preserve">Insert at least 5 tuples in each of the tables of the </w:t>
      </w:r>
      <w:proofErr w:type="spellStart"/>
      <w:r>
        <w:t>Yourname_Roll_COMPANY</w:t>
      </w:r>
      <w:proofErr w:type="spellEnd"/>
      <w:r>
        <w:t xml:space="preserve"> database in LAB-1</w:t>
      </w:r>
      <w:r w:rsidR="001458E3">
        <w:t>.</w:t>
      </w:r>
    </w:p>
    <w:p w14:paraId="0CB19461" w14:textId="1E1FF618" w:rsidR="002F6EA5" w:rsidRPr="00030274" w:rsidRDefault="00A90ACF" w:rsidP="004C0F4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color w:val="CC6526"/>
        </w:rPr>
      </w:pPr>
      <w:r w:rsidRPr="00030274">
        <w:rPr>
          <w:rFonts w:ascii="Calibri" w:hAnsi="Calibri" w:cs="Calibri"/>
          <w:b/>
          <w:bCs/>
          <w:color w:val="CC6526"/>
        </w:rPr>
        <w:t xml:space="preserve">SQL </w:t>
      </w:r>
      <w:r w:rsidR="002F6EA5" w:rsidRPr="00030274">
        <w:rPr>
          <w:rFonts w:ascii="Calibri" w:hAnsi="Calibri" w:cs="Calibri"/>
          <w:b/>
          <w:bCs/>
          <w:color w:val="CC6526"/>
        </w:rPr>
        <w:t>Script</w:t>
      </w:r>
      <w:r w:rsidR="002F6EA5" w:rsidRPr="00030274">
        <w:rPr>
          <w:rFonts w:ascii="Calibri" w:hAnsi="Calibri" w:cs="Calibri"/>
          <w:color w:val="CC6526"/>
        </w:rPr>
        <w:t xml:space="preserve">: </w:t>
      </w:r>
    </w:p>
    <w:p w14:paraId="77D7A6A0" w14:textId="220F6410" w:rsidR="00157B89" w:rsidRPr="001458E3" w:rsidRDefault="001458E3" w:rsidP="004C0F4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0000"/>
        </w:rPr>
      </w:pPr>
      <w:r w:rsidRPr="001458E3">
        <w:rPr>
          <w:rFonts w:ascii="Calibri" w:hAnsi="Calibri" w:cs="Calibri"/>
          <w:b/>
          <w:bCs/>
          <w:color w:val="CC6526"/>
        </w:rPr>
        <w:t>For Office Table:</w:t>
      </w:r>
    </w:p>
    <w:p w14:paraId="632A6DEE" w14:textId="77777777" w:rsidR="001458E3" w:rsidRDefault="001458E3" w:rsidP="001458E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Office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Onumber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Oname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Country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color w:val="C0C0C0"/>
          <w:sz w:val="20"/>
          <w:szCs w:val="20"/>
        </w:rPr>
        <w:t>1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'Suman_Office_33'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'Nepal'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6DC837BF" w14:textId="77777777" w:rsidR="001458E3" w:rsidRDefault="001458E3" w:rsidP="001458E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14:paraId="350F96FE" w14:textId="77777777" w:rsidR="001458E3" w:rsidRDefault="001458E3" w:rsidP="001458E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Office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Onumber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Oname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Country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32206AD0" w14:textId="77777777" w:rsidR="001458E3" w:rsidRDefault="001458E3" w:rsidP="001458E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</w:p>
    <w:p w14:paraId="20AE6D8E" w14:textId="77777777" w:rsidR="001458E3" w:rsidRDefault="001458E3" w:rsidP="001458E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(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'Suman_Ncell_33'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'Nepal'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5EAD98B5" w14:textId="77777777" w:rsidR="001458E3" w:rsidRDefault="001458E3" w:rsidP="001458E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(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'Prabhat Ale'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'USA'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44C83377" w14:textId="77777777" w:rsidR="001458E3" w:rsidRDefault="001458E3" w:rsidP="001458E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(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'Anish Thapaliya'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'India'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4F6B42A8" w14:textId="4CDADD93" w:rsidR="001458E3" w:rsidRDefault="001458E3" w:rsidP="001458E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(</w:t>
      </w:r>
      <w:r>
        <w:rPr>
          <w:rFonts w:ascii="Courier New" w:hAnsi="Courier New" w:cs="Courier New"/>
          <w:color w:val="C0C0C0"/>
          <w:sz w:val="20"/>
          <w:szCs w:val="20"/>
        </w:rPr>
        <w:t>5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'Gaurav Pandey'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'Japan'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7B1BF39B" w14:textId="65EFBED2" w:rsidR="002F6EA5" w:rsidRPr="005F14D9" w:rsidRDefault="002F6EA5" w:rsidP="002F6EA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Calibri" w:hAnsi="Calibri" w:cs="Calibri"/>
        </w:rPr>
      </w:pPr>
    </w:p>
    <w:p w14:paraId="7D3023D8" w14:textId="3E727B7C" w:rsidR="00C232F2" w:rsidRPr="005F14D9" w:rsidRDefault="001458E3" w:rsidP="0003027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</w:rPr>
      </w:pPr>
      <w:bookmarkStart w:id="1" w:name="_Hlk164447973"/>
      <w:r>
        <w:rPr>
          <w:rFonts w:ascii="Calibri" w:hAnsi="Calibri" w:cs="Calibri"/>
          <w:noProof/>
          <w:color w:val="000000"/>
        </w:rPr>
        <w:drawing>
          <wp:anchor distT="0" distB="0" distL="114300" distR="114300" simplePos="0" relativeHeight="251682816" behindDoc="0" locked="0" layoutInCell="1" allowOverlap="1" wp14:anchorId="39BAD5E7" wp14:editId="0FD1E284">
            <wp:simplePos x="0" y="0"/>
            <wp:positionH relativeFrom="column">
              <wp:posOffset>-22860</wp:posOffset>
            </wp:positionH>
            <wp:positionV relativeFrom="paragraph">
              <wp:posOffset>320040</wp:posOffset>
            </wp:positionV>
            <wp:extent cx="5935980" cy="2811780"/>
            <wp:effectExtent l="0" t="0" r="7620" b="7620"/>
            <wp:wrapThrough wrapText="bothSides">
              <wp:wrapPolygon edited="0">
                <wp:start x="0" y="0"/>
                <wp:lineTo x="0" y="21512"/>
                <wp:lineTo x="21558" y="21512"/>
                <wp:lineTo x="21558" y="0"/>
                <wp:lineTo x="0" y="0"/>
              </wp:wrapPolygon>
            </wp:wrapThrough>
            <wp:docPr id="72341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76D" w:rsidRPr="00030274">
        <w:rPr>
          <w:rFonts w:ascii="Calibri" w:hAnsi="Calibri" w:cs="Calibri"/>
          <w:b/>
          <w:bCs/>
          <w:color w:val="00B050"/>
        </w:rPr>
        <w:t>Output</w:t>
      </w:r>
      <w:r w:rsidR="00030274">
        <w:rPr>
          <w:rFonts w:ascii="Calibri" w:hAnsi="Calibri" w:cs="Calibri"/>
          <w:b/>
          <w:bCs/>
          <w:color w:val="00B050"/>
        </w:rPr>
        <w:t>:</w:t>
      </w:r>
    </w:p>
    <w:bookmarkEnd w:id="1"/>
    <w:p w14:paraId="550D6031" w14:textId="5C623405" w:rsidR="00C232F2" w:rsidRPr="005F14D9" w:rsidRDefault="00C232F2" w:rsidP="00C232F2">
      <w:pPr>
        <w:jc w:val="both"/>
        <w:rPr>
          <w:rFonts w:ascii="Calibri" w:hAnsi="Calibri" w:cs="Calibri"/>
          <w:b/>
        </w:rPr>
      </w:pPr>
    </w:p>
    <w:p w14:paraId="5DBC172D" w14:textId="77777777" w:rsidR="00061FF8" w:rsidRDefault="00061FF8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</w:rPr>
      </w:pPr>
    </w:p>
    <w:p w14:paraId="7B1A4B32" w14:textId="77777777" w:rsidR="00061FF8" w:rsidRDefault="00061FF8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</w:rPr>
      </w:pPr>
    </w:p>
    <w:p w14:paraId="04135C01" w14:textId="77777777" w:rsidR="00061FF8" w:rsidRDefault="00061FF8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</w:rPr>
      </w:pPr>
    </w:p>
    <w:p w14:paraId="40B20D6E" w14:textId="2CB2AA2B" w:rsidR="00A23FDB" w:rsidRDefault="00A23FDB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</w:rPr>
      </w:pPr>
    </w:p>
    <w:p w14:paraId="229F29F7" w14:textId="77777777" w:rsidR="00A23FDB" w:rsidRDefault="00A23FDB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</w:rPr>
      </w:pPr>
    </w:p>
    <w:p w14:paraId="282AE528" w14:textId="77777777" w:rsidR="00A23FDB" w:rsidRDefault="00A23FDB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</w:rPr>
      </w:pPr>
    </w:p>
    <w:p w14:paraId="6CACCF42" w14:textId="5885DA2A" w:rsidR="00061FF8" w:rsidRDefault="00061FF8" w:rsidP="00061FF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  <w:bookmarkStart w:id="2" w:name="_Hlk164448015"/>
      <w:r w:rsidRPr="001458E3">
        <w:rPr>
          <w:rFonts w:ascii="Calibri" w:hAnsi="Calibri" w:cs="Calibri"/>
          <w:b/>
          <w:bCs/>
          <w:color w:val="CC6526"/>
        </w:rPr>
        <w:lastRenderedPageBreak/>
        <w:t xml:space="preserve">For </w:t>
      </w:r>
      <w:r>
        <w:rPr>
          <w:rFonts w:ascii="Calibri" w:hAnsi="Calibri" w:cs="Calibri"/>
          <w:b/>
          <w:bCs/>
          <w:color w:val="CC6526"/>
        </w:rPr>
        <w:t xml:space="preserve">Employee </w:t>
      </w:r>
      <w:r w:rsidRPr="001458E3">
        <w:rPr>
          <w:rFonts w:ascii="Calibri" w:hAnsi="Calibri" w:cs="Calibri"/>
          <w:b/>
          <w:bCs/>
          <w:color w:val="CC6526"/>
        </w:rPr>
        <w:t>Table:</w:t>
      </w:r>
      <w:bookmarkEnd w:id="2"/>
    </w:p>
    <w:p w14:paraId="28050261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employee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Ename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Gender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Bdate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Address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SALARY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Ono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Years_of_experience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205422FE" w14:textId="581EFF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color w:val="C0C0C0"/>
          <w:sz w:val="20"/>
          <w:szCs w:val="20"/>
        </w:rPr>
        <w:t>33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'Suman Paudel'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'M'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'1997-10-22'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b/>
          <w:bCs/>
          <w:color w:val="CAC580"/>
          <w:sz w:val="20"/>
          <w:szCs w:val="20"/>
        </w:rPr>
        <w:t>Kathmanu</w:t>
      </w:r>
      <w:proofErr w:type="spellEnd"/>
      <w:r>
        <w:rPr>
          <w:rFonts w:ascii="Courier New" w:hAnsi="Courier New" w:cs="Courier New"/>
          <w:b/>
          <w:bCs/>
          <w:color w:val="CAC580"/>
          <w:sz w:val="20"/>
          <w:szCs w:val="20"/>
        </w:rPr>
        <w:t>, Nepal'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30000.00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1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 </w:t>
      </w:r>
    </w:p>
    <w:p w14:paraId="56CF313B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</w:t>
      </w:r>
    </w:p>
    <w:p w14:paraId="65A07ECC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employee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Ename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Gender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Bdate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Address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SALARY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Ono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Years_of_experience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592D3432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</w:p>
    <w:p w14:paraId="36384512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(</w:t>
      </w:r>
      <w:r>
        <w:rPr>
          <w:rFonts w:ascii="Courier New" w:hAnsi="Courier New" w:cs="Courier New"/>
          <w:color w:val="C0C0C0"/>
          <w:sz w:val="20"/>
          <w:szCs w:val="20"/>
        </w:rPr>
        <w:t>1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'Rekha Thapa'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'F'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'1992-03-22'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'Kathmandu, Nepal'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55000.00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5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27BE9463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(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'KP Oli'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'M'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'1978-11-08'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'Bhaktapur, Nepal'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72000.00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554F736E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(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'Puspa Kamal Dahal Pracanda'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'M'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'1990-09-01'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'Lalitpur, Nepal'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48000.00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640C1827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(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 xml:space="preserve">'Rabi </w:t>
      </w:r>
      <w:proofErr w:type="spellStart"/>
      <w:r>
        <w:rPr>
          <w:rFonts w:ascii="Courier New" w:hAnsi="Courier New" w:cs="Courier New"/>
          <w:b/>
          <w:bCs/>
          <w:color w:val="CAC580"/>
          <w:sz w:val="20"/>
          <w:szCs w:val="20"/>
        </w:rPr>
        <w:t>Lamichane</w:t>
      </w:r>
      <w:proofErr w:type="spellEnd"/>
      <w:r>
        <w:rPr>
          <w:rFonts w:ascii="Courier New" w:hAnsi="Courier New" w:cs="Courier New"/>
          <w:b/>
          <w:bCs/>
          <w:color w:val="CAC580"/>
          <w:sz w:val="20"/>
          <w:szCs w:val="20"/>
        </w:rPr>
        <w:t>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'M'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'1983-04-30'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'Chitwan, Nepal'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60000.00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7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3F077E2A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14:paraId="317074E0" w14:textId="77777777" w:rsidR="00061FF8" w:rsidRDefault="00061FF8" w:rsidP="00061FF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0000"/>
        </w:rPr>
      </w:pPr>
    </w:p>
    <w:p w14:paraId="1620CE65" w14:textId="77777777" w:rsidR="00157B89" w:rsidRPr="005F14D9" w:rsidRDefault="00157B89" w:rsidP="00157B8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</w:rPr>
      </w:pPr>
      <w:r w:rsidRPr="00030274">
        <w:rPr>
          <w:rFonts w:ascii="Calibri" w:hAnsi="Calibri" w:cs="Calibri"/>
          <w:b/>
          <w:bCs/>
          <w:color w:val="00B050"/>
        </w:rPr>
        <w:t>Output</w:t>
      </w:r>
      <w:r>
        <w:rPr>
          <w:rFonts w:ascii="Calibri" w:hAnsi="Calibri" w:cs="Calibri"/>
          <w:b/>
          <w:bCs/>
          <w:color w:val="00B050"/>
        </w:rPr>
        <w:t>:</w:t>
      </w:r>
    </w:p>
    <w:p w14:paraId="0BEE4E8B" w14:textId="5DB4C6A9" w:rsidR="00061FF8" w:rsidRDefault="00061FF8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w:drawing>
          <wp:inline distT="0" distB="0" distL="0" distR="0" wp14:anchorId="7417486F" wp14:editId="147EC0BD">
            <wp:extent cx="5943600" cy="2667000"/>
            <wp:effectExtent l="0" t="0" r="0" b="0"/>
            <wp:docPr id="10846529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FA3B3" w14:textId="77777777" w:rsidR="00061FF8" w:rsidRDefault="00061FF8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</w:rPr>
      </w:pPr>
    </w:p>
    <w:p w14:paraId="5D98523F" w14:textId="383B5DAF" w:rsidR="00157B89" w:rsidRDefault="00157B89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</w:rPr>
      </w:pPr>
      <w:r w:rsidRPr="001458E3">
        <w:rPr>
          <w:rFonts w:ascii="Calibri" w:hAnsi="Calibri" w:cs="Calibri"/>
          <w:b/>
          <w:bCs/>
          <w:color w:val="CC6526"/>
        </w:rPr>
        <w:t xml:space="preserve">For </w:t>
      </w:r>
      <w:r>
        <w:rPr>
          <w:rFonts w:ascii="Calibri" w:hAnsi="Calibri" w:cs="Calibri"/>
          <w:b/>
          <w:bCs/>
          <w:color w:val="CC6526"/>
        </w:rPr>
        <w:t>Project</w:t>
      </w:r>
      <w:r>
        <w:rPr>
          <w:rFonts w:ascii="Calibri" w:hAnsi="Calibri" w:cs="Calibri"/>
          <w:b/>
          <w:bCs/>
          <w:color w:val="CC6526"/>
        </w:rPr>
        <w:t xml:space="preserve"> </w:t>
      </w:r>
      <w:r w:rsidRPr="001458E3">
        <w:rPr>
          <w:rFonts w:ascii="Calibri" w:hAnsi="Calibri" w:cs="Calibri"/>
          <w:b/>
          <w:bCs/>
          <w:color w:val="CC6526"/>
        </w:rPr>
        <w:t>Table:</w:t>
      </w:r>
    </w:p>
    <w:p w14:paraId="07E6B998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Project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Plocation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Onumber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396AA50E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color w:val="C0C0C0"/>
          <w:sz w:val="20"/>
          <w:szCs w:val="20"/>
        </w:rPr>
        <w:t>66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b/>
          <w:bCs/>
          <w:color w:val="CAC580"/>
          <w:sz w:val="20"/>
          <w:szCs w:val="20"/>
        </w:rPr>
        <w:t>Suman_ProjMDS</w:t>
      </w:r>
      <w:proofErr w:type="spellEnd"/>
      <w:r>
        <w:rPr>
          <w:rFonts w:ascii="Courier New" w:hAnsi="Courier New" w:cs="Courier New"/>
          <w:b/>
          <w:bCs/>
          <w:color w:val="CAC580"/>
          <w:sz w:val="20"/>
          <w:szCs w:val="20"/>
        </w:rPr>
        <w:t>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'Kathmandu'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1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4B4AE3B3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14:paraId="130E2D29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Project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Plocation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Onumber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21E73D49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</w:p>
    <w:p w14:paraId="3F26E69F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(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'Project Kathmandu'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'Kathmandu'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526A3814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(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'Project Butwal'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'Butwal'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4FF63AB2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(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'Project Chitwan'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'Chitwan'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343699EE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(</w:t>
      </w:r>
      <w:r>
        <w:rPr>
          <w:rFonts w:ascii="Courier New" w:hAnsi="Courier New" w:cs="Courier New"/>
          <w:color w:val="C0C0C0"/>
          <w:sz w:val="20"/>
          <w:szCs w:val="20"/>
        </w:rPr>
        <w:t>5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 xml:space="preserve">'Project </w:t>
      </w:r>
      <w:proofErr w:type="spellStart"/>
      <w:r>
        <w:rPr>
          <w:rFonts w:ascii="Courier New" w:hAnsi="Courier New" w:cs="Courier New"/>
          <w:b/>
          <w:bCs/>
          <w:color w:val="CAC580"/>
          <w:sz w:val="20"/>
          <w:szCs w:val="20"/>
        </w:rPr>
        <w:t>Dhangadi</w:t>
      </w:r>
      <w:proofErr w:type="spellEnd"/>
      <w:r>
        <w:rPr>
          <w:rFonts w:ascii="Courier New" w:hAnsi="Courier New" w:cs="Courier New"/>
          <w:b/>
          <w:bCs/>
          <w:color w:val="CAC580"/>
          <w:sz w:val="20"/>
          <w:szCs w:val="20"/>
        </w:rPr>
        <w:t>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b/>
          <w:bCs/>
          <w:color w:val="CAC580"/>
          <w:sz w:val="20"/>
          <w:szCs w:val="20"/>
        </w:rPr>
        <w:t>Dhangadi</w:t>
      </w:r>
      <w:proofErr w:type="spellEnd"/>
      <w:r>
        <w:rPr>
          <w:rFonts w:ascii="Courier New" w:hAnsi="Courier New" w:cs="Courier New"/>
          <w:b/>
          <w:bCs/>
          <w:color w:val="CAC580"/>
          <w:sz w:val="20"/>
          <w:szCs w:val="20"/>
        </w:rPr>
        <w:t>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5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360D21D5" w14:textId="77777777" w:rsidR="00061FF8" w:rsidRDefault="00061FF8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</w:rPr>
      </w:pPr>
    </w:p>
    <w:p w14:paraId="47936848" w14:textId="77777777" w:rsidR="00F0445D" w:rsidRDefault="00F0445D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noProof/>
        </w:rPr>
      </w:pPr>
    </w:p>
    <w:p w14:paraId="63181818" w14:textId="77777777" w:rsidR="00F0445D" w:rsidRDefault="00F0445D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bookmarkStart w:id="3" w:name="_Hlk164447986"/>
    </w:p>
    <w:p w14:paraId="65284DE4" w14:textId="77777777" w:rsidR="00F0445D" w:rsidRDefault="00F0445D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166D1981" w14:textId="77777777" w:rsidR="00F0445D" w:rsidRDefault="00F0445D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62F5CB62" w14:textId="77777777" w:rsidR="00A23FDB" w:rsidRDefault="00A23FDB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69D1A278" w14:textId="77777777" w:rsidR="00A23FDB" w:rsidRDefault="00A23FDB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42CD53BA" w14:textId="77777777" w:rsidR="00A23FDB" w:rsidRDefault="00A23FDB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7AC10EFA" w14:textId="77777777" w:rsidR="00A23FDB" w:rsidRDefault="00A23FDB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048BE9F9" w14:textId="4C400DED" w:rsidR="00F0445D" w:rsidRPr="000A0B9E" w:rsidRDefault="00F0445D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 w:rsidRPr="00030274">
        <w:rPr>
          <w:rFonts w:ascii="Calibri" w:hAnsi="Calibri" w:cs="Calibri"/>
          <w:b/>
          <w:bCs/>
          <w:color w:val="00B050"/>
        </w:rPr>
        <w:lastRenderedPageBreak/>
        <w:t>Output</w:t>
      </w:r>
      <w:r>
        <w:rPr>
          <w:rFonts w:ascii="Calibri" w:hAnsi="Calibri" w:cs="Calibri"/>
          <w:b/>
          <w:bCs/>
          <w:color w:val="00B050"/>
        </w:rPr>
        <w:t>:</w:t>
      </w:r>
    </w:p>
    <w:bookmarkEnd w:id="3"/>
    <w:p w14:paraId="53F21645" w14:textId="73E8DDD7" w:rsidR="00061FF8" w:rsidRDefault="00061FF8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</w:rPr>
      </w:pPr>
      <w:r>
        <w:rPr>
          <w:rFonts w:ascii="Calibri" w:hAnsi="Calibri" w:cs="Calibri"/>
          <w:b/>
          <w:noProof/>
        </w:rPr>
        <w:drawing>
          <wp:inline distT="0" distB="0" distL="0" distR="0" wp14:anchorId="37B4D5B8" wp14:editId="5F2EEA69">
            <wp:extent cx="5943600" cy="3767455"/>
            <wp:effectExtent l="0" t="0" r="0" b="4445"/>
            <wp:docPr id="13367371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6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0CAF5" w14:textId="7CFA652E" w:rsidR="00D94921" w:rsidRDefault="00D94921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</w:rPr>
      </w:pPr>
    </w:p>
    <w:p w14:paraId="579E2B93" w14:textId="73145537" w:rsidR="00F0445D" w:rsidRDefault="00F0445D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  <w:bookmarkStart w:id="4" w:name="_Hlk164448026"/>
      <w:r w:rsidRPr="001458E3">
        <w:rPr>
          <w:rFonts w:ascii="Calibri" w:hAnsi="Calibri" w:cs="Calibri"/>
          <w:b/>
          <w:bCs/>
          <w:color w:val="CC6526"/>
        </w:rPr>
        <w:t xml:space="preserve">For </w:t>
      </w:r>
      <w:proofErr w:type="spellStart"/>
      <w:r>
        <w:rPr>
          <w:rFonts w:ascii="Calibri" w:hAnsi="Calibri" w:cs="Calibri"/>
          <w:b/>
          <w:bCs/>
          <w:color w:val="CC6526"/>
        </w:rPr>
        <w:t>Works_on</w:t>
      </w:r>
      <w:proofErr w:type="spellEnd"/>
      <w:r>
        <w:rPr>
          <w:rFonts w:ascii="Calibri" w:hAnsi="Calibri" w:cs="Calibri"/>
          <w:b/>
          <w:bCs/>
          <w:color w:val="CC6526"/>
        </w:rPr>
        <w:t xml:space="preserve"> </w:t>
      </w:r>
      <w:r w:rsidRPr="001458E3">
        <w:rPr>
          <w:rFonts w:ascii="Calibri" w:hAnsi="Calibri" w:cs="Calibri"/>
          <w:b/>
          <w:bCs/>
          <w:color w:val="CC6526"/>
        </w:rPr>
        <w:t>Table:</w:t>
      </w:r>
    </w:p>
    <w:bookmarkEnd w:id="4"/>
    <w:p w14:paraId="10E3CBB9" w14:textId="77777777" w:rsidR="00F0445D" w:rsidRDefault="00F0445D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b/>
          <w:bCs/>
          <w:color w:val="739ECA"/>
          <w:sz w:val="20"/>
          <w:szCs w:val="20"/>
        </w:rPr>
      </w:pPr>
    </w:p>
    <w:p w14:paraId="2EC714BB" w14:textId="177F7CCF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Works_on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ESSN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Pno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26730CEC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color w:val="C0C0C0"/>
          <w:sz w:val="20"/>
          <w:szCs w:val="20"/>
        </w:rPr>
        <w:t>33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66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26C37C0C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</w:p>
    <w:p w14:paraId="347AA8AF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Works_on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ESSN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Pno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60A6109F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</w:p>
    <w:p w14:paraId="5DD895CD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(</w:t>
      </w:r>
      <w:r>
        <w:rPr>
          <w:rFonts w:ascii="Courier New" w:hAnsi="Courier New" w:cs="Courier New"/>
          <w:color w:val="C0C0C0"/>
          <w:sz w:val="20"/>
          <w:szCs w:val="20"/>
        </w:rPr>
        <w:t>1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58F7C4D8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(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34477779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(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34BF311A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(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5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51AA178E" w14:textId="77777777" w:rsidR="00061FF8" w:rsidRDefault="00061FF8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</w:rPr>
      </w:pPr>
    </w:p>
    <w:p w14:paraId="0E5D869B" w14:textId="77777777" w:rsidR="00F0445D" w:rsidRDefault="00F0445D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19498520" w14:textId="77777777" w:rsidR="00F0445D" w:rsidRDefault="00F0445D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69102602" w14:textId="77777777" w:rsidR="00F0445D" w:rsidRDefault="00F0445D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2917D005" w14:textId="77777777" w:rsidR="00F0445D" w:rsidRDefault="00F0445D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77129D1F" w14:textId="77777777" w:rsidR="00F0445D" w:rsidRDefault="00F0445D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6BBA31ED" w14:textId="77777777" w:rsidR="00F0445D" w:rsidRDefault="00F0445D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473844F7" w14:textId="77777777" w:rsidR="00F0445D" w:rsidRDefault="00F0445D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17635DB3" w14:textId="77777777" w:rsidR="00F0445D" w:rsidRDefault="00F0445D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764888C7" w14:textId="77777777" w:rsidR="00F0445D" w:rsidRDefault="00F0445D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3546ADB7" w14:textId="77777777" w:rsidR="00F0445D" w:rsidRDefault="00F0445D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04D1A6F2" w14:textId="77777777" w:rsidR="00F0445D" w:rsidRDefault="00F0445D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287FB89C" w14:textId="77777777" w:rsidR="00F0445D" w:rsidRDefault="00F0445D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42C6B734" w14:textId="77777777" w:rsidR="00BA1ED8" w:rsidRDefault="00BA1ED8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32C0AE68" w14:textId="77777777" w:rsidR="00F0445D" w:rsidRDefault="00F0445D" w:rsidP="00F0445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5CCB936D" w14:textId="391CBF35" w:rsidR="00F0445D" w:rsidRPr="005F14D9" w:rsidRDefault="00F0445D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</w:rPr>
      </w:pPr>
      <w:r w:rsidRPr="00030274">
        <w:rPr>
          <w:rFonts w:ascii="Calibri" w:hAnsi="Calibri" w:cs="Calibri"/>
          <w:b/>
          <w:bCs/>
          <w:color w:val="00B050"/>
        </w:rPr>
        <w:lastRenderedPageBreak/>
        <w:t>Output</w:t>
      </w:r>
      <w:r>
        <w:rPr>
          <w:rFonts w:ascii="Calibri" w:hAnsi="Calibri" w:cs="Calibri"/>
          <w:b/>
          <w:bCs/>
          <w:color w:val="00B050"/>
        </w:rPr>
        <w:t>:</w:t>
      </w:r>
    </w:p>
    <w:p w14:paraId="35E37254" w14:textId="2C64C679" w:rsidR="00862843" w:rsidRDefault="00061FF8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07CA7F36" wp14:editId="756B31DC">
            <wp:extent cx="5943600" cy="4615815"/>
            <wp:effectExtent l="0" t="0" r="0" b="0"/>
            <wp:docPr id="14427029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7CA4E" w14:textId="0F5A1F6E" w:rsidR="00862843" w:rsidRDefault="00862843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5B736B45" w14:textId="1EE0275A" w:rsidR="00E10F4E" w:rsidRDefault="00E10F4E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  <w:r w:rsidRPr="001458E3">
        <w:rPr>
          <w:rFonts w:ascii="Calibri" w:hAnsi="Calibri" w:cs="Calibri"/>
          <w:b/>
          <w:bCs/>
          <w:color w:val="CC6526"/>
        </w:rPr>
        <w:t xml:space="preserve">For </w:t>
      </w:r>
      <w:r>
        <w:rPr>
          <w:rFonts w:ascii="Calibri" w:hAnsi="Calibri" w:cs="Calibri"/>
          <w:b/>
          <w:bCs/>
          <w:color w:val="CC6526"/>
        </w:rPr>
        <w:t xml:space="preserve">Employee </w:t>
      </w:r>
      <w:r w:rsidRPr="001458E3">
        <w:rPr>
          <w:rFonts w:ascii="Calibri" w:hAnsi="Calibri" w:cs="Calibri"/>
          <w:b/>
          <w:bCs/>
          <w:color w:val="CC6526"/>
        </w:rPr>
        <w:t>Table:</w:t>
      </w:r>
    </w:p>
    <w:p w14:paraId="107427D4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Dependents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Did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Dname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Dage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Drelation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5328A91C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color w:val="C0C0C0"/>
          <w:sz w:val="20"/>
          <w:szCs w:val="20"/>
        </w:rPr>
        <w:t>1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'Pushpa Panta Jaisi'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13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'Mother'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59EC80BF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</w:p>
    <w:p w14:paraId="6113F69A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Dependents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Did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Dname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Dage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Drelation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55E85C44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'Krishna Prasad Jaishi'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13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'Father'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4E28933D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(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b/>
          <w:bCs/>
          <w:color w:val="CAC580"/>
          <w:sz w:val="20"/>
          <w:szCs w:val="20"/>
        </w:rPr>
        <w:t>Silu</w:t>
      </w:r>
      <w:proofErr w:type="spellEnd"/>
      <w:r>
        <w:rPr>
          <w:rFonts w:ascii="Courier New" w:hAnsi="Courier New" w:cs="Courier New"/>
          <w:b/>
          <w:bCs/>
          <w:color w:val="CAC580"/>
          <w:sz w:val="20"/>
          <w:szCs w:val="20"/>
        </w:rPr>
        <w:t xml:space="preserve"> Poudel'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12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'Sister'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05A572A4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(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'Sujita Sharma'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9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'Cousin Sister'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372BAB23" w14:textId="77777777" w:rsidR="00061FF8" w:rsidRDefault="00061FF8" w:rsidP="00061FF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b/>
          <w:bCs/>
          <w:color w:val="CAC580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(</w:t>
      </w:r>
      <w:r>
        <w:rPr>
          <w:rFonts w:ascii="Courier New" w:hAnsi="Courier New" w:cs="Courier New"/>
          <w:color w:val="C0C0C0"/>
          <w:sz w:val="20"/>
          <w:szCs w:val="20"/>
        </w:rPr>
        <w:t>5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'Prabin Adhikari'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14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'Cousin Brother'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49C5F848" w14:textId="77777777" w:rsidR="00E10F4E" w:rsidRPr="00E10F4E" w:rsidRDefault="00E10F4E" w:rsidP="00E10F4E"/>
    <w:p w14:paraId="0F41314E" w14:textId="77777777" w:rsidR="00E10F4E" w:rsidRPr="00E10F4E" w:rsidRDefault="00E10F4E" w:rsidP="00E10F4E"/>
    <w:p w14:paraId="3F6C26D3" w14:textId="77777777" w:rsidR="00E10F4E" w:rsidRPr="00E10F4E" w:rsidRDefault="00E10F4E" w:rsidP="00E10F4E"/>
    <w:p w14:paraId="128ABBE3" w14:textId="77777777" w:rsidR="00E10F4E" w:rsidRDefault="00E10F4E" w:rsidP="00E10F4E">
      <w:pPr>
        <w:rPr>
          <w:rFonts w:ascii="Courier New" w:eastAsia="Times New Roman" w:hAnsi="Courier New" w:cs="Courier New"/>
          <w:b/>
          <w:bCs/>
          <w:color w:val="CAC580"/>
          <w:sz w:val="20"/>
          <w:szCs w:val="20"/>
        </w:rPr>
      </w:pPr>
    </w:p>
    <w:p w14:paraId="78750EBD" w14:textId="77777777" w:rsidR="00E10F4E" w:rsidRDefault="00E10F4E" w:rsidP="00E10F4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2D073B8F" w14:textId="77777777" w:rsidR="00BA1ED8" w:rsidRDefault="00BA1ED8" w:rsidP="00E10F4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4259E115" w14:textId="77777777" w:rsidR="00BA1ED8" w:rsidRDefault="00BA1ED8" w:rsidP="00E10F4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22577AB1" w14:textId="77777777" w:rsidR="00BA1ED8" w:rsidRDefault="00BA1ED8" w:rsidP="00E10F4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08CC43CD" w14:textId="77777777" w:rsidR="00E10F4E" w:rsidRDefault="00E10F4E" w:rsidP="00E10F4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2103BB2E" w14:textId="77777777" w:rsidR="00E10F4E" w:rsidRDefault="00E10F4E" w:rsidP="00E10F4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13726178" w14:textId="2F625C2B" w:rsidR="00E10F4E" w:rsidRPr="00E10F4E" w:rsidRDefault="00E10F4E" w:rsidP="00E10F4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 w:rsidRPr="00030274">
        <w:rPr>
          <w:rFonts w:ascii="Calibri" w:hAnsi="Calibri" w:cs="Calibri"/>
          <w:b/>
          <w:bCs/>
          <w:color w:val="00B050"/>
        </w:rPr>
        <w:lastRenderedPageBreak/>
        <w:t>Output</w:t>
      </w:r>
      <w:r>
        <w:rPr>
          <w:rFonts w:ascii="Calibri" w:hAnsi="Calibri" w:cs="Calibri"/>
          <w:b/>
          <w:bCs/>
          <w:color w:val="00B050"/>
        </w:rPr>
        <w:t>:</w:t>
      </w:r>
    </w:p>
    <w:p w14:paraId="0A5244E8" w14:textId="28CA6B5D" w:rsidR="00061FF8" w:rsidRPr="005F14D9" w:rsidRDefault="00061FF8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33EAE846" wp14:editId="3DB0200D">
            <wp:extent cx="5932805" cy="4060190"/>
            <wp:effectExtent l="0" t="0" r="0" b="0"/>
            <wp:docPr id="18626670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2F811" w14:textId="77777777" w:rsidR="005B5A3A" w:rsidRDefault="005B5A3A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1E95EE41" w14:textId="188BD4D3" w:rsidR="00B00DCB" w:rsidRDefault="00B00DCB" w:rsidP="003532C7">
      <w:pPr>
        <w:pStyle w:val="ListParagraph"/>
        <w:numPr>
          <w:ilvl w:val="0"/>
          <w:numId w:val="30"/>
        </w:numPr>
        <w:spacing w:after="0" w:line="240" w:lineRule="auto"/>
        <w:jc w:val="both"/>
      </w:pPr>
      <w:r>
        <w:t xml:space="preserve">In the database </w:t>
      </w:r>
      <w:proofErr w:type="spellStart"/>
      <w:r>
        <w:t>Yourname_Roll_COMPANY</w:t>
      </w:r>
      <w:proofErr w:type="spellEnd"/>
      <w:r>
        <w:t xml:space="preserve"> in LAB-1, Create a table </w:t>
      </w:r>
      <w:proofErr w:type="gramStart"/>
      <w:r>
        <w:t>PF</w:t>
      </w:r>
      <w:r w:rsidRPr="002F5058">
        <w:t>(</w:t>
      </w:r>
      <w:proofErr w:type="gramEnd"/>
      <w:r w:rsidRPr="003532C7">
        <w:rPr>
          <w:u w:val="single"/>
        </w:rPr>
        <w:t>PFID</w:t>
      </w:r>
      <w:r w:rsidRPr="002F5058">
        <w:t xml:space="preserve">, </w:t>
      </w:r>
      <w:r>
        <w:t xml:space="preserve">SSN, </w:t>
      </w:r>
      <w:proofErr w:type="spellStart"/>
      <w:r>
        <w:t>PFCategoryName</w:t>
      </w:r>
      <w:proofErr w:type="spellEnd"/>
      <w:r>
        <w:t xml:space="preserve">, Amount, </w:t>
      </w:r>
      <w:proofErr w:type="spellStart"/>
      <w:r>
        <w:t>Start_date</w:t>
      </w:r>
      <w:proofErr w:type="spellEnd"/>
      <w:r>
        <w:t>, Remarks</w:t>
      </w:r>
      <w:r w:rsidRPr="002F5058">
        <w:t xml:space="preserve">); where </w:t>
      </w:r>
      <w:r>
        <w:t xml:space="preserve">SSN is foreign key referencing Employee. The start date should be of date type. </w:t>
      </w:r>
    </w:p>
    <w:p w14:paraId="49A71C24" w14:textId="77777777" w:rsidR="000D138E" w:rsidRDefault="000D138E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</w:p>
    <w:p w14:paraId="05236950" w14:textId="6B76AB8B" w:rsidR="00862843" w:rsidRPr="005F14D9" w:rsidRDefault="005F14D9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  <w:r w:rsidRPr="00E84142">
        <w:rPr>
          <w:rFonts w:ascii="Calibri" w:hAnsi="Calibri" w:cs="Calibri"/>
          <w:b/>
          <w:bCs/>
          <w:color w:val="CC6526"/>
        </w:rPr>
        <w:t>SQL</w:t>
      </w:r>
      <w:r w:rsidR="00C159FD">
        <w:rPr>
          <w:rFonts w:ascii="Calibri" w:hAnsi="Calibri" w:cs="Calibri"/>
          <w:b/>
          <w:bCs/>
          <w:color w:val="CC6526"/>
        </w:rPr>
        <w:t xml:space="preserve"> Script:</w:t>
      </w:r>
      <w:r w:rsidR="00862843">
        <w:rPr>
          <w:rFonts w:ascii="Calibri" w:hAnsi="Calibri" w:cs="Calibri"/>
          <w:b/>
          <w:bCs/>
        </w:rPr>
        <w:t xml:space="preserve"> </w:t>
      </w:r>
    </w:p>
    <w:p w14:paraId="092650A6" w14:textId="77777777" w:rsidR="00B00DCB" w:rsidRDefault="00B00DCB" w:rsidP="00B00DCB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create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table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B788D3"/>
          <w:sz w:val="20"/>
          <w:szCs w:val="20"/>
        </w:rPr>
        <w:t>PF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proofErr w:type="gramEnd"/>
    </w:p>
    <w:p w14:paraId="1DF0AC8D" w14:textId="77777777" w:rsidR="00B00DCB" w:rsidRDefault="00B00DCB" w:rsidP="00B00DCB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9E9E9E"/>
          <w:sz w:val="20"/>
          <w:szCs w:val="20"/>
        </w:rPr>
        <w:t>PFID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int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primary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key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35185233" w14:textId="77777777" w:rsidR="00B00DCB" w:rsidRDefault="00B00DCB" w:rsidP="00B00DCB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9E9E9E"/>
          <w:sz w:val="20"/>
          <w:szCs w:val="20"/>
        </w:rPr>
        <w:t>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int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0116321E" w14:textId="77777777" w:rsidR="00B00DCB" w:rsidRDefault="00B00DCB" w:rsidP="00B00DCB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PFCategoryName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C1AA6C"/>
          <w:sz w:val="20"/>
          <w:szCs w:val="20"/>
        </w:rPr>
        <w:t>varchar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C0C0C0"/>
          <w:sz w:val="20"/>
          <w:szCs w:val="20"/>
        </w:rPr>
        <w:t>40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4B8D563B" w14:textId="77777777" w:rsidR="00B00DCB" w:rsidRDefault="00B00DCB" w:rsidP="00B00DCB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9E9E9E"/>
          <w:sz w:val="20"/>
          <w:szCs w:val="20"/>
        </w:rPr>
        <w:t>Amount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numeric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0831EB28" w14:textId="77777777" w:rsidR="00B00DCB" w:rsidRDefault="00B00DCB" w:rsidP="00B00DCB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Start_date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date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7E1714AD" w14:textId="77777777" w:rsidR="00B00DCB" w:rsidRDefault="00B00DCB" w:rsidP="00B00DCB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9E9E9E"/>
          <w:sz w:val="20"/>
          <w:szCs w:val="20"/>
        </w:rPr>
        <w:t>Remarks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text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3377A62A" w14:textId="0757A2D2" w:rsidR="00B00DCB" w:rsidRDefault="00B00DCB" w:rsidP="00B00DCB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constraint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fk_pf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foreign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739ECA"/>
          <w:sz w:val="20"/>
          <w:szCs w:val="20"/>
        </w:rPr>
        <w:t>key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9E9E9E"/>
          <w:sz w:val="20"/>
          <w:szCs w:val="20"/>
        </w:rPr>
        <w:t>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references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B788D3"/>
          <w:sz w:val="20"/>
          <w:szCs w:val="20"/>
        </w:rPr>
        <w:t>Employee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9E9E9E"/>
          <w:sz w:val="20"/>
          <w:szCs w:val="20"/>
        </w:rPr>
        <w:t>SSN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102E5A73" w14:textId="77777777" w:rsidR="00B00DCB" w:rsidRDefault="00B00DCB" w:rsidP="00B00DCB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4D7D3880" w14:textId="77777777" w:rsidR="005F14D9" w:rsidRDefault="005F14D9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3D5011C5" w14:textId="77777777" w:rsidR="000D138E" w:rsidRDefault="000D138E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30929FA6" w14:textId="77777777" w:rsidR="000D138E" w:rsidRDefault="000D138E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117AED6E" w14:textId="77777777" w:rsidR="000D138E" w:rsidRDefault="000D138E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1AE357AF" w14:textId="77777777" w:rsidR="000D138E" w:rsidRDefault="000D138E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1F3488B4" w14:textId="77777777" w:rsidR="000D138E" w:rsidRDefault="000D138E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1EBA83D2" w14:textId="77777777" w:rsidR="000D138E" w:rsidRDefault="000D138E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1A749738" w14:textId="77777777" w:rsidR="000D138E" w:rsidRDefault="000D138E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667EA9C6" w14:textId="77777777" w:rsidR="008F5273" w:rsidRDefault="008F5273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613E2370" w14:textId="77777777" w:rsidR="008F5273" w:rsidRDefault="008F5273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191687FE" w14:textId="27E26511" w:rsidR="000D138E" w:rsidRDefault="000D138E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  <w:r w:rsidRPr="00030274">
        <w:rPr>
          <w:rFonts w:ascii="Calibri" w:hAnsi="Calibri" w:cs="Calibri"/>
          <w:b/>
          <w:bCs/>
          <w:color w:val="00B050"/>
        </w:rPr>
        <w:lastRenderedPageBreak/>
        <w:t>Output</w:t>
      </w:r>
      <w:r>
        <w:rPr>
          <w:rFonts w:ascii="Calibri" w:hAnsi="Calibri" w:cs="Calibri"/>
          <w:b/>
          <w:bCs/>
          <w:color w:val="00B050"/>
        </w:rPr>
        <w:t>:</w:t>
      </w:r>
    </w:p>
    <w:p w14:paraId="1EE6B18D" w14:textId="77777777" w:rsidR="00A15EFC" w:rsidRDefault="00B65A06" w:rsidP="00A15E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2F65B279" wp14:editId="12A4D00C">
            <wp:extent cx="5932805" cy="4626610"/>
            <wp:effectExtent l="0" t="0" r="0" b="2540"/>
            <wp:docPr id="18680429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62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765A3" w14:textId="77777777" w:rsidR="00A15EFC" w:rsidRDefault="00A15EFC" w:rsidP="00A15E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</w:p>
    <w:p w14:paraId="5E4EA809" w14:textId="38237C7F" w:rsidR="00B65A06" w:rsidRDefault="00B65A06" w:rsidP="003532C7">
      <w:pPr>
        <w:pStyle w:val="ListParagraph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t xml:space="preserve">In the database </w:t>
      </w:r>
      <w:proofErr w:type="spellStart"/>
      <w:r>
        <w:t>Yourname_Roll_COMPANY</w:t>
      </w:r>
      <w:proofErr w:type="spellEnd"/>
      <w:r>
        <w:t xml:space="preserve"> in LAB-1, alter the table Employee and add an attribute </w:t>
      </w:r>
      <w:proofErr w:type="spellStart"/>
      <w:r>
        <w:t>Matrital_status</w:t>
      </w:r>
      <w:proofErr w:type="spellEnd"/>
      <w:r>
        <w:t xml:space="preserve"> of type varchar. Update the records in the table and set values of status to “Married”, “Single”, “Divorced”. At least three records should have status married.</w:t>
      </w:r>
    </w:p>
    <w:p w14:paraId="5EBFD06A" w14:textId="77777777" w:rsidR="00B00DCB" w:rsidRDefault="00B00DCB" w:rsidP="00C232F2">
      <w:pPr>
        <w:jc w:val="both"/>
        <w:rPr>
          <w:rFonts w:ascii="Calibri" w:hAnsi="Calibri" w:cs="Calibri"/>
        </w:rPr>
      </w:pPr>
    </w:p>
    <w:p w14:paraId="0F6E35A9" w14:textId="7AC37C84" w:rsidR="00251CA5" w:rsidRDefault="00251CA5" w:rsidP="00C232F2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CC6526"/>
        </w:rPr>
        <w:t>SQL Script:</w:t>
      </w:r>
    </w:p>
    <w:p w14:paraId="40A25872" w14:textId="77777777" w:rsidR="00B00DCB" w:rsidRDefault="00B00DCB" w:rsidP="00B00DCB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ALTER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table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B788D3"/>
          <w:sz w:val="20"/>
          <w:szCs w:val="20"/>
        </w:rPr>
        <w:t>employee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add</w:t>
      </w:r>
      <w:proofErr w:type="gram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column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marital_status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varchar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20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0F727451" w14:textId="77777777" w:rsidR="00CE7B97" w:rsidRDefault="00CE7B97" w:rsidP="00CE7B97">
      <w:pPr>
        <w:jc w:val="both"/>
        <w:rPr>
          <w:rFonts w:ascii="Calibri" w:hAnsi="Calibri" w:cs="Calibri"/>
          <w:b/>
          <w:bCs/>
          <w:color w:val="CC6526"/>
        </w:rPr>
      </w:pPr>
    </w:p>
    <w:p w14:paraId="256C0808" w14:textId="0133CB8E" w:rsidR="00CE7B97" w:rsidRDefault="00CE7B97" w:rsidP="00CE7B97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CC6526"/>
        </w:rPr>
        <w:t>Updating Part</w:t>
      </w:r>
      <w:r w:rsidR="008865CC">
        <w:rPr>
          <w:rFonts w:ascii="Calibri" w:hAnsi="Calibri" w:cs="Calibri"/>
          <w:b/>
          <w:bCs/>
          <w:color w:val="CC6526"/>
        </w:rPr>
        <w:t>:</w:t>
      </w:r>
    </w:p>
    <w:p w14:paraId="3C7CD56D" w14:textId="77777777" w:rsidR="00CE7B97" w:rsidRDefault="00CE7B97" w:rsidP="00CE7B97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update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employee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marital_status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'Single'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WHERE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ssn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= </w:t>
      </w:r>
      <w:r>
        <w:rPr>
          <w:rFonts w:ascii="Courier New" w:hAnsi="Courier New" w:cs="Courier New"/>
          <w:color w:val="C0C0C0"/>
          <w:sz w:val="20"/>
          <w:szCs w:val="20"/>
        </w:rPr>
        <w:t>33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1C148B1F" w14:textId="77777777" w:rsidR="00CE7B97" w:rsidRDefault="00CE7B97" w:rsidP="00CE7B97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update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employee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marital_status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'Married'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WHERE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ssn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= </w:t>
      </w:r>
      <w:r>
        <w:rPr>
          <w:rFonts w:ascii="Courier New" w:hAnsi="Courier New" w:cs="Courier New"/>
          <w:color w:val="C0C0C0"/>
          <w:sz w:val="20"/>
          <w:szCs w:val="20"/>
        </w:rPr>
        <w:t>1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5B29D38A" w14:textId="77777777" w:rsidR="00CE7B97" w:rsidRDefault="00CE7B97" w:rsidP="00CE7B97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update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employee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marital_status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'Married'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WHERE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ssn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= 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6EA54692" w14:textId="77777777" w:rsidR="00CE7B97" w:rsidRDefault="00CE7B97" w:rsidP="00CE7B97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update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employee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marital_status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'Married'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WHERE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ssn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= 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55914F64" w14:textId="77777777" w:rsidR="00CE7B97" w:rsidRDefault="00CE7B97" w:rsidP="00CE7B97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update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employee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marital_status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'Divorced'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WHERE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ssn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= 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7F3EC081" w14:textId="77777777" w:rsidR="00CE7B97" w:rsidRDefault="00CE7B97" w:rsidP="00C232F2">
      <w:pPr>
        <w:jc w:val="both"/>
        <w:rPr>
          <w:rFonts w:ascii="Calibri" w:hAnsi="Calibri" w:cs="Calibri"/>
        </w:rPr>
      </w:pPr>
    </w:p>
    <w:p w14:paraId="470E915F" w14:textId="77777777" w:rsidR="00051E4B" w:rsidRDefault="00051E4B" w:rsidP="00C232F2">
      <w:pPr>
        <w:jc w:val="both"/>
        <w:rPr>
          <w:rFonts w:ascii="Calibri" w:hAnsi="Calibri" w:cs="Calibri"/>
        </w:rPr>
      </w:pPr>
    </w:p>
    <w:p w14:paraId="34F416E2" w14:textId="77777777" w:rsidR="00051E4B" w:rsidRDefault="00051E4B" w:rsidP="00C232F2">
      <w:pPr>
        <w:jc w:val="both"/>
        <w:rPr>
          <w:rFonts w:ascii="Calibri" w:hAnsi="Calibri" w:cs="Calibri"/>
        </w:rPr>
      </w:pPr>
    </w:p>
    <w:p w14:paraId="05081770" w14:textId="663DB731" w:rsidR="00A80358" w:rsidRDefault="00051E4B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noProof/>
        </w:rPr>
      </w:pPr>
      <w:r w:rsidRPr="00030274">
        <w:rPr>
          <w:rFonts w:ascii="Calibri" w:hAnsi="Calibri" w:cs="Calibri"/>
          <w:b/>
          <w:bCs/>
          <w:color w:val="00B050"/>
        </w:rPr>
        <w:lastRenderedPageBreak/>
        <w:t>Output</w:t>
      </w:r>
      <w:r>
        <w:rPr>
          <w:rFonts w:ascii="Calibri" w:hAnsi="Calibri" w:cs="Calibri"/>
          <w:b/>
          <w:bCs/>
          <w:color w:val="00B050"/>
        </w:rPr>
        <w:t>:</w:t>
      </w:r>
      <w:r w:rsidR="00A80358" w:rsidRPr="00A80358">
        <w:rPr>
          <w:rFonts w:ascii="Calibri" w:hAnsi="Calibri" w:cs="Calibri"/>
          <w:noProof/>
        </w:rPr>
        <w:t xml:space="preserve"> </w:t>
      </w:r>
    </w:p>
    <w:p w14:paraId="4B2D5609" w14:textId="42A8F14C" w:rsidR="00EC7D92" w:rsidRDefault="00AD0BA6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684864" behindDoc="0" locked="0" layoutInCell="1" allowOverlap="1" wp14:anchorId="0E2F5211" wp14:editId="246BF4C0">
            <wp:simplePos x="0" y="0"/>
            <wp:positionH relativeFrom="margin">
              <wp:align>left</wp:align>
            </wp:positionH>
            <wp:positionV relativeFrom="paragraph">
              <wp:posOffset>274609</wp:posOffset>
            </wp:positionV>
            <wp:extent cx="5932805" cy="4158615"/>
            <wp:effectExtent l="0" t="0" r="0" b="0"/>
            <wp:wrapThrough wrapText="bothSides">
              <wp:wrapPolygon edited="0">
                <wp:start x="0" y="0"/>
                <wp:lineTo x="0" y="21471"/>
                <wp:lineTo x="21501" y="21471"/>
                <wp:lineTo x="21501" y="0"/>
                <wp:lineTo x="0" y="0"/>
              </wp:wrapPolygon>
            </wp:wrapThrough>
            <wp:docPr id="12340950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415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C7D92">
        <w:rPr>
          <w:rFonts w:ascii="Calibri" w:hAnsi="Calibri" w:cs="Calibri"/>
          <w:b/>
          <w:bCs/>
          <w:color w:val="CC6526"/>
        </w:rPr>
        <w:t xml:space="preserve">Alter </w:t>
      </w:r>
      <w:r w:rsidR="00EC7D92">
        <w:rPr>
          <w:rFonts w:ascii="Calibri" w:hAnsi="Calibri" w:cs="Calibri"/>
          <w:b/>
          <w:bCs/>
          <w:color w:val="CC6526"/>
        </w:rPr>
        <w:t>Part</w:t>
      </w:r>
    </w:p>
    <w:p w14:paraId="41B3CF0D" w14:textId="613829D0" w:rsidR="00051E4B" w:rsidRDefault="00051E4B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</w:rPr>
      </w:pPr>
    </w:p>
    <w:p w14:paraId="2DE362A4" w14:textId="098D90F0" w:rsidR="00051E4B" w:rsidRDefault="00EC7D92" w:rsidP="00EC7D92">
      <w:pPr>
        <w:pBdr>
          <w:top w:val="nil"/>
          <w:left w:val="nil"/>
          <w:bottom w:val="nil"/>
          <w:right w:val="nil"/>
          <w:between w:val="nil"/>
        </w:pBdr>
        <w:tabs>
          <w:tab w:val="left" w:pos="2520"/>
        </w:tabs>
        <w:spacing w:after="0" w:line="240" w:lineRule="auto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9E4112F" wp14:editId="16FDF964">
            <wp:simplePos x="0" y="0"/>
            <wp:positionH relativeFrom="margin">
              <wp:align>right</wp:align>
            </wp:positionH>
            <wp:positionV relativeFrom="paragraph">
              <wp:posOffset>321426</wp:posOffset>
            </wp:positionV>
            <wp:extent cx="5943600" cy="2832735"/>
            <wp:effectExtent l="0" t="0" r="0" b="5715"/>
            <wp:wrapThrough wrapText="bothSides">
              <wp:wrapPolygon edited="0">
                <wp:start x="0" y="0"/>
                <wp:lineTo x="0" y="21498"/>
                <wp:lineTo x="21531" y="21498"/>
                <wp:lineTo x="21531" y="0"/>
                <wp:lineTo x="0" y="0"/>
              </wp:wrapPolygon>
            </wp:wrapThrough>
            <wp:docPr id="12307991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color w:val="CC6526"/>
        </w:rPr>
        <w:t>Updating Part</w:t>
      </w:r>
    </w:p>
    <w:p w14:paraId="30E22F3E" w14:textId="366987DA" w:rsidR="00B65A06" w:rsidRDefault="00B65A06" w:rsidP="00EC7D92">
      <w:pPr>
        <w:spacing w:after="0" w:line="240" w:lineRule="auto"/>
        <w:jc w:val="both"/>
        <w:rPr>
          <w:rFonts w:ascii="Calibri" w:hAnsi="Calibri" w:cs="Calibri"/>
        </w:rPr>
      </w:pPr>
    </w:p>
    <w:p w14:paraId="7DD7F8F7" w14:textId="77777777" w:rsidR="005F6CBC" w:rsidRDefault="005F6CBC" w:rsidP="00C232F2">
      <w:pPr>
        <w:jc w:val="both"/>
        <w:rPr>
          <w:rFonts w:ascii="Calibri" w:hAnsi="Calibri" w:cs="Calibri"/>
        </w:rPr>
      </w:pPr>
    </w:p>
    <w:p w14:paraId="6053D37B" w14:textId="78848A66" w:rsidR="00B65A06" w:rsidRDefault="00B65A06" w:rsidP="003532C7">
      <w:pPr>
        <w:pStyle w:val="ListParagraph"/>
        <w:numPr>
          <w:ilvl w:val="0"/>
          <w:numId w:val="30"/>
        </w:numPr>
        <w:spacing w:after="0" w:line="240" w:lineRule="auto"/>
        <w:jc w:val="both"/>
      </w:pPr>
      <w:r>
        <w:lastRenderedPageBreak/>
        <w:t>Insert ten records in the table PF, where at least two records have the Remarks field NULL.</w:t>
      </w:r>
    </w:p>
    <w:p w14:paraId="2DD11C2D" w14:textId="0EAE7696" w:rsidR="00077D2F" w:rsidRDefault="00077D2F" w:rsidP="00C232F2">
      <w:pPr>
        <w:jc w:val="both"/>
        <w:rPr>
          <w:rFonts w:ascii="Calibri" w:hAnsi="Calibri" w:cs="Calibri"/>
        </w:rPr>
      </w:pPr>
      <w:bookmarkStart w:id="5" w:name="_Hlk164448701"/>
      <w:r>
        <w:rPr>
          <w:rFonts w:ascii="Calibri" w:hAnsi="Calibri" w:cs="Calibri"/>
          <w:b/>
          <w:bCs/>
          <w:color w:val="CC6526"/>
        </w:rPr>
        <w:t>SQL Script</w:t>
      </w:r>
      <w:r w:rsidR="005C64D2">
        <w:rPr>
          <w:rFonts w:ascii="Calibri" w:hAnsi="Calibri" w:cs="Calibri"/>
          <w:b/>
          <w:bCs/>
          <w:color w:val="CC6526"/>
        </w:rPr>
        <w:t>:</w:t>
      </w:r>
    </w:p>
    <w:bookmarkEnd w:id="5"/>
    <w:p w14:paraId="1DC3774C" w14:textId="77777777" w:rsidR="00B65A06" w:rsidRDefault="00B65A06" w:rsidP="00B65A06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pf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PFID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PFCategoryName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Amount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Start_date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Remarks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</w:p>
    <w:p w14:paraId="6EC464E4" w14:textId="77777777" w:rsidR="00B65A06" w:rsidRDefault="00B65A06" w:rsidP="00B65A06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1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'Retirement'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5000.00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'2022-01-01'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'Regular contribution'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7F5F6733" w14:textId="77777777" w:rsidR="00B65A06" w:rsidRDefault="00B65A06" w:rsidP="00B65A06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1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'Medical'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2000.00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'2022-02-15'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'Health insurance'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0A0710C8" w14:textId="77777777" w:rsidR="00B65A06" w:rsidRDefault="00B65A06" w:rsidP="00B65A06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'Education'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3000.00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'2022-03-01'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'Child education fund'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4C1B88DF" w14:textId="77777777" w:rsidR="00B65A06" w:rsidRDefault="00B65A06" w:rsidP="00B65A06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'Retirement'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1600.00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'2022-04-01'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'Additional contribution'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575EA009" w14:textId="77777777" w:rsidR="00B65A06" w:rsidRDefault="00B65A06" w:rsidP="00B65A06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5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'Housing'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4000.00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'2022-05-01'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NULL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642E6EFB" w14:textId="77777777" w:rsidR="00B65A06" w:rsidRDefault="00B65A06" w:rsidP="00B65A06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6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'Retirement'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550.00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'2022-06-01'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'Regular contribution'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64647ABC" w14:textId="77777777" w:rsidR="00B65A06" w:rsidRDefault="00B65A06" w:rsidP="00B65A06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7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1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'Medical'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2500.00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'2022-07-01'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'Dental insurance'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7DC5592E" w14:textId="77777777" w:rsidR="00B65A06" w:rsidRDefault="00B65A06" w:rsidP="00B65A06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8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'Education'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3500.00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'2022-08-01'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'Child tuition'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16FB4694" w14:textId="77777777" w:rsidR="00B65A06" w:rsidRDefault="00B65A06" w:rsidP="00B65A06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9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'Retirement'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6500.00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'2022-09-01'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'Additional contribution'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40CF61D3" w14:textId="77777777" w:rsidR="00B65A06" w:rsidRDefault="00B65A06" w:rsidP="00B65A06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10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'Housing'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4500.00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'2022-10-01'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NULL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246B04A3" w14:textId="28C1FA81" w:rsidR="005C64D2" w:rsidRDefault="005C64D2" w:rsidP="00C232F2">
      <w:pPr>
        <w:jc w:val="both"/>
        <w:rPr>
          <w:rFonts w:ascii="Calibri" w:hAnsi="Calibri" w:cs="Calibri"/>
        </w:rPr>
      </w:pPr>
    </w:p>
    <w:p w14:paraId="5A2F71B8" w14:textId="34B3DD90" w:rsidR="00B65A06" w:rsidRDefault="00D30F6A" w:rsidP="00C232F2">
      <w:pPr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75346A85" wp14:editId="23D7D9A6">
            <wp:simplePos x="0" y="0"/>
            <wp:positionH relativeFrom="margin">
              <wp:align>right</wp:align>
            </wp:positionH>
            <wp:positionV relativeFrom="paragraph">
              <wp:posOffset>258445</wp:posOffset>
            </wp:positionV>
            <wp:extent cx="5943600" cy="3706495"/>
            <wp:effectExtent l="0" t="0" r="0" b="8255"/>
            <wp:wrapThrough wrapText="bothSides">
              <wp:wrapPolygon edited="0">
                <wp:start x="0" y="0"/>
                <wp:lineTo x="0" y="21537"/>
                <wp:lineTo x="21531" y="21537"/>
                <wp:lineTo x="21531" y="0"/>
                <wp:lineTo x="0" y="0"/>
              </wp:wrapPolygon>
            </wp:wrapThrough>
            <wp:docPr id="34590724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4D2">
        <w:rPr>
          <w:rFonts w:ascii="Calibri" w:hAnsi="Calibri" w:cs="Calibri"/>
          <w:b/>
          <w:bCs/>
          <w:color w:val="CC6526"/>
        </w:rPr>
        <w:t>SQL Script:</w:t>
      </w:r>
    </w:p>
    <w:p w14:paraId="25625302" w14:textId="77777777" w:rsidR="00B47D36" w:rsidRDefault="00B47D36" w:rsidP="00B47D36">
      <w:pPr>
        <w:spacing w:after="0" w:line="240" w:lineRule="auto"/>
        <w:jc w:val="both"/>
      </w:pPr>
    </w:p>
    <w:p w14:paraId="6F93F1F5" w14:textId="77777777" w:rsidR="00B47D36" w:rsidRDefault="00B47D36" w:rsidP="00B47D36">
      <w:pPr>
        <w:spacing w:after="0" w:line="240" w:lineRule="auto"/>
        <w:jc w:val="both"/>
      </w:pPr>
    </w:p>
    <w:p w14:paraId="006EF67D" w14:textId="77777777" w:rsidR="00B47D36" w:rsidRDefault="00B47D36" w:rsidP="00B47D36">
      <w:pPr>
        <w:spacing w:after="0" w:line="240" w:lineRule="auto"/>
        <w:jc w:val="both"/>
      </w:pPr>
    </w:p>
    <w:p w14:paraId="6B2CA356" w14:textId="77777777" w:rsidR="00B47D36" w:rsidRDefault="00B47D36" w:rsidP="00B47D36">
      <w:pPr>
        <w:spacing w:after="0" w:line="240" w:lineRule="auto"/>
        <w:jc w:val="both"/>
      </w:pPr>
    </w:p>
    <w:p w14:paraId="0027B55C" w14:textId="77777777" w:rsidR="00B47D36" w:rsidRDefault="00B47D36" w:rsidP="00B47D36">
      <w:pPr>
        <w:spacing w:after="0" w:line="240" w:lineRule="auto"/>
        <w:jc w:val="both"/>
      </w:pPr>
    </w:p>
    <w:p w14:paraId="674D6DE9" w14:textId="77777777" w:rsidR="00633E9B" w:rsidRDefault="00633E9B" w:rsidP="00B47D36">
      <w:pPr>
        <w:spacing w:after="0" w:line="240" w:lineRule="auto"/>
        <w:jc w:val="both"/>
      </w:pPr>
    </w:p>
    <w:p w14:paraId="5AA5ED84" w14:textId="77777777" w:rsidR="00B47D36" w:rsidRDefault="00B47D36" w:rsidP="00B47D36">
      <w:pPr>
        <w:spacing w:after="0" w:line="240" w:lineRule="auto"/>
        <w:jc w:val="both"/>
      </w:pPr>
    </w:p>
    <w:p w14:paraId="4D563587" w14:textId="77777777" w:rsidR="00B47D36" w:rsidRDefault="00B47D36" w:rsidP="00B47D36">
      <w:pPr>
        <w:spacing w:after="0" w:line="240" w:lineRule="auto"/>
        <w:jc w:val="both"/>
      </w:pPr>
    </w:p>
    <w:p w14:paraId="4A90B307" w14:textId="77777777" w:rsidR="00B47D36" w:rsidRDefault="00B47D36" w:rsidP="00B47D36">
      <w:pPr>
        <w:spacing w:after="0" w:line="240" w:lineRule="auto"/>
        <w:jc w:val="both"/>
      </w:pPr>
    </w:p>
    <w:p w14:paraId="6DAD87A6" w14:textId="77777777" w:rsidR="00B47D36" w:rsidRDefault="00B47D36" w:rsidP="00B47D36">
      <w:pPr>
        <w:spacing w:after="0" w:line="240" w:lineRule="auto"/>
        <w:jc w:val="both"/>
      </w:pPr>
    </w:p>
    <w:p w14:paraId="1BAA1C0C" w14:textId="77777777" w:rsidR="00502D2B" w:rsidRDefault="00502D2B" w:rsidP="00B47D36">
      <w:pPr>
        <w:spacing w:after="0" w:line="240" w:lineRule="auto"/>
        <w:jc w:val="both"/>
      </w:pPr>
    </w:p>
    <w:p w14:paraId="7C186620" w14:textId="1763BD27" w:rsidR="00B65A06" w:rsidRDefault="00B65A06" w:rsidP="003532C7">
      <w:pPr>
        <w:pStyle w:val="ListParagraph"/>
        <w:numPr>
          <w:ilvl w:val="0"/>
          <w:numId w:val="30"/>
        </w:numPr>
        <w:spacing w:after="0" w:line="240" w:lineRule="auto"/>
        <w:jc w:val="both"/>
      </w:pPr>
      <w:r>
        <w:lastRenderedPageBreak/>
        <w:t>Select all employees.</w:t>
      </w:r>
    </w:p>
    <w:p w14:paraId="79DB8748" w14:textId="77777777" w:rsidR="007825CD" w:rsidRDefault="007825CD" w:rsidP="007825CD">
      <w:pPr>
        <w:spacing w:after="0" w:line="240" w:lineRule="auto"/>
        <w:jc w:val="both"/>
      </w:pPr>
    </w:p>
    <w:p w14:paraId="29CA8FEB" w14:textId="33085FA8" w:rsidR="007825CD" w:rsidRDefault="007825CD" w:rsidP="00826266">
      <w:pPr>
        <w:jc w:val="both"/>
      </w:pPr>
      <w:r w:rsidRPr="007825CD">
        <w:rPr>
          <w:rFonts w:ascii="Calibri" w:hAnsi="Calibri" w:cs="Calibri"/>
          <w:b/>
          <w:bCs/>
          <w:color w:val="CC6526"/>
        </w:rPr>
        <w:t>SQL Script:</w:t>
      </w:r>
    </w:p>
    <w:p w14:paraId="6B437670" w14:textId="0793F924" w:rsidR="00B65A06" w:rsidRDefault="00B65A06" w:rsidP="00B65A06">
      <w:pPr>
        <w:spacing w:after="0" w:line="240" w:lineRule="auto"/>
        <w:jc w:val="both"/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SELECT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*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from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gram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employee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  <w:proofErr w:type="gramEnd"/>
    </w:p>
    <w:p w14:paraId="3A7BC582" w14:textId="77777777" w:rsidR="00826266" w:rsidRDefault="00826266" w:rsidP="00B65A06">
      <w:pPr>
        <w:spacing w:after="0" w:line="240" w:lineRule="auto"/>
        <w:jc w:val="both"/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</w:p>
    <w:p w14:paraId="1960CF07" w14:textId="77777777" w:rsidR="00826266" w:rsidRDefault="00826266" w:rsidP="00826266">
      <w:pPr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B050"/>
        </w:rPr>
        <w:t>Output:</w:t>
      </w:r>
    </w:p>
    <w:p w14:paraId="6393C1C3" w14:textId="77777777" w:rsidR="00B65A06" w:rsidRDefault="00B65A06" w:rsidP="00B65A06">
      <w:pPr>
        <w:spacing w:after="0" w:line="240" w:lineRule="auto"/>
        <w:jc w:val="both"/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</w:p>
    <w:p w14:paraId="7F6C4BE9" w14:textId="1C8DA2C5" w:rsidR="00B65A06" w:rsidRDefault="00B65A06" w:rsidP="00B65A06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6AA3070A" wp14:editId="0AE77DC8">
            <wp:extent cx="5943600" cy="1137920"/>
            <wp:effectExtent l="0" t="0" r="0" b="5080"/>
            <wp:docPr id="16860773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A9280" w14:textId="6DD10668" w:rsidR="000F3CC1" w:rsidRDefault="000F3CC1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34E9F718" w14:textId="77777777" w:rsidR="00B65A06" w:rsidRDefault="00B65A06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789AB8F7" w14:textId="77777777" w:rsidR="00B65A06" w:rsidRDefault="00B65A06" w:rsidP="00B30A3F">
      <w:pPr>
        <w:pStyle w:val="ListParagraph"/>
        <w:numPr>
          <w:ilvl w:val="0"/>
          <w:numId w:val="30"/>
        </w:numPr>
        <w:spacing w:after="0" w:line="240" w:lineRule="auto"/>
        <w:jc w:val="both"/>
      </w:pPr>
      <w:r>
        <w:t xml:space="preserve">Select employees having salary greater than 30000 and list the results in descending order of </w:t>
      </w:r>
      <w:proofErr w:type="spellStart"/>
      <w:r>
        <w:t>Ename</w:t>
      </w:r>
      <w:proofErr w:type="spellEnd"/>
      <w:r>
        <w:t xml:space="preserve">. </w:t>
      </w:r>
    </w:p>
    <w:p w14:paraId="7E10B20A" w14:textId="77777777" w:rsidR="00B30A3F" w:rsidRDefault="00B30A3F" w:rsidP="00B30A3F">
      <w:pPr>
        <w:spacing w:after="0" w:line="240" w:lineRule="auto"/>
        <w:jc w:val="both"/>
      </w:pPr>
    </w:p>
    <w:p w14:paraId="7C687CBB" w14:textId="023CC91A" w:rsidR="00B30A3F" w:rsidRDefault="00B30A3F" w:rsidP="00D9026B">
      <w:pPr>
        <w:jc w:val="both"/>
      </w:pPr>
      <w:r>
        <w:rPr>
          <w:rFonts w:ascii="Calibri" w:hAnsi="Calibri" w:cs="Calibri"/>
          <w:b/>
          <w:bCs/>
          <w:color w:val="CC6526"/>
        </w:rPr>
        <w:t>SQL Script:</w:t>
      </w:r>
    </w:p>
    <w:p w14:paraId="0EA59556" w14:textId="6534D33E" w:rsidR="00AE0BCA" w:rsidRDefault="00AE0BCA" w:rsidP="00B30A3F">
      <w:pPr>
        <w:spacing w:after="0" w:line="240" w:lineRule="auto"/>
        <w:jc w:val="both"/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  <w:r w:rsidRPr="00B30A3F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SELECT</w:t>
      </w:r>
      <w:r w:rsidRPr="00B30A3F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* </w:t>
      </w:r>
      <w:r w:rsidRPr="00B30A3F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from</w:t>
      </w:r>
      <w:r w:rsidRPr="00B30A3F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B30A3F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employee</w:t>
      </w:r>
      <w:r w:rsidRPr="00B30A3F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B30A3F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where</w:t>
      </w:r>
      <w:r w:rsidRPr="00B30A3F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B30A3F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salary</w:t>
      </w:r>
      <w:r w:rsidRPr="00B30A3F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&gt; </w:t>
      </w:r>
      <w:r w:rsidRPr="00B30A3F">
        <w:rPr>
          <w:rFonts w:ascii="Courier New" w:hAnsi="Courier New" w:cs="Courier New"/>
          <w:color w:val="C0C0C0"/>
          <w:sz w:val="20"/>
          <w:szCs w:val="20"/>
          <w:shd w:val="clear" w:color="auto" w:fill="2F2F2F"/>
        </w:rPr>
        <w:t>30000</w:t>
      </w:r>
      <w:r w:rsidRPr="00B30A3F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B30A3F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order</w:t>
      </w:r>
      <w:r w:rsidRPr="00B30A3F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B30A3F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by</w:t>
      </w:r>
      <w:r w:rsidRPr="00B30A3F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 w:rsidRPr="00B30A3F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ename</w:t>
      </w:r>
      <w:proofErr w:type="spellEnd"/>
      <w:r w:rsidRPr="00B30A3F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B30A3F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desc</w:t>
      </w:r>
      <w:r w:rsidRPr="00B30A3F"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72DEFE84" w14:textId="77777777" w:rsidR="00D9026B" w:rsidRDefault="00D9026B" w:rsidP="00B30A3F">
      <w:pPr>
        <w:spacing w:after="0" w:line="240" w:lineRule="auto"/>
        <w:jc w:val="both"/>
      </w:pPr>
    </w:p>
    <w:p w14:paraId="389665DE" w14:textId="2A6E8DB7" w:rsidR="00D9026B" w:rsidRDefault="00D9026B" w:rsidP="00D9026B">
      <w:pPr>
        <w:spacing w:after="0" w:line="240" w:lineRule="auto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38234B2C" wp14:editId="6E3F76A0">
            <wp:simplePos x="0" y="0"/>
            <wp:positionH relativeFrom="margin">
              <wp:align>right</wp:align>
            </wp:positionH>
            <wp:positionV relativeFrom="paragraph">
              <wp:posOffset>308553</wp:posOffset>
            </wp:positionV>
            <wp:extent cx="5943600" cy="2035810"/>
            <wp:effectExtent l="0" t="0" r="0" b="2540"/>
            <wp:wrapThrough wrapText="bothSides">
              <wp:wrapPolygon edited="0">
                <wp:start x="0" y="0"/>
                <wp:lineTo x="0" y="21425"/>
                <wp:lineTo x="21531" y="21425"/>
                <wp:lineTo x="21531" y="0"/>
                <wp:lineTo x="0" y="0"/>
              </wp:wrapPolygon>
            </wp:wrapThrough>
            <wp:docPr id="13071850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color w:val="00B050"/>
        </w:rPr>
        <w:t>Output:</w:t>
      </w:r>
    </w:p>
    <w:p w14:paraId="5077C8C2" w14:textId="77777777" w:rsidR="00EC6A38" w:rsidRDefault="00EC6A38" w:rsidP="00EC6A38">
      <w:pPr>
        <w:spacing w:after="0" w:line="240" w:lineRule="auto"/>
        <w:jc w:val="both"/>
      </w:pPr>
    </w:p>
    <w:p w14:paraId="0D6AC445" w14:textId="77777777" w:rsidR="008829A9" w:rsidRDefault="008829A9" w:rsidP="00EC6A38">
      <w:pPr>
        <w:spacing w:after="0" w:line="240" w:lineRule="auto"/>
        <w:jc w:val="both"/>
      </w:pPr>
    </w:p>
    <w:p w14:paraId="05658809" w14:textId="77777777" w:rsidR="008829A9" w:rsidRDefault="008829A9" w:rsidP="00EC6A38">
      <w:pPr>
        <w:spacing w:after="0" w:line="240" w:lineRule="auto"/>
        <w:jc w:val="both"/>
      </w:pPr>
    </w:p>
    <w:p w14:paraId="2F81D12E" w14:textId="77777777" w:rsidR="008829A9" w:rsidRDefault="008829A9" w:rsidP="00EC6A38">
      <w:pPr>
        <w:spacing w:after="0" w:line="240" w:lineRule="auto"/>
        <w:jc w:val="both"/>
      </w:pPr>
    </w:p>
    <w:p w14:paraId="71632169" w14:textId="77777777" w:rsidR="008829A9" w:rsidRDefault="008829A9" w:rsidP="00EC6A38">
      <w:pPr>
        <w:spacing w:after="0" w:line="240" w:lineRule="auto"/>
        <w:jc w:val="both"/>
      </w:pPr>
    </w:p>
    <w:p w14:paraId="0CF2251A" w14:textId="77777777" w:rsidR="008829A9" w:rsidRDefault="008829A9" w:rsidP="00EC6A38">
      <w:pPr>
        <w:spacing w:after="0" w:line="240" w:lineRule="auto"/>
        <w:jc w:val="both"/>
      </w:pPr>
    </w:p>
    <w:p w14:paraId="703D76A6" w14:textId="77777777" w:rsidR="008829A9" w:rsidRDefault="008829A9" w:rsidP="00EC6A38">
      <w:pPr>
        <w:spacing w:after="0" w:line="240" w:lineRule="auto"/>
        <w:jc w:val="both"/>
      </w:pPr>
    </w:p>
    <w:p w14:paraId="1FC7A6E4" w14:textId="77777777" w:rsidR="008829A9" w:rsidRDefault="008829A9" w:rsidP="00EC6A38">
      <w:pPr>
        <w:spacing w:after="0" w:line="240" w:lineRule="auto"/>
        <w:jc w:val="both"/>
      </w:pPr>
    </w:p>
    <w:p w14:paraId="277BBA4F" w14:textId="77777777" w:rsidR="008829A9" w:rsidRDefault="008829A9" w:rsidP="00EC6A38">
      <w:pPr>
        <w:spacing w:after="0" w:line="240" w:lineRule="auto"/>
        <w:jc w:val="both"/>
      </w:pPr>
    </w:p>
    <w:p w14:paraId="36DF5149" w14:textId="77777777" w:rsidR="008829A9" w:rsidRDefault="008829A9" w:rsidP="00EC6A38">
      <w:pPr>
        <w:spacing w:after="0" w:line="240" w:lineRule="auto"/>
        <w:jc w:val="both"/>
      </w:pPr>
    </w:p>
    <w:p w14:paraId="5E48F14F" w14:textId="77777777" w:rsidR="008829A9" w:rsidRDefault="008829A9" w:rsidP="00EC6A38">
      <w:pPr>
        <w:spacing w:after="0" w:line="240" w:lineRule="auto"/>
        <w:jc w:val="both"/>
      </w:pPr>
    </w:p>
    <w:p w14:paraId="4D7FC7E6" w14:textId="77777777" w:rsidR="008829A9" w:rsidRDefault="008829A9" w:rsidP="00EC6A38">
      <w:pPr>
        <w:spacing w:after="0" w:line="240" w:lineRule="auto"/>
        <w:jc w:val="both"/>
      </w:pPr>
    </w:p>
    <w:p w14:paraId="62B6DFAD" w14:textId="41901B65" w:rsidR="00B65A06" w:rsidRDefault="00B65A06" w:rsidP="00EC6A38">
      <w:pPr>
        <w:pStyle w:val="ListParagraph"/>
        <w:numPr>
          <w:ilvl w:val="0"/>
          <w:numId w:val="30"/>
        </w:numPr>
        <w:spacing w:after="0" w:line="240" w:lineRule="auto"/>
        <w:jc w:val="both"/>
      </w:pPr>
      <w:r>
        <w:lastRenderedPageBreak/>
        <w:t xml:space="preserve">Retrieve the tuples from project table. Sort the tuples on the basis of </w:t>
      </w:r>
      <w:proofErr w:type="spellStart"/>
      <w:r>
        <w:t>Pname</w:t>
      </w:r>
      <w:proofErr w:type="spellEnd"/>
      <w:r>
        <w:t>.</w:t>
      </w:r>
    </w:p>
    <w:p w14:paraId="49811138" w14:textId="1788E87F" w:rsidR="00EC6A38" w:rsidRDefault="00EC6A38" w:rsidP="00EC6A38">
      <w:pPr>
        <w:jc w:val="both"/>
      </w:pPr>
      <w:bookmarkStart w:id="6" w:name="_Hlk164448815"/>
      <w:r w:rsidRPr="00EC6A38">
        <w:rPr>
          <w:rFonts w:ascii="Calibri" w:hAnsi="Calibri" w:cs="Calibri"/>
          <w:b/>
          <w:bCs/>
          <w:color w:val="CC6526"/>
        </w:rPr>
        <w:t>SQL Script:</w:t>
      </w:r>
      <w:bookmarkEnd w:id="6"/>
    </w:p>
    <w:p w14:paraId="5FE4D997" w14:textId="2A6FB118" w:rsidR="00AE0BCA" w:rsidRDefault="00AE0BCA" w:rsidP="00EC6A38">
      <w:pPr>
        <w:spacing w:after="0" w:line="240" w:lineRule="auto"/>
        <w:jc w:val="both"/>
      </w:pPr>
      <w:r w:rsidRPr="00EC6A38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SELECT</w:t>
      </w:r>
      <w:r w:rsidRPr="00EC6A38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* </w:t>
      </w:r>
      <w:r w:rsidRPr="00EC6A38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from</w:t>
      </w:r>
      <w:r w:rsidRPr="00EC6A38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EC6A38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project</w:t>
      </w:r>
      <w:r w:rsidRPr="00EC6A38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EC6A38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order</w:t>
      </w:r>
      <w:r w:rsidRPr="00EC6A38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EC6A38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by</w:t>
      </w:r>
      <w:r w:rsidRPr="00EC6A38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 w:rsidRPr="00EC6A38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pname</w:t>
      </w:r>
      <w:proofErr w:type="spellEnd"/>
      <w:r w:rsidRPr="00EC6A38"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2AEC70B7" w14:textId="77777777" w:rsidR="008829A9" w:rsidRDefault="008829A9" w:rsidP="00D174AE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38E3DB6E" w14:textId="3A24A576" w:rsidR="00D174AE" w:rsidRDefault="00D174AE" w:rsidP="00D174AE">
      <w:pPr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B050"/>
        </w:rPr>
        <w:t>Output:</w:t>
      </w:r>
    </w:p>
    <w:p w14:paraId="36AFC506" w14:textId="214B1A89" w:rsidR="00D174AE" w:rsidRDefault="00505DB4" w:rsidP="00456667">
      <w:pPr>
        <w:spacing w:after="0" w:line="240" w:lineRule="auto"/>
        <w:jc w:val="both"/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16BAD20" wp14:editId="5945B689">
            <wp:simplePos x="0" y="0"/>
            <wp:positionH relativeFrom="margin">
              <wp:align>left</wp:align>
            </wp:positionH>
            <wp:positionV relativeFrom="paragraph">
              <wp:posOffset>53340</wp:posOffset>
            </wp:positionV>
            <wp:extent cx="5377815" cy="2253615"/>
            <wp:effectExtent l="0" t="0" r="0" b="0"/>
            <wp:wrapThrough wrapText="bothSides">
              <wp:wrapPolygon edited="0">
                <wp:start x="0" y="0"/>
                <wp:lineTo x="0" y="21363"/>
                <wp:lineTo x="21501" y="21363"/>
                <wp:lineTo x="21501" y="0"/>
                <wp:lineTo x="0" y="0"/>
              </wp:wrapPolygon>
            </wp:wrapThrough>
            <wp:docPr id="3117712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C008A6" w14:textId="44F7F466" w:rsidR="00505DB4" w:rsidRDefault="00505DB4" w:rsidP="00505DB4">
      <w:pPr>
        <w:spacing w:after="0" w:line="240" w:lineRule="auto"/>
        <w:jc w:val="both"/>
      </w:pPr>
    </w:p>
    <w:p w14:paraId="7793BE2A" w14:textId="7729FFE6" w:rsidR="00AE0BCA" w:rsidRDefault="00AE0BCA" w:rsidP="00505DB4">
      <w:pPr>
        <w:spacing w:after="0" w:line="240" w:lineRule="auto"/>
        <w:jc w:val="both"/>
      </w:pPr>
    </w:p>
    <w:p w14:paraId="5AF66AA7" w14:textId="77777777" w:rsidR="002B3071" w:rsidRDefault="002B3071" w:rsidP="002B3071">
      <w:pPr>
        <w:spacing w:after="0" w:line="240" w:lineRule="auto"/>
        <w:jc w:val="both"/>
      </w:pPr>
    </w:p>
    <w:p w14:paraId="07E0443E" w14:textId="77777777" w:rsidR="002B3071" w:rsidRDefault="002B3071" w:rsidP="002B3071">
      <w:pPr>
        <w:spacing w:after="0" w:line="240" w:lineRule="auto"/>
        <w:jc w:val="both"/>
      </w:pPr>
    </w:p>
    <w:p w14:paraId="342CAE7B" w14:textId="77777777" w:rsidR="002B3071" w:rsidRDefault="002B3071" w:rsidP="002B3071">
      <w:pPr>
        <w:spacing w:after="0" w:line="240" w:lineRule="auto"/>
        <w:jc w:val="both"/>
      </w:pPr>
    </w:p>
    <w:p w14:paraId="5FE6AA48" w14:textId="77777777" w:rsidR="002B3071" w:rsidRDefault="002B3071" w:rsidP="002B3071">
      <w:pPr>
        <w:spacing w:after="0" w:line="240" w:lineRule="auto"/>
        <w:jc w:val="both"/>
      </w:pPr>
    </w:p>
    <w:p w14:paraId="64256776" w14:textId="77777777" w:rsidR="002B3071" w:rsidRDefault="002B3071" w:rsidP="002B3071">
      <w:pPr>
        <w:spacing w:after="0" w:line="240" w:lineRule="auto"/>
        <w:jc w:val="both"/>
      </w:pPr>
    </w:p>
    <w:p w14:paraId="15C9AD91" w14:textId="77777777" w:rsidR="002B3071" w:rsidRDefault="002B3071" w:rsidP="002B3071">
      <w:pPr>
        <w:spacing w:after="0" w:line="240" w:lineRule="auto"/>
        <w:jc w:val="both"/>
      </w:pPr>
    </w:p>
    <w:p w14:paraId="25C6B72B" w14:textId="77777777" w:rsidR="002B3071" w:rsidRDefault="002B3071" w:rsidP="002B3071">
      <w:pPr>
        <w:spacing w:after="0" w:line="240" w:lineRule="auto"/>
        <w:jc w:val="both"/>
      </w:pPr>
    </w:p>
    <w:p w14:paraId="34F073B7" w14:textId="77777777" w:rsidR="002B3071" w:rsidRDefault="002B3071" w:rsidP="002B3071">
      <w:pPr>
        <w:spacing w:after="0" w:line="240" w:lineRule="auto"/>
        <w:jc w:val="both"/>
      </w:pPr>
    </w:p>
    <w:p w14:paraId="51B3C3CB" w14:textId="77777777" w:rsidR="002B3071" w:rsidRDefault="002B3071" w:rsidP="002B3071">
      <w:pPr>
        <w:spacing w:after="0" w:line="240" w:lineRule="auto"/>
        <w:jc w:val="both"/>
      </w:pPr>
    </w:p>
    <w:p w14:paraId="41F4E3FD" w14:textId="77777777" w:rsidR="002B3071" w:rsidRDefault="002B3071" w:rsidP="002B3071">
      <w:pPr>
        <w:spacing w:after="0" w:line="240" w:lineRule="auto"/>
        <w:jc w:val="both"/>
      </w:pPr>
    </w:p>
    <w:p w14:paraId="78C299E6" w14:textId="77777777" w:rsidR="002B3071" w:rsidRDefault="002B3071" w:rsidP="002B3071">
      <w:pPr>
        <w:spacing w:after="0" w:line="240" w:lineRule="auto"/>
        <w:jc w:val="both"/>
      </w:pPr>
    </w:p>
    <w:p w14:paraId="1CAFEB1B" w14:textId="11B1433B" w:rsidR="00B65A06" w:rsidRDefault="00B65A06" w:rsidP="002B3071">
      <w:pPr>
        <w:pStyle w:val="ListParagraph"/>
        <w:numPr>
          <w:ilvl w:val="0"/>
          <w:numId w:val="30"/>
        </w:numPr>
        <w:spacing w:after="0" w:line="240" w:lineRule="auto"/>
        <w:jc w:val="both"/>
      </w:pPr>
      <w:r>
        <w:t>Select the employees having salary greater than 30000 and years of experience less than 3 years.</w:t>
      </w:r>
    </w:p>
    <w:p w14:paraId="627ED7C8" w14:textId="77777777" w:rsidR="002B3071" w:rsidRPr="002B3071" w:rsidRDefault="002B3071" w:rsidP="002B3071">
      <w:pPr>
        <w:jc w:val="both"/>
        <w:rPr>
          <w:rFonts w:ascii="Calibri" w:hAnsi="Calibri" w:cs="Calibri"/>
        </w:rPr>
      </w:pPr>
      <w:r w:rsidRPr="002B3071">
        <w:rPr>
          <w:rFonts w:ascii="Calibri" w:hAnsi="Calibri" w:cs="Calibri"/>
          <w:b/>
          <w:bCs/>
          <w:color w:val="CC6526"/>
        </w:rPr>
        <w:t>SQL Script:</w:t>
      </w:r>
    </w:p>
    <w:p w14:paraId="04D6E112" w14:textId="397322A2" w:rsidR="00AE0BCA" w:rsidRDefault="00AE0BCA" w:rsidP="00B445A1">
      <w:pPr>
        <w:spacing w:after="0" w:line="240" w:lineRule="auto"/>
        <w:jc w:val="both"/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  <w:r w:rsidRPr="00B445A1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SELECT</w:t>
      </w:r>
      <w:r w:rsidRPr="00B445A1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* </w:t>
      </w:r>
      <w:r w:rsidRPr="00B445A1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from</w:t>
      </w:r>
      <w:r w:rsidRPr="00B445A1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B445A1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employee</w:t>
      </w:r>
      <w:r w:rsidRPr="00B445A1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B445A1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WHERE</w:t>
      </w:r>
      <w:r w:rsidRPr="00B445A1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B445A1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salary</w:t>
      </w:r>
      <w:r w:rsidRPr="00B445A1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&gt; </w:t>
      </w:r>
      <w:r w:rsidRPr="00B445A1">
        <w:rPr>
          <w:rFonts w:ascii="Courier New" w:hAnsi="Courier New" w:cs="Courier New"/>
          <w:color w:val="C0C0C0"/>
          <w:sz w:val="20"/>
          <w:szCs w:val="20"/>
          <w:shd w:val="clear" w:color="auto" w:fill="2F2F2F"/>
        </w:rPr>
        <w:t>30000</w:t>
      </w:r>
      <w:r w:rsidRPr="00B445A1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B445A1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and</w:t>
      </w:r>
      <w:r w:rsidRPr="00B445A1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 w:rsidRPr="00B445A1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years_of_experience</w:t>
      </w:r>
      <w:proofErr w:type="spellEnd"/>
      <w:r w:rsidRPr="00B445A1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&lt; </w:t>
      </w:r>
      <w:r w:rsidRPr="00B445A1">
        <w:rPr>
          <w:rFonts w:ascii="Courier New" w:hAnsi="Courier New" w:cs="Courier New"/>
          <w:color w:val="C0C0C0"/>
          <w:sz w:val="20"/>
          <w:szCs w:val="20"/>
          <w:shd w:val="clear" w:color="auto" w:fill="2F2F2F"/>
        </w:rPr>
        <w:t>3</w:t>
      </w:r>
      <w:r w:rsidRPr="00B445A1"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36B0C905" w14:textId="77777777" w:rsidR="001D00AB" w:rsidRDefault="001D00AB" w:rsidP="00B445A1">
      <w:pPr>
        <w:spacing w:after="0" w:line="240" w:lineRule="auto"/>
        <w:jc w:val="both"/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</w:p>
    <w:p w14:paraId="66FB2917" w14:textId="3A53B05F" w:rsidR="001D00AB" w:rsidRDefault="001D00AB" w:rsidP="001D00AB">
      <w:pPr>
        <w:spacing w:after="0" w:line="240" w:lineRule="auto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9E9570C" wp14:editId="37A20A3F">
            <wp:simplePos x="0" y="0"/>
            <wp:positionH relativeFrom="margin">
              <wp:align>right</wp:align>
            </wp:positionH>
            <wp:positionV relativeFrom="paragraph">
              <wp:posOffset>233911</wp:posOffset>
            </wp:positionV>
            <wp:extent cx="5943600" cy="1602740"/>
            <wp:effectExtent l="0" t="0" r="0" b="0"/>
            <wp:wrapThrough wrapText="bothSides">
              <wp:wrapPolygon edited="0">
                <wp:start x="0" y="0"/>
                <wp:lineTo x="0" y="21309"/>
                <wp:lineTo x="21531" y="21309"/>
                <wp:lineTo x="21531" y="0"/>
                <wp:lineTo x="0" y="0"/>
              </wp:wrapPolygon>
            </wp:wrapThrough>
            <wp:docPr id="1124326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color w:val="00B050"/>
        </w:rPr>
        <w:t>Output:</w:t>
      </w:r>
    </w:p>
    <w:p w14:paraId="75B8FD17" w14:textId="57A124C6" w:rsidR="00AE0BCA" w:rsidRPr="00AE0BCA" w:rsidRDefault="00AE0BCA" w:rsidP="00B445A1">
      <w:pPr>
        <w:spacing w:after="0" w:line="240" w:lineRule="auto"/>
        <w:jc w:val="both"/>
      </w:pPr>
    </w:p>
    <w:p w14:paraId="23DB3CEF" w14:textId="58E73E73" w:rsidR="00B65A06" w:rsidRDefault="00B65A06" w:rsidP="001D00AB">
      <w:pPr>
        <w:pStyle w:val="ListParagraph"/>
        <w:numPr>
          <w:ilvl w:val="0"/>
          <w:numId w:val="30"/>
        </w:numPr>
        <w:spacing w:after="0" w:line="240" w:lineRule="auto"/>
        <w:jc w:val="both"/>
      </w:pPr>
      <w:r>
        <w:t>Select the name, address, and salary of employees having salary greater than 30000 or years of experience less than 3 years.</w:t>
      </w:r>
    </w:p>
    <w:p w14:paraId="61E0F95E" w14:textId="77777777" w:rsidR="00C523E7" w:rsidRDefault="00C523E7" w:rsidP="00C523E7">
      <w:pPr>
        <w:pStyle w:val="ListParagraph"/>
        <w:spacing w:after="0" w:line="240" w:lineRule="auto"/>
        <w:ind w:left="360"/>
        <w:jc w:val="both"/>
      </w:pPr>
    </w:p>
    <w:p w14:paraId="56B09C2F" w14:textId="77777777" w:rsidR="001D00AB" w:rsidRPr="00D077A9" w:rsidRDefault="001D00AB" w:rsidP="00D077A9">
      <w:pPr>
        <w:jc w:val="both"/>
        <w:rPr>
          <w:rFonts w:ascii="Calibri" w:hAnsi="Calibri" w:cs="Calibri"/>
        </w:rPr>
      </w:pPr>
      <w:r w:rsidRPr="00D077A9">
        <w:rPr>
          <w:rFonts w:ascii="Calibri" w:hAnsi="Calibri" w:cs="Calibri"/>
          <w:b/>
          <w:bCs/>
          <w:color w:val="CC6526"/>
        </w:rPr>
        <w:t>SQL Script:</w:t>
      </w:r>
    </w:p>
    <w:p w14:paraId="42083443" w14:textId="384AC3A0" w:rsidR="00AE0BCA" w:rsidRDefault="00AE0BCA" w:rsidP="00D077A9">
      <w:pPr>
        <w:spacing w:after="0" w:line="240" w:lineRule="auto"/>
        <w:jc w:val="both"/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SELECT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ename</w:t>
      </w:r>
      <w:proofErr w:type="spellEnd"/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address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salary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from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employee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WHERE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salary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&gt; </w:t>
      </w:r>
      <w:r>
        <w:rPr>
          <w:rFonts w:ascii="Courier New" w:hAnsi="Courier New" w:cs="Courier New"/>
          <w:color w:val="C0C0C0"/>
          <w:sz w:val="20"/>
          <w:szCs w:val="20"/>
          <w:shd w:val="clear" w:color="auto" w:fill="2F2F2F"/>
        </w:rPr>
        <w:t>30000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OR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years</w:t>
      </w:r>
      <w:proofErr w:type="gramEnd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_of_experience</w:t>
      </w:r>
      <w:proofErr w:type="spellEnd"/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&lt; </w:t>
      </w:r>
      <w:r>
        <w:rPr>
          <w:rFonts w:ascii="Courier New" w:hAnsi="Courier New" w:cs="Courier New"/>
          <w:color w:val="C0C0C0"/>
          <w:sz w:val="20"/>
          <w:szCs w:val="20"/>
          <w:shd w:val="clear" w:color="auto" w:fill="2F2F2F"/>
        </w:rPr>
        <w:t>3</w:t>
      </w:r>
      <w:r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7AEA85FF" w14:textId="78368EC5" w:rsidR="00AE0BCA" w:rsidRDefault="00AE0BCA" w:rsidP="00AE0BCA">
      <w:pPr>
        <w:spacing w:after="0" w:line="240" w:lineRule="auto"/>
        <w:ind w:left="720"/>
        <w:jc w:val="both"/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</w:pPr>
    </w:p>
    <w:p w14:paraId="62A1E1EF" w14:textId="77777777" w:rsidR="00985FD0" w:rsidRDefault="00985FD0" w:rsidP="00AE0BCA">
      <w:pPr>
        <w:spacing w:after="0" w:line="240" w:lineRule="auto"/>
        <w:ind w:left="720"/>
        <w:jc w:val="both"/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</w:pPr>
    </w:p>
    <w:p w14:paraId="099CC70B" w14:textId="77777777" w:rsidR="00985FD0" w:rsidRDefault="00985FD0" w:rsidP="00AE0BCA">
      <w:pPr>
        <w:spacing w:after="0" w:line="240" w:lineRule="auto"/>
        <w:ind w:left="720"/>
        <w:jc w:val="both"/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</w:pPr>
    </w:p>
    <w:p w14:paraId="55BF39EB" w14:textId="77777777" w:rsidR="00985FD0" w:rsidRDefault="00985FD0" w:rsidP="00AE0BCA">
      <w:pPr>
        <w:spacing w:after="0" w:line="240" w:lineRule="auto"/>
        <w:ind w:left="720"/>
        <w:jc w:val="both"/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</w:pPr>
    </w:p>
    <w:p w14:paraId="28BF2F75" w14:textId="77777777" w:rsidR="00985FD0" w:rsidRDefault="00985FD0" w:rsidP="00AE0BCA">
      <w:pPr>
        <w:spacing w:after="0" w:line="240" w:lineRule="auto"/>
        <w:ind w:left="720"/>
        <w:jc w:val="both"/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</w:pPr>
    </w:p>
    <w:p w14:paraId="2BEEC91C" w14:textId="77777777" w:rsidR="00985FD0" w:rsidRDefault="00985FD0" w:rsidP="00AE0BCA">
      <w:pPr>
        <w:spacing w:after="0" w:line="240" w:lineRule="auto"/>
        <w:ind w:left="720"/>
        <w:jc w:val="both"/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</w:pPr>
    </w:p>
    <w:p w14:paraId="34389C2E" w14:textId="77777777" w:rsidR="00985FD0" w:rsidRDefault="00985FD0" w:rsidP="00AE0BCA">
      <w:pPr>
        <w:spacing w:after="0" w:line="240" w:lineRule="auto"/>
        <w:ind w:left="720"/>
        <w:jc w:val="both"/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</w:pPr>
    </w:p>
    <w:p w14:paraId="696A2042" w14:textId="52FB0A45" w:rsidR="00985FD0" w:rsidRDefault="00985FD0" w:rsidP="00985FD0">
      <w:pPr>
        <w:spacing w:after="0" w:line="240" w:lineRule="auto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B3BE9A9" wp14:editId="03C5CF3D">
            <wp:simplePos x="0" y="0"/>
            <wp:positionH relativeFrom="margin">
              <wp:align>right</wp:align>
            </wp:positionH>
            <wp:positionV relativeFrom="paragraph">
              <wp:posOffset>279400</wp:posOffset>
            </wp:positionV>
            <wp:extent cx="5943600" cy="1931035"/>
            <wp:effectExtent l="0" t="0" r="0" b="0"/>
            <wp:wrapThrough wrapText="bothSides">
              <wp:wrapPolygon edited="0">
                <wp:start x="0" y="0"/>
                <wp:lineTo x="0" y="21309"/>
                <wp:lineTo x="21531" y="21309"/>
                <wp:lineTo x="21531" y="0"/>
                <wp:lineTo x="0" y="0"/>
              </wp:wrapPolygon>
            </wp:wrapThrough>
            <wp:docPr id="18421980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color w:val="00B050"/>
        </w:rPr>
        <w:t>Output:</w:t>
      </w:r>
    </w:p>
    <w:p w14:paraId="753AA201" w14:textId="77777777" w:rsidR="00AE0BCA" w:rsidRDefault="00AE0BCA" w:rsidP="00AE0BCA">
      <w:pPr>
        <w:spacing w:after="0" w:line="240" w:lineRule="auto"/>
        <w:ind w:left="720"/>
        <w:jc w:val="both"/>
      </w:pPr>
    </w:p>
    <w:p w14:paraId="2CBD534C" w14:textId="2965D53C" w:rsidR="00B65A06" w:rsidRDefault="00B65A06" w:rsidP="009F617A">
      <w:pPr>
        <w:pStyle w:val="ListParagraph"/>
        <w:numPr>
          <w:ilvl w:val="0"/>
          <w:numId w:val="30"/>
        </w:numPr>
        <w:spacing w:after="0" w:line="240" w:lineRule="auto"/>
        <w:jc w:val="both"/>
      </w:pPr>
      <w:r>
        <w:t>Select the all dependents.</w:t>
      </w:r>
    </w:p>
    <w:p w14:paraId="4F09FC89" w14:textId="77777777" w:rsidR="003F2ED1" w:rsidRPr="003F2ED1" w:rsidRDefault="003F2ED1" w:rsidP="003F2ED1">
      <w:pPr>
        <w:jc w:val="both"/>
        <w:rPr>
          <w:rFonts w:ascii="Calibri" w:hAnsi="Calibri" w:cs="Calibri"/>
        </w:rPr>
      </w:pPr>
      <w:r w:rsidRPr="003F2ED1">
        <w:rPr>
          <w:rFonts w:ascii="Calibri" w:hAnsi="Calibri" w:cs="Calibri"/>
          <w:b/>
          <w:bCs/>
          <w:color w:val="CC6526"/>
        </w:rPr>
        <w:t>SQL Script:</w:t>
      </w:r>
    </w:p>
    <w:p w14:paraId="35BF8679" w14:textId="51381750" w:rsidR="00DE5CA3" w:rsidRDefault="00DE5CA3" w:rsidP="003F2ED1">
      <w:pPr>
        <w:spacing w:after="0" w:line="240" w:lineRule="auto"/>
        <w:jc w:val="both"/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  <w:r w:rsidRPr="003F2ED1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select</w:t>
      </w:r>
      <w:r w:rsidRPr="003F2ED1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* </w:t>
      </w:r>
      <w:r w:rsidRPr="003F2ED1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from</w:t>
      </w:r>
      <w:r w:rsidRPr="003F2ED1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3F2ED1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dependents</w:t>
      </w:r>
      <w:r w:rsidRPr="003F2ED1"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1DD0883C" w14:textId="40F134FA" w:rsidR="00414ED4" w:rsidRPr="00DE5CA3" w:rsidRDefault="00414ED4" w:rsidP="003F2ED1">
      <w:pPr>
        <w:spacing w:after="0" w:line="240" w:lineRule="auto"/>
        <w:jc w:val="both"/>
      </w:pPr>
    </w:p>
    <w:p w14:paraId="6E29369F" w14:textId="5BB45D8A" w:rsidR="00414ED4" w:rsidRDefault="00414ED4" w:rsidP="00414ED4">
      <w:pPr>
        <w:spacing w:after="0" w:line="240" w:lineRule="auto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34B982C5" wp14:editId="3175546B">
            <wp:simplePos x="0" y="0"/>
            <wp:positionH relativeFrom="margin">
              <wp:align>right</wp:align>
            </wp:positionH>
            <wp:positionV relativeFrom="paragraph">
              <wp:posOffset>280496</wp:posOffset>
            </wp:positionV>
            <wp:extent cx="5943600" cy="2301240"/>
            <wp:effectExtent l="0" t="0" r="0" b="3810"/>
            <wp:wrapThrough wrapText="bothSides">
              <wp:wrapPolygon edited="0">
                <wp:start x="0" y="0"/>
                <wp:lineTo x="0" y="21457"/>
                <wp:lineTo x="21531" y="21457"/>
                <wp:lineTo x="21531" y="0"/>
                <wp:lineTo x="0" y="0"/>
              </wp:wrapPolygon>
            </wp:wrapThrough>
            <wp:docPr id="14447542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color w:val="00B050"/>
        </w:rPr>
        <w:t>Output:</w:t>
      </w:r>
    </w:p>
    <w:p w14:paraId="0B78E7FA" w14:textId="10BA7201" w:rsidR="00DE5CA3" w:rsidRPr="00DE5CA3" w:rsidRDefault="00DE5CA3" w:rsidP="00414ED4">
      <w:pPr>
        <w:spacing w:after="0" w:line="240" w:lineRule="auto"/>
        <w:jc w:val="both"/>
      </w:pPr>
    </w:p>
    <w:p w14:paraId="76316678" w14:textId="386814B3" w:rsidR="00B65A06" w:rsidRDefault="00B65A06" w:rsidP="00D5504F">
      <w:pPr>
        <w:pStyle w:val="ListParagraph"/>
        <w:numPr>
          <w:ilvl w:val="0"/>
          <w:numId w:val="30"/>
        </w:numPr>
        <w:spacing w:after="0" w:line="240" w:lineRule="auto"/>
        <w:jc w:val="both"/>
      </w:pPr>
      <w:r>
        <w:t>Select the name and age of the dependents having age between 5 to 60.</w:t>
      </w:r>
    </w:p>
    <w:p w14:paraId="76DD62F5" w14:textId="77777777" w:rsidR="00D5504F" w:rsidRDefault="00D5504F" w:rsidP="00D5504F">
      <w:pPr>
        <w:spacing w:after="0" w:line="240" w:lineRule="auto"/>
        <w:jc w:val="both"/>
      </w:pPr>
    </w:p>
    <w:p w14:paraId="14EC41D5" w14:textId="77777777" w:rsidR="00D5504F" w:rsidRPr="00D5504F" w:rsidRDefault="00D5504F" w:rsidP="00D5504F">
      <w:pPr>
        <w:jc w:val="both"/>
        <w:rPr>
          <w:rFonts w:ascii="Calibri" w:hAnsi="Calibri" w:cs="Calibri"/>
        </w:rPr>
      </w:pPr>
      <w:r w:rsidRPr="00D5504F">
        <w:rPr>
          <w:rFonts w:ascii="Calibri" w:hAnsi="Calibri" w:cs="Calibri"/>
          <w:b/>
          <w:bCs/>
          <w:color w:val="CC6526"/>
        </w:rPr>
        <w:t>SQL Script:</w:t>
      </w:r>
    </w:p>
    <w:p w14:paraId="441A8476" w14:textId="0B1062F6" w:rsidR="00DE5CA3" w:rsidRPr="00DE5CA3" w:rsidRDefault="00DE5CA3" w:rsidP="00D5504F">
      <w:pPr>
        <w:spacing w:after="0" w:line="240" w:lineRule="auto"/>
        <w:jc w:val="both"/>
      </w:pPr>
      <w:r w:rsidRPr="00D5504F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select</w:t>
      </w:r>
      <w:r w:rsidRPr="00D5504F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 w:rsidRPr="00D5504F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dname</w:t>
      </w:r>
      <w:proofErr w:type="spellEnd"/>
      <w:r w:rsidRPr="00D5504F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, </w:t>
      </w:r>
      <w:proofErr w:type="spellStart"/>
      <w:r w:rsidRPr="00D5504F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dage</w:t>
      </w:r>
      <w:proofErr w:type="spellEnd"/>
      <w:r w:rsidRPr="00D5504F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D5504F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from</w:t>
      </w:r>
      <w:r w:rsidRPr="00D5504F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D5504F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dependents</w:t>
      </w:r>
      <w:r w:rsidRPr="00D5504F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D5504F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where</w:t>
      </w:r>
      <w:r w:rsidRPr="00D5504F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 w:rsidRPr="00D5504F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dage</w:t>
      </w:r>
      <w:proofErr w:type="spellEnd"/>
      <w:r w:rsidRPr="00D5504F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D5504F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between</w:t>
      </w:r>
      <w:r w:rsidRPr="00D5504F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D5504F">
        <w:rPr>
          <w:rFonts w:ascii="Courier New" w:hAnsi="Courier New" w:cs="Courier New"/>
          <w:color w:val="C0C0C0"/>
          <w:sz w:val="20"/>
          <w:szCs w:val="20"/>
          <w:shd w:val="clear" w:color="auto" w:fill="2F2F2F"/>
        </w:rPr>
        <w:t>5</w:t>
      </w:r>
      <w:r w:rsidRPr="00D5504F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D5504F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and</w:t>
      </w:r>
      <w:r w:rsidRPr="00D5504F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D5504F">
        <w:rPr>
          <w:rFonts w:ascii="Courier New" w:hAnsi="Courier New" w:cs="Courier New"/>
          <w:color w:val="C0C0C0"/>
          <w:sz w:val="20"/>
          <w:szCs w:val="20"/>
          <w:shd w:val="clear" w:color="auto" w:fill="2F2F2F"/>
        </w:rPr>
        <w:t>60</w:t>
      </w:r>
      <w:r w:rsidRPr="00D5504F"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4E7A51E0" w14:textId="77777777" w:rsidR="00DE5CA3" w:rsidRDefault="00DE5CA3" w:rsidP="00D5504F">
      <w:pPr>
        <w:spacing w:after="0" w:line="240" w:lineRule="auto"/>
        <w:jc w:val="both"/>
      </w:pPr>
    </w:p>
    <w:p w14:paraId="3A0E6C55" w14:textId="77777777" w:rsidR="0045283B" w:rsidRDefault="0045283B" w:rsidP="00D5504F">
      <w:pPr>
        <w:spacing w:after="0" w:line="240" w:lineRule="auto"/>
        <w:jc w:val="both"/>
      </w:pPr>
    </w:p>
    <w:p w14:paraId="0E3F9499" w14:textId="77777777" w:rsidR="0045283B" w:rsidRDefault="0045283B" w:rsidP="00D5504F">
      <w:pPr>
        <w:spacing w:after="0" w:line="240" w:lineRule="auto"/>
        <w:jc w:val="both"/>
      </w:pPr>
    </w:p>
    <w:p w14:paraId="4D4C5FAA" w14:textId="77777777" w:rsidR="0045283B" w:rsidRDefault="0045283B" w:rsidP="00D5504F">
      <w:pPr>
        <w:spacing w:after="0" w:line="240" w:lineRule="auto"/>
        <w:jc w:val="both"/>
      </w:pPr>
    </w:p>
    <w:p w14:paraId="1C2DE0C0" w14:textId="77777777" w:rsidR="0045283B" w:rsidRDefault="0045283B" w:rsidP="00D5504F">
      <w:pPr>
        <w:spacing w:after="0" w:line="240" w:lineRule="auto"/>
        <w:jc w:val="both"/>
      </w:pPr>
    </w:p>
    <w:p w14:paraId="3EDD7F1D" w14:textId="77777777" w:rsidR="0045283B" w:rsidRDefault="0045283B" w:rsidP="00D5504F">
      <w:pPr>
        <w:spacing w:after="0" w:line="240" w:lineRule="auto"/>
        <w:jc w:val="both"/>
      </w:pPr>
    </w:p>
    <w:p w14:paraId="2215EE2D" w14:textId="77777777" w:rsidR="0045283B" w:rsidRDefault="0045283B" w:rsidP="00D5504F">
      <w:pPr>
        <w:spacing w:after="0" w:line="240" w:lineRule="auto"/>
        <w:jc w:val="both"/>
      </w:pPr>
    </w:p>
    <w:p w14:paraId="5EE9C208" w14:textId="77777777" w:rsidR="0045283B" w:rsidRDefault="0045283B" w:rsidP="00D5504F">
      <w:pPr>
        <w:spacing w:after="0" w:line="240" w:lineRule="auto"/>
        <w:jc w:val="both"/>
      </w:pPr>
    </w:p>
    <w:p w14:paraId="5F1C648C" w14:textId="77777777" w:rsidR="0045283B" w:rsidRDefault="0045283B" w:rsidP="00D5504F">
      <w:pPr>
        <w:spacing w:after="0" w:line="240" w:lineRule="auto"/>
        <w:jc w:val="both"/>
      </w:pPr>
    </w:p>
    <w:p w14:paraId="1956959A" w14:textId="77777777" w:rsidR="0045283B" w:rsidRDefault="0045283B" w:rsidP="0045283B">
      <w:pPr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B050"/>
        </w:rPr>
        <w:t>Output:</w:t>
      </w:r>
    </w:p>
    <w:p w14:paraId="3AD74EE6" w14:textId="77777777" w:rsidR="0045283B" w:rsidRPr="00DE5CA3" w:rsidRDefault="0045283B" w:rsidP="00D5504F">
      <w:pPr>
        <w:spacing w:after="0" w:line="240" w:lineRule="auto"/>
        <w:jc w:val="both"/>
      </w:pPr>
    </w:p>
    <w:p w14:paraId="2ABEBEC2" w14:textId="2196853B" w:rsidR="00DE5CA3" w:rsidRDefault="00DE5CA3" w:rsidP="00DE5CA3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4FD0C711" wp14:editId="032F8AF2">
            <wp:extent cx="5943600" cy="3126105"/>
            <wp:effectExtent l="0" t="0" r="0" b="0"/>
            <wp:docPr id="31721160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8BFC9" w14:textId="77777777" w:rsidR="00DE5CA3" w:rsidRDefault="00DE5CA3" w:rsidP="00937289">
      <w:pPr>
        <w:spacing w:after="0" w:line="240" w:lineRule="auto"/>
        <w:jc w:val="both"/>
      </w:pPr>
    </w:p>
    <w:p w14:paraId="5F54CE51" w14:textId="74A9259B" w:rsidR="00727D3A" w:rsidRPr="00C664B6" w:rsidRDefault="00B65A06" w:rsidP="00E35C19">
      <w:pPr>
        <w:pStyle w:val="ListParagraph"/>
        <w:numPr>
          <w:ilvl w:val="0"/>
          <w:numId w:val="30"/>
        </w:numP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  <w:r>
        <w:t>Select the offices having office name like “%</w:t>
      </w:r>
      <w:proofErr w:type="spellStart"/>
      <w:r>
        <w:t>Nt</w:t>
      </w:r>
      <w:proofErr w:type="spellEnd"/>
      <w:proofErr w:type="gramStart"/>
      <w:r>
        <w:t>%”  as</w:t>
      </w:r>
      <w:proofErr w:type="gramEnd"/>
      <w:r>
        <w:t xml:space="preserve"> substring.</w:t>
      </w:r>
    </w:p>
    <w:p w14:paraId="74FA1138" w14:textId="537BF1C2" w:rsidR="00452C00" w:rsidRDefault="00727D3A" w:rsidP="00727D3A">
      <w:pPr>
        <w:jc w:val="both"/>
      </w:pPr>
      <w:r w:rsidRPr="00727D3A">
        <w:rPr>
          <w:rFonts w:ascii="Calibri" w:hAnsi="Calibri" w:cs="Calibri"/>
          <w:b/>
          <w:bCs/>
          <w:color w:val="CC6526"/>
        </w:rPr>
        <w:t>SQL Script:</w:t>
      </w:r>
    </w:p>
    <w:p w14:paraId="39544B88" w14:textId="7F01E7D0" w:rsidR="00DE5CA3" w:rsidRDefault="00DE5CA3" w:rsidP="00452C00">
      <w:pPr>
        <w:spacing w:after="0" w:line="240" w:lineRule="auto"/>
        <w:jc w:val="both"/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  <w:r w:rsidRPr="00452C00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select</w:t>
      </w:r>
      <w:r w:rsidRPr="00452C00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* </w:t>
      </w:r>
      <w:r w:rsidRPr="00452C00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from</w:t>
      </w:r>
      <w:r w:rsidRPr="00452C00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452C00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office</w:t>
      </w:r>
      <w:r w:rsidRPr="00452C00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452C00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WHERE</w:t>
      </w:r>
      <w:r w:rsidRPr="00452C00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 w:rsidRPr="00452C00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oname</w:t>
      </w:r>
      <w:proofErr w:type="spellEnd"/>
      <w:r w:rsidRPr="00452C00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452C00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like</w:t>
      </w:r>
      <w:r w:rsidRPr="00452C00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452C00">
        <w:rPr>
          <w:rFonts w:ascii="Courier New" w:hAnsi="Courier New" w:cs="Courier New"/>
          <w:b/>
          <w:bCs/>
          <w:color w:val="CAC580"/>
          <w:sz w:val="20"/>
          <w:szCs w:val="20"/>
          <w:shd w:val="clear" w:color="auto" w:fill="2F2F2F"/>
        </w:rPr>
        <w:t>'%</w:t>
      </w:r>
      <w:proofErr w:type="spellStart"/>
      <w:r w:rsidRPr="00452C00">
        <w:rPr>
          <w:rFonts w:ascii="Courier New" w:hAnsi="Courier New" w:cs="Courier New"/>
          <w:b/>
          <w:bCs/>
          <w:color w:val="CAC580"/>
          <w:sz w:val="20"/>
          <w:szCs w:val="20"/>
          <w:shd w:val="clear" w:color="auto" w:fill="2F2F2F"/>
        </w:rPr>
        <w:t>Nt</w:t>
      </w:r>
      <w:proofErr w:type="spellEnd"/>
      <w:r w:rsidRPr="00452C00">
        <w:rPr>
          <w:rFonts w:ascii="Courier New" w:hAnsi="Courier New" w:cs="Courier New"/>
          <w:b/>
          <w:bCs/>
          <w:color w:val="CAC580"/>
          <w:sz w:val="20"/>
          <w:szCs w:val="20"/>
          <w:shd w:val="clear" w:color="auto" w:fill="2F2F2F"/>
        </w:rPr>
        <w:t>%'</w:t>
      </w:r>
      <w:r w:rsidRPr="00452C00"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0442362B" w14:textId="768A5E87" w:rsidR="00452C00" w:rsidRDefault="00452C00" w:rsidP="00452C00">
      <w:pPr>
        <w:spacing w:after="0" w:line="240" w:lineRule="auto"/>
        <w:jc w:val="both"/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</w:p>
    <w:p w14:paraId="24206F3B" w14:textId="35595C27" w:rsidR="00452C00" w:rsidRDefault="00727D3A" w:rsidP="00452C00">
      <w:pPr>
        <w:spacing w:after="0" w:line="240" w:lineRule="auto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41896608" wp14:editId="5DD375EF">
            <wp:simplePos x="0" y="0"/>
            <wp:positionH relativeFrom="margin">
              <wp:align>right</wp:align>
            </wp:positionH>
            <wp:positionV relativeFrom="paragraph">
              <wp:posOffset>213360</wp:posOffset>
            </wp:positionV>
            <wp:extent cx="5943600" cy="3461385"/>
            <wp:effectExtent l="0" t="0" r="0" b="5715"/>
            <wp:wrapThrough wrapText="bothSides">
              <wp:wrapPolygon edited="0">
                <wp:start x="0" y="0"/>
                <wp:lineTo x="0" y="21517"/>
                <wp:lineTo x="21531" y="21517"/>
                <wp:lineTo x="21531" y="0"/>
                <wp:lineTo x="0" y="0"/>
              </wp:wrapPolygon>
            </wp:wrapThrough>
            <wp:docPr id="186510459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2C00">
        <w:rPr>
          <w:rFonts w:ascii="Calibri" w:hAnsi="Calibri" w:cs="Calibri"/>
          <w:b/>
          <w:bCs/>
          <w:color w:val="00B050"/>
        </w:rPr>
        <w:t>Output:</w:t>
      </w:r>
    </w:p>
    <w:p w14:paraId="52691390" w14:textId="757B78CC" w:rsidR="00452C00" w:rsidRDefault="00452C00" w:rsidP="00452C00">
      <w:pPr>
        <w:spacing w:after="0" w:line="240" w:lineRule="auto"/>
        <w:jc w:val="both"/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</w:p>
    <w:p w14:paraId="4D5A5C5F" w14:textId="7E58AAFA" w:rsidR="00452C00" w:rsidRDefault="00452C00" w:rsidP="00452C00">
      <w:pPr>
        <w:spacing w:after="0" w:line="240" w:lineRule="auto"/>
        <w:jc w:val="both"/>
      </w:pPr>
    </w:p>
    <w:p w14:paraId="6BFF7D4A" w14:textId="66377849" w:rsidR="00B65A06" w:rsidRDefault="00B65A06" w:rsidP="00D74968">
      <w:pPr>
        <w:pStyle w:val="ListParagraph"/>
        <w:numPr>
          <w:ilvl w:val="0"/>
          <w:numId w:val="30"/>
        </w:numPr>
        <w:spacing w:after="0" w:line="240" w:lineRule="auto"/>
        <w:jc w:val="both"/>
      </w:pPr>
      <w:r w:rsidRPr="00DF2AA4">
        <w:t>Select the offices having office number in (1, 2, 3).</w:t>
      </w:r>
    </w:p>
    <w:p w14:paraId="542031EE" w14:textId="4D9B240A" w:rsidR="00DF2AA4" w:rsidRDefault="00DF2AA4" w:rsidP="00DF2AA4">
      <w:pPr>
        <w:spacing w:after="0" w:line="240" w:lineRule="auto"/>
        <w:ind w:left="360"/>
        <w:jc w:val="both"/>
      </w:pPr>
    </w:p>
    <w:p w14:paraId="2396499B" w14:textId="6D7FEA8A" w:rsidR="00894AFD" w:rsidRDefault="00894AFD" w:rsidP="00894AFD">
      <w:pPr>
        <w:jc w:val="both"/>
      </w:pPr>
      <w:r w:rsidRPr="00D5504F">
        <w:rPr>
          <w:rFonts w:ascii="Calibri" w:hAnsi="Calibri" w:cs="Calibri"/>
          <w:b/>
          <w:bCs/>
          <w:color w:val="CC6526"/>
        </w:rPr>
        <w:t>SQL Script:</w:t>
      </w:r>
    </w:p>
    <w:p w14:paraId="5472D8A3" w14:textId="1467919A" w:rsidR="00392784" w:rsidRDefault="00392784" w:rsidP="00894AFD">
      <w:pPr>
        <w:spacing w:after="0" w:line="240" w:lineRule="auto"/>
        <w:jc w:val="both"/>
      </w:pP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select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onumber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from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office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where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onumber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in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(</w:t>
      </w:r>
      <w:r>
        <w:rPr>
          <w:rFonts w:ascii="Courier New" w:hAnsi="Courier New" w:cs="Courier New"/>
          <w:color w:val="C0C0C0"/>
          <w:sz w:val="20"/>
          <w:szCs w:val="20"/>
          <w:shd w:val="clear" w:color="auto" w:fill="2F2F2F"/>
        </w:rPr>
        <w:t>1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>,</w:t>
      </w:r>
      <w:r>
        <w:rPr>
          <w:rFonts w:ascii="Courier New" w:hAnsi="Courier New" w:cs="Courier New"/>
          <w:color w:val="C0C0C0"/>
          <w:sz w:val="20"/>
          <w:szCs w:val="20"/>
          <w:shd w:val="clear" w:color="auto" w:fill="2F2F2F"/>
        </w:rPr>
        <w:t>2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>,</w:t>
      </w:r>
      <w:r>
        <w:rPr>
          <w:rFonts w:ascii="Courier New" w:hAnsi="Courier New" w:cs="Courier New"/>
          <w:color w:val="C0C0C0"/>
          <w:sz w:val="20"/>
          <w:szCs w:val="20"/>
          <w:shd w:val="clear" w:color="auto" w:fill="2F2F2F"/>
        </w:rPr>
        <w:t>3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>)</w:t>
      </w:r>
      <w:r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620681E2" w14:textId="0C591479" w:rsidR="005D26C2" w:rsidRPr="00CB7AD4" w:rsidRDefault="005D26C2" w:rsidP="005D26C2">
      <w:pPr>
        <w:spacing w:after="0" w:line="240" w:lineRule="auto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27A85515" wp14:editId="50731DEE">
            <wp:simplePos x="0" y="0"/>
            <wp:positionH relativeFrom="margin">
              <wp:align>right</wp:align>
            </wp:positionH>
            <wp:positionV relativeFrom="paragraph">
              <wp:posOffset>263525</wp:posOffset>
            </wp:positionV>
            <wp:extent cx="5943600" cy="3183890"/>
            <wp:effectExtent l="0" t="0" r="0" b="0"/>
            <wp:wrapThrough wrapText="bothSides">
              <wp:wrapPolygon edited="0">
                <wp:start x="0" y="0"/>
                <wp:lineTo x="0" y="21454"/>
                <wp:lineTo x="21531" y="21454"/>
                <wp:lineTo x="21531" y="0"/>
                <wp:lineTo x="0" y="0"/>
              </wp:wrapPolygon>
            </wp:wrapThrough>
            <wp:docPr id="4386429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color w:val="00B050"/>
        </w:rPr>
        <w:t>Output:</w:t>
      </w:r>
    </w:p>
    <w:p w14:paraId="1F43C0AC" w14:textId="2DC226D9" w:rsidR="00DF2AA4" w:rsidRPr="00DF2AA4" w:rsidRDefault="00DF2AA4" w:rsidP="00DF2AA4">
      <w:pPr>
        <w:spacing w:after="0" w:line="240" w:lineRule="auto"/>
        <w:ind w:left="360"/>
        <w:jc w:val="both"/>
        <w:rPr>
          <w:highlight w:val="yellow"/>
        </w:rPr>
      </w:pPr>
    </w:p>
    <w:p w14:paraId="43765F31" w14:textId="584303D1" w:rsidR="00B65A06" w:rsidRDefault="00B65A06" w:rsidP="00937289">
      <w:pPr>
        <w:pStyle w:val="ListParagraph"/>
        <w:numPr>
          <w:ilvl w:val="0"/>
          <w:numId w:val="30"/>
        </w:numPr>
        <w:spacing w:after="0" w:line="240" w:lineRule="auto"/>
        <w:jc w:val="both"/>
      </w:pPr>
      <w:r>
        <w:t xml:space="preserve">Select the records from PF table where remarks </w:t>
      </w:r>
      <w:proofErr w:type="gramStart"/>
      <w:r>
        <w:t>is</w:t>
      </w:r>
      <w:proofErr w:type="gramEnd"/>
      <w:r>
        <w:t xml:space="preserve"> NULL</w:t>
      </w:r>
      <w:r w:rsidR="000E4B27">
        <w:t>.</w:t>
      </w:r>
    </w:p>
    <w:p w14:paraId="6D62A597" w14:textId="77777777" w:rsidR="00CB7AD4" w:rsidRDefault="00CB7AD4" w:rsidP="00CB7AD4">
      <w:pPr>
        <w:spacing w:after="0" w:line="240" w:lineRule="auto"/>
        <w:jc w:val="both"/>
      </w:pPr>
    </w:p>
    <w:p w14:paraId="0AC57261" w14:textId="5E8CB9CC" w:rsidR="000E4B27" w:rsidRDefault="000E4B27" w:rsidP="000E4B27">
      <w:pPr>
        <w:jc w:val="both"/>
        <w:rPr>
          <w:rFonts w:ascii="Calibri" w:hAnsi="Calibri" w:cs="Calibri"/>
          <w:b/>
          <w:bCs/>
          <w:color w:val="CC6526"/>
        </w:rPr>
      </w:pPr>
      <w:r w:rsidRPr="000E4B27">
        <w:rPr>
          <w:rFonts w:ascii="Calibri" w:hAnsi="Calibri" w:cs="Calibri"/>
          <w:b/>
          <w:bCs/>
          <w:color w:val="CC6526"/>
        </w:rPr>
        <w:t>SQL Script:</w:t>
      </w:r>
    </w:p>
    <w:p w14:paraId="1FBE4575" w14:textId="31FFE65E" w:rsidR="00CB7AD4" w:rsidRDefault="00CB7AD4" w:rsidP="000E4B27">
      <w:pPr>
        <w:jc w:val="both"/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select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*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from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pf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WHERE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remarks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is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null</w:t>
      </w:r>
      <w:r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21A8E6D6" w14:textId="58D9C8DB" w:rsidR="00CB7AD4" w:rsidRPr="00CB7AD4" w:rsidRDefault="00CB7AD4" w:rsidP="00CB7AD4">
      <w:pPr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B050"/>
        </w:rPr>
        <w:t>Output:</w:t>
      </w:r>
    </w:p>
    <w:p w14:paraId="03913050" w14:textId="16E942BB" w:rsidR="00DF2AA4" w:rsidRDefault="00CB7AD4" w:rsidP="00DF2AA4">
      <w:pPr>
        <w:spacing w:after="0" w:line="240" w:lineRule="auto"/>
        <w:jc w:val="both"/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  <w:r>
        <w:rPr>
          <w:rFonts w:ascii="Courier New" w:hAnsi="Courier New" w:cs="Courier New"/>
          <w:b/>
          <w:bCs/>
          <w:noProof/>
          <w:color w:val="739ECA"/>
          <w:sz w:val="20"/>
          <w:szCs w:val="20"/>
          <w:shd w:val="clear" w:color="auto" w:fill="2F2F2F"/>
        </w:rPr>
        <w:drawing>
          <wp:inline distT="0" distB="0" distL="0" distR="0" wp14:anchorId="6C8E7E66" wp14:editId="4462A1E2">
            <wp:extent cx="5943600" cy="1635125"/>
            <wp:effectExtent l="0" t="0" r="0" b="3175"/>
            <wp:docPr id="1548915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520B7" w14:textId="77777777" w:rsidR="00DF2AA4" w:rsidRDefault="00DF2AA4" w:rsidP="00DF2AA4">
      <w:pPr>
        <w:spacing w:after="0" w:line="240" w:lineRule="auto"/>
        <w:jc w:val="both"/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</w:p>
    <w:p w14:paraId="2F2EB670" w14:textId="214A96E7" w:rsidR="00B65A06" w:rsidRDefault="00B65A06" w:rsidP="00474925">
      <w:pPr>
        <w:pStyle w:val="ListParagraph"/>
        <w:numPr>
          <w:ilvl w:val="0"/>
          <w:numId w:val="30"/>
        </w:numPr>
        <w:spacing w:after="0" w:line="240" w:lineRule="auto"/>
        <w:jc w:val="both"/>
      </w:pPr>
      <w:r>
        <w:t xml:space="preserve">Select PF category name, </w:t>
      </w:r>
      <w:r w:rsidR="00474925">
        <w:t>amount, start</w:t>
      </w:r>
      <w:r>
        <w:t xml:space="preserve"> date and remarks from PF where remarks is not NULL</w:t>
      </w:r>
      <w:r w:rsidR="00474925">
        <w:t>.</w:t>
      </w:r>
    </w:p>
    <w:p w14:paraId="6EE4C98E" w14:textId="77777777" w:rsidR="00474925" w:rsidRDefault="00474925" w:rsidP="00474925">
      <w:pPr>
        <w:spacing w:after="0" w:line="240" w:lineRule="auto"/>
        <w:jc w:val="both"/>
      </w:pPr>
    </w:p>
    <w:p w14:paraId="56CEF20C" w14:textId="41CD1BE1" w:rsidR="00617324" w:rsidRPr="00474925" w:rsidRDefault="00474925" w:rsidP="00474925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CC6526"/>
        </w:rPr>
        <w:t>SQL Script:</w:t>
      </w:r>
    </w:p>
    <w:p w14:paraId="59A4FA47" w14:textId="6C035489" w:rsidR="00AA4DC9" w:rsidRPr="00617324" w:rsidRDefault="00AA4DC9" w:rsidP="00474925">
      <w:pPr>
        <w:spacing w:after="0" w:line="240" w:lineRule="auto"/>
        <w:jc w:val="both"/>
      </w:pPr>
      <w:r w:rsidRPr="00474925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SELECT</w:t>
      </w:r>
      <w:r w:rsidRPr="00474925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 w:rsidRPr="00474925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pfcategoryname</w:t>
      </w:r>
      <w:proofErr w:type="spellEnd"/>
      <w:r w:rsidRPr="00474925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, </w:t>
      </w:r>
      <w:r w:rsidRPr="00474925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amount</w:t>
      </w:r>
      <w:r w:rsidRPr="00474925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, </w:t>
      </w:r>
      <w:proofErr w:type="spellStart"/>
      <w:r w:rsidRPr="00474925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start_date</w:t>
      </w:r>
      <w:proofErr w:type="spellEnd"/>
      <w:r w:rsidRPr="00474925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, </w:t>
      </w:r>
      <w:r w:rsidRPr="00474925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remarks</w:t>
      </w:r>
      <w:r w:rsidRPr="00474925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474925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from</w:t>
      </w:r>
      <w:r w:rsidRPr="00474925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474925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pf</w:t>
      </w:r>
      <w:r w:rsidRPr="00474925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474925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where</w:t>
      </w:r>
      <w:r w:rsidRPr="00474925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474925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remarks</w:t>
      </w:r>
      <w:r w:rsidRPr="00474925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gramStart"/>
      <w:r w:rsidRPr="00474925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is</w:t>
      </w:r>
      <w:proofErr w:type="gramEnd"/>
      <w:r w:rsidRPr="00474925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474925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not</w:t>
      </w:r>
      <w:r w:rsidRPr="00474925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474925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null</w:t>
      </w:r>
      <w:r w:rsidRPr="00474925"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5CFB6B82" w14:textId="53A83B1F" w:rsidR="00495660" w:rsidRDefault="00495660" w:rsidP="00495660">
      <w:pPr>
        <w:spacing w:after="0" w:line="240" w:lineRule="auto"/>
        <w:jc w:val="both"/>
        <w:rPr>
          <w:rFonts w:ascii="Calibri" w:hAnsi="Calibri" w:cs="Calibri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76396C31" wp14:editId="77F0EFE5">
            <wp:simplePos x="0" y="0"/>
            <wp:positionH relativeFrom="margin">
              <wp:align>right</wp:align>
            </wp:positionH>
            <wp:positionV relativeFrom="paragraph">
              <wp:posOffset>334876</wp:posOffset>
            </wp:positionV>
            <wp:extent cx="5943600" cy="3613785"/>
            <wp:effectExtent l="0" t="0" r="0" b="5715"/>
            <wp:wrapThrough wrapText="bothSides">
              <wp:wrapPolygon edited="0">
                <wp:start x="0" y="0"/>
                <wp:lineTo x="0" y="21520"/>
                <wp:lineTo x="21531" y="21520"/>
                <wp:lineTo x="21531" y="0"/>
                <wp:lineTo x="0" y="0"/>
              </wp:wrapPolygon>
            </wp:wrapThrough>
            <wp:docPr id="206346881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color w:val="00B050"/>
        </w:rPr>
        <w:t>Output:</w:t>
      </w:r>
    </w:p>
    <w:p w14:paraId="1B422515" w14:textId="77777777" w:rsidR="00342B0E" w:rsidRDefault="00342B0E" w:rsidP="007B7F21">
      <w:pPr>
        <w:spacing w:after="0" w:line="240" w:lineRule="auto"/>
        <w:jc w:val="both"/>
      </w:pPr>
    </w:p>
    <w:p w14:paraId="35980BE2" w14:textId="1378C33C" w:rsidR="007B7F21" w:rsidRPr="003E1FD3" w:rsidRDefault="00B65A06" w:rsidP="00C557E7">
      <w:pPr>
        <w:pStyle w:val="ListParagraph"/>
        <w:numPr>
          <w:ilvl w:val="0"/>
          <w:numId w:val="30"/>
        </w:numP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  <w:r>
        <w:t>Select the five records from PF table using LIMIT Clause.</w:t>
      </w:r>
    </w:p>
    <w:p w14:paraId="64647F95" w14:textId="2BB21EF5" w:rsidR="007B7F21" w:rsidRDefault="007B7F21" w:rsidP="002325E2">
      <w:pPr>
        <w:jc w:val="both"/>
      </w:pPr>
      <w:r w:rsidRPr="007B7F21">
        <w:rPr>
          <w:rFonts w:ascii="Calibri" w:hAnsi="Calibri" w:cs="Calibri"/>
          <w:b/>
          <w:bCs/>
          <w:color w:val="CC6526"/>
        </w:rPr>
        <w:t>SQL Script:</w:t>
      </w:r>
    </w:p>
    <w:p w14:paraId="23B8836B" w14:textId="2B3AA8C6" w:rsidR="00342B0E" w:rsidRPr="00342B0E" w:rsidRDefault="00342B0E" w:rsidP="007B7F21">
      <w:pPr>
        <w:spacing w:after="0" w:line="240" w:lineRule="auto"/>
        <w:jc w:val="both"/>
      </w:pPr>
      <w:r w:rsidRPr="007B7F21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select</w:t>
      </w:r>
      <w:r w:rsidRPr="007B7F21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* </w:t>
      </w:r>
      <w:r w:rsidRPr="007B7F21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from</w:t>
      </w:r>
      <w:r w:rsidRPr="007B7F21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7B7F21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pf</w:t>
      </w:r>
      <w:r w:rsidRPr="007B7F21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7B7F21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limit</w:t>
      </w:r>
      <w:r w:rsidRPr="007B7F21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7B7F21">
        <w:rPr>
          <w:rFonts w:ascii="Courier New" w:hAnsi="Courier New" w:cs="Courier New"/>
          <w:color w:val="C0C0C0"/>
          <w:sz w:val="20"/>
          <w:szCs w:val="20"/>
          <w:shd w:val="clear" w:color="auto" w:fill="2F2F2F"/>
        </w:rPr>
        <w:t>5</w:t>
      </w:r>
      <w:r w:rsidRPr="007B7F21"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3EAB2787" w14:textId="292AC1E0" w:rsidR="00A42295" w:rsidRPr="00A42295" w:rsidRDefault="007A72A8" w:rsidP="00A42295">
      <w:pPr>
        <w:spacing w:after="0" w:line="240" w:lineRule="auto"/>
        <w:jc w:val="both"/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75045772" wp14:editId="7141FAF1">
            <wp:simplePos x="0" y="0"/>
            <wp:positionH relativeFrom="margin">
              <wp:align>right</wp:align>
            </wp:positionH>
            <wp:positionV relativeFrom="paragraph">
              <wp:posOffset>297930</wp:posOffset>
            </wp:positionV>
            <wp:extent cx="5943600" cy="1690370"/>
            <wp:effectExtent l="0" t="0" r="0" b="5080"/>
            <wp:wrapThrough wrapText="bothSides">
              <wp:wrapPolygon edited="0">
                <wp:start x="0" y="0"/>
                <wp:lineTo x="0" y="21421"/>
                <wp:lineTo x="21531" y="21421"/>
                <wp:lineTo x="21531" y="0"/>
                <wp:lineTo x="0" y="0"/>
              </wp:wrapPolygon>
            </wp:wrapThrough>
            <wp:docPr id="30116639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2295" w:rsidRPr="00A42295">
        <w:rPr>
          <w:rFonts w:ascii="Calibri" w:hAnsi="Calibri" w:cs="Calibri"/>
          <w:b/>
          <w:bCs/>
          <w:color w:val="00B050"/>
        </w:rPr>
        <w:t>Output:</w:t>
      </w:r>
    </w:p>
    <w:p w14:paraId="2DD36304" w14:textId="4FC8FA02" w:rsidR="00B65A06" w:rsidRDefault="00B65A06" w:rsidP="00937289">
      <w:pPr>
        <w:pStyle w:val="ListParagraph"/>
        <w:numPr>
          <w:ilvl w:val="0"/>
          <w:numId w:val="30"/>
        </w:numPr>
        <w:spacing w:after="0" w:line="240" w:lineRule="auto"/>
        <w:jc w:val="both"/>
      </w:pPr>
      <w:r>
        <w:t>Select the category name of PF where amount is not equal to 3000.</w:t>
      </w:r>
    </w:p>
    <w:p w14:paraId="5EDEDA2F" w14:textId="794DCF09" w:rsidR="001E7199" w:rsidRDefault="001E7199" w:rsidP="001E7199">
      <w:pPr>
        <w:jc w:val="both"/>
      </w:pPr>
      <w:r w:rsidRPr="001E7199">
        <w:rPr>
          <w:rFonts w:ascii="Calibri" w:hAnsi="Calibri" w:cs="Calibri"/>
          <w:b/>
          <w:bCs/>
          <w:color w:val="CC6526"/>
        </w:rPr>
        <w:t>SQL Script:</w:t>
      </w:r>
    </w:p>
    <w:p w14:paraId="55112216" w14:textId="665E35B7" w:rsidR="00EC180D" w:rsidRDefault="00EC180D" w:rsidP="001E7199">
      <w:pPr>
        <w:spacing w:after="0" w:line="240" w:lineRule="auto"/>
        <w:jc w:val="both"/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</w:pPr>
      <w:r w:rsidRPr="001E7199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SELECT</w:t>
      </w:r>
      <w:r w:rsidRPr="001E7199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 w:rsidRPr="001E7199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pfcategoryname</w:t>
      </w:r>
      <w:proofErr w:type="spellEnd"/>
      <w:r w:rsidRPr="001E7199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1E7199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from</w:t>
      </w:r>
      <w:r w:rsidRPr="001E7199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1E7199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pf</w:t>
      </w:r>
      <w:r w:rsidRPr="001E7199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1E7199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where</w:t>
      </w:r>
      <w:r w:rsidRPr="001E7199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gramStart"/>
      <w:r w:rsidRPr="001E7199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amount</w:t>
      </w:r>
      <w:r w:rsidRPr="001E7199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!</w:t>
      </w:r>
      <w:proofErr w:type="gramEnd"/>
      <w:r w:rsidRPr="001E7199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= </w:t>
      </w:r>
      <w:r w:rsidRPr="001E7199">
        <w:rPr>
          <w:rFonts w:ascii="Courier New" w:hAnsi="Courier New" w:cs="Courier New"/>
          <w:color w:val="C0C0C0"/>
          <w:sz w:val="20"/>
          <w:szCs w:val="20"/>
          <w:shd w:val="clear" w:color="auto" w:fill="2F2F2F"/>
        </w:rPr>
        <w:t>3000</w:t>
      </w:r>
      <w:r w:rsidRPr="001E7199"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09E38FD2" w14:textId="77777777" w:rsidR="00AE30AA" w:rsidRDefault="00AE30AA" w:rsidP="00AE30AA">
      <w:pP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</w:pPr>
    </w:p>
    <w:p w14:paraId="0059F9E9" w14:textId="77777777" w:rsidR="00AE30AA" w:rsidRDefault="00AE30AA" w:rsidP="00AE30AA"/>
    <w:p w14:paraId="06E3E298" w14:textId="77777777" w:rsidR="00AE30AA" w:rsidRDefault="00AE30AA" w:rsidP="00AE30AA"/>
    <w:p w14:paraId="013FBB1D" w14:textId="77777777" w:rsidR="00AE30AA" w:rsidRDefault="00AE30AA" w:rsidP="00AE30AA"/>
    <w:p w14:paraId="420F8505" w14:textId="48DB56C0" w:rsidR="00AE30AA" w:rsidRDefault="00AE30AA" w:rsidP="00AE30AA">
      <w:pPr>
        <w:spacing w:after="0" w:line="240" w:lineRule="auto"/>
        <w:jc w:val="both"/>
        <w:rPr>
          <w:rFonts w:ascii="Calibri" w:hAnsi="Calibri" w:cs="Calibri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77E4F276" wp14:editId="219BD726">
            <wp:simplePos x="0" y="0"/>
            <wp:positionH relativeFrom="margin">
              <wp:align>right</wp:align>
            </wp:positionH>
            <wp:positionV relativeFrom="paragraph">
              <wp:posOffset>279746</wp:posOffset>
            </wp:positionV>
            <wp:extent cx="5943600" cy="3613785"/>
            <wp:effectExtent l="0" t="0" r="0" b="5715"/>
            <wp:wrapThrough wrapText="bothSides">
              <wp:wrapPolygon edited="0">
                <wp:start x="0" y="0"/>
                <wp:lineTo x="0" y="21520"/>
                <wp:lineTo x="21531" y="21520"/>
                <wp:lineTo x="21531" y="0"/>
                <wp:lineTo x="0" y="0"/>
              </wp:wrapPolygon>
            </wp:wrapThrough>
            <wp:docPr id="13462279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color w:val="00B050"/>
        </w:rPr>
        <w:t>Output:</w:t>
      </w:r>
    </w:p>
    <w:p w14:paraId="218A67AC" w14:textId="6090C951" w:rsidR="00B65A06" w:rsidRDefault="00B65A06" w:rsidP="00A9092C">
      <w:pPr>
        <w:pStyle w:val="ListParagraph"/>
        <w:numPr>
          <w:ilvl w:val="0"/>
          <w:numId w:val="30"/>
        </w:numPr>
        <w:spacing w:after="0" w:line="240" w:lineRule="auto"/>
        <w:jc w:val="both"/>
      </w:pPr>
      <w:r>
        <w:t>Select all employees who works on project no 2.</w:t>
      </w:r>
    </w:p>
    <w:p w14:paraId="19A296EE" w14:textId="6D0560C9" w:rsidR="00070B5D" w:rsidRDefault="00A9092C" w:rsidP="00A9092C">
      <w:pPr>
        <w:jc w:val="both"/>
      </w:pPr>
      <w:r w:rsidRPr="00A9092C">
        <w:rPr>
          <w:rFonts w:ascii="Calibri" w:hAnsi="Calibri" w:cs="Calibri"/>
          <w:b/>
          <w:bCs/>
          <w:color w:val="CC6526"/>
        </w:rPr>
        <w:t>SQL Script:</w:t>
      </w:r>
    </w:p>
    <w:p w14:paraId="6830BC82" w14:textId="77777777" w:rsidR="00AC5FBC" w:rsidRPr="00AC5FBC" w:rsidRDefault="00070B5D" w:rsidP="00A9092C">
      <w:pPr>
        <w:tabs>
          <w:tab w:val="left" w:pos="960"/>
        </w:tabs>
        <w:spacing w:after="0" w:line="240" w:lineRule="auto"/>
        <w:jc w:val="both"/>
      </w:pPr>
      <w:r w:rsidRPr="00A9092C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select</w:t>
      </w:r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proofErr w:type="gramStart"/>
      <w:r w:rsidRPr="00A9092C">
        <w:rPr>
          <w:rFonts w:ascii="Courier New" w:hAnsi="Courier New" w:cs="Courier New"/>
          <w:i/>
          <w:iCs/>
          <w:color w:val="B788D3"/>
          <w:sz w:val="20"/>
          <w:szCs w:val="20"/>
          <w:shd w:val="clear" w:color="auto" w:fill="2F2F2F"/>
        </w:rPr>
        <w:t>e</w:t>
      </w:r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>.</w:t>
      </w:r>
      <w:r w:rsidRPr="00A9092C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ename</w:t>
      </w:r>
      <w:proofErr w:type="spellEnd"/>
      <w:proofErr w:type="gramEnd"/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A9092C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from</w:t>
      </w:r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A9092C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employee</w:t>
      </w:r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A9092C">
        <w:rPr>
          <w:rFonts w:ascii="Courier New" w:hAnsi="Courier New" w:cs="Courier New"/>
          <w:i/>
          <w:iCs/>
          <w:color w:val="B788D3"/>
          <w:sz w:val="20"/>
          <w:szCs w:val="20"/>
          <w:shd w:val="clear" w:color="auto" w:fill="2F2F2F"/>
        </w:rPr>
        <w:t>e</w:t>
      </w:r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A9092C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inner</w:t>
      </w:r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A9092C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join</w:t>
      </w:r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 w:rsidRPr="00A9092C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works_on</w:t>
      </w:r>
      <w:proofErr w:type="spellEnd"/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 w:rsidRPr="00A9092C">
        <w:rPr>
          <w:rFonts w:ascii="Courier New" w:hAnsi="Courier New" w:cs="Courier New"/>
          <w:i/>
          <w:iCs/>
          <w:color w:val="B788D3"/>
          <w:sz w:val="20"/>
          <w:szCs w:val="20"/>
          <w:shd w:val="clear" w:color="auto" w:fill="2F2F2F"/>
        </w:rPr>
        <w:t>w</w:t>
      </w:r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A9092C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on</w:t>
      </w:r>
      <w:proofErr w:type="spellEnd"/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 w:rsidRPr="00A9092C">
        <w:rPr>
          <w:rFonts w:ascii="Courier New" w:hAnsi="Courier New" w:cs="Courier New"/>
          <w:i/>
          <w:iCs/>
          <w:color w:val="B788D3"/>
          <w:sz w:val="20"/>
          <w:szCs w:val="20"/>
          <w:shd w:val="clear" w:color="auto" w:fill="2F2F2F"/>
        </w:rPr>
        <w:t>e</w:t>
      </w:r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>.</w:t>
      </w:r>
      <w:r w:rsidRPr="00A9092C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ssn</w:t>
      </w:r>
      <w:proofErr w:type="spellEnd"/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= </w:t>
      </w:r>
      <w:proofErr w:type="spellStart"/>
      <w:r w:rsidRPr="00A9092C">
        <w:rPr>
          <w:rFonts w:ascii="Courier New" w:hAnsi="Courier New" w:cs="Courier New"/>
          <w:i/>
          <w:iCs/>
          <w:color w:val="B788D3"/>
          <w:sz w:val="20"/>
          <w:szCs w:val="20"/>
          <w:shd w:val="clear" w:color="auto" w:fill="2F2F2F"/>
        </w:rPr>
        <w:t>w</w:t>
      </w:r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>.</w:t>
      </w:r>
      <w:r w:rsidRPr="00A9092C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essn</w:t>
      </w:r>
      <w:proofErr w:type="spellEnd"/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A9092C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inner</w:t>
      </w:r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A9092C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JOIN</w:t>
      </w:r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A9092C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project</w:t>
      </w:r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A9092C">
        <w:rPr>
          <w:rFonts w:ascii="Courier New" w:hAnsi="Courier New" w:cs="Courier New"/>
          <w:i/>
          <w:iCs/>
          <w:color w:val="B788D3"/>
          <w:sz w:val="20"/>
          <w:szCs w:val="20"/>
          <w:shd w:val="clear" w:color="auto" w:fill="2F2F2F"/>
        </w:rPr>
        <w:t>p</w:t>
      </w:r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A9092C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on</w:t>
      </w:r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 w:rsidRPr="00A9092C">
        <w:rPr>
          <w:rFonts w:ascii="Courier New" w:hAnsi="Courier New" w:cs="Courier New"/>
          <w:i/>
          <w:iCs/>
          <w:color w:val="B788D3"/>
          <w:sz w:val="20"/>
          <w:szCs w:val="20"/>
          <w:shd w:val="clear" w:color="auto" w:fill="2F2F2F"/>
        </w:rPr>
        <w:t>p</w:t>
      </w:r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>.</w:t>
      </w:r>
      <w:r w:rsidRPr="00A9092C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pnumber</w:t>
      </w:r>
      <w:proofErr w:type="spellEnd"/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= </w:t>
      </w:r>
      <w:proofErr w:type="spellStart"/>
      <w:r w:rsidRPr="00A9092C">
        <w:rPr>
          <w:rFonts w:ascii="Courier New" w:hAnsi="Courier New" w:cs="Courier New"/>
          <w:i/>
          <w:iCs/>
          <w:color w:val="B788D3"/>
          <w:sz w:val="20"/>
          <w:szCs w:val="20"/>
          <w:shd w:val="clear" w:color="auto" w:fill="2F2F2F"/>
        </w:rPr>
        <w:t>w</w:t>
      </w:r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>.</w:t>
      </w:r>
      <w:r w:rsidRPr="00A9092C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pno</w:t>
      </w:r>
      <w:proofErr w:type="spellEnd"/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 w:rsidRPr="00A9092C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where</w:t>
      </w:r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 w:rsidRPr="00A9092C">
        <w:rPr>
          <w:rFonts w:ascii="Courier New" w:hAnsi="Courier New" w:cs="Courier New"/>
          <w:i/>
          <w:iCs/>
          <w:color w:val="B788D3"/>
          <w:sz w:val="20"/>
          <w:szCs w:val="20"/>
          <w:shd w:val="clear" w:color="auto" w:fill="2F2F2F"/>
        </w:rPr>
        <w:t>p</w:t>
      </w:r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>.</w:t>
      </w:r>
      <w:r w:rsidRPr="00A9092C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pnumber</w:t>
      </w:r>
      <w:proofErr w:type="spellEnd"/>
      <w:r w:rsidRPr="00A9092C"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>=</w:t>
      </w:r>
      <w:r w:rsidRPr="00A9092C">
        <w:rPr>
          <w:rFonts w:ascii="Courier New" w:hAnsi="Courier New" w:cs="Courier New"/>
          <w:color w:val="C0C0C0"/>
          <w:sz w:val="20"/>
          <w:szCs w:val="20"/>
          <w:shd w:val="clear" w:color="auto" w:fill="2F2F2F"/>
        </w:rPr>
        <w:t>2</w:t>
      </w:r>
      <w:r w:rsidRPr="00A9092C"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501713DD" w14:textId="77777777" w:rsidR="00AC5FBC" w:rsidRDefault="00AC5FBC" w:rsidP="00A9092C">
      <w:pPr>
        <w:tabs>
          <w:tab w:val="left" w:pos="960"/>
        </w:tabs>
        <w:spacing w:after="0" w:line="240" w:lineRule="auto"/>
        <w:jc w:val="both"/>
      </w:pPr>
    </w:p>
    <w:p w14:paraId="675A3EB2" w14:textId="77777777" w:rsidR="00A9092C" w:rsidRDefault="00A9092C" w:rsidP="00A9092C">
      <w:pPr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B050"/>
        </w:rPr>
        <w:t>Output:</w:t>
      </w:r>
    </w:p>
    <w:p w14:paraId="6EB1B367" w14:textId="77777777" w:rsidR="00A9092C" w:rsidRDefault="00A9092C" w:rsidP="00A9092C">
      <w:pPr>
        <w:tabs>
          <w:tab w:val="left" w:pos="960"/>
        </w:tabs>
        <w:spacing w:after="0" w:line="240" w:lineRule="auto"/>
        <w:jc w:val="both"/>
      </w:pPr>
    </w:p>
    <w:p w14:paraId="7CD1CFA3" w14:textId="30BCA51D" w:rsidR="0004051A" w:rsidRPr="00E35B6F" w:rsidRDefault="0004051A" w:rsidP="00A9092C">
      <w:pPr>
        <w:tabs>
          <w:tab w:val="left" w:pos="960"/>
        </w:tabs>
        <w:spacing w:after="0" w:line="240" w:lineRule="auto"/>
        <w:jc w:val="both"/>
      </w:pPr>
      <w:r>
        <w:rPr>
          <w:noProof/>
        </w:rPr>
        <w:drawing>
          <wp:inline distT="0" distB="0" distL="0" distR="0" wp14:anchorId="06500193" wp14:editId="5E218557">
            <wp:extent cx="5943600" cy="2886075"/>
            <wp:effectExtent l="0" t="0" r="0" b="9525"/>
            <wp:docPr id="20400844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4051A" w:rsidRPr="00E35B6F" w:rsidSect="001E7D3B">
      <w:headerReference w:type="default" r:id="rId33"/>
      <w:footerReference w:type="default" r:id="rId34"/>
      <w:pgSz w:w="12240" w:h="15840"/>
      <w:pgMar w:top="1152" w:right="1440" w:bottom="1152" w:left="1440" w:header="432" w:footer="57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8AA27C" w14:textId="77777777" w:rsidR="001E7D3B" w:rsidRDefault="001E7D3B" w:rsidP="00524988">
      <w:pPr>
        <w:spacing w:after="0" w:line="240" w:lineRule="auto"/>
      </w:pPr>
      <w:r>
        <w:separator/>
      </w:r>
    </w:p>
  </w:endnote>
  <w:endnote w:type="continuationSeparator" w:id="0">
    <w:p w14:paraId="5A241E65" w14:textId="77777777" w:rsidR="001E7D3B" w:rsidRDefault="001E7D3B" w:rsidP="005249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3512330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703CDB3" w14:textId="76B3CCEB" w:rsidR="00B00DC7" w:rsidRDefault="00B00DC7" w:rsidP="00B00DC7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  <w:r>
          <w:rPr>
            <w:color w:val="7F7F7F" w:themeColor="background1" w:themeShade="7F"/>
            <w:spacing w:val="60"/>
          </w:rPr>
          <w:tab/>
        </w:r>
        <w:r>
          <w:rPr>
            <w:color w:val="7F7F7F" w:themeColor="background1" w:themeShade="7F"/>
            <w:spacing w:val="60"/>
          </w:rPr>
          <w:tab/>
          <w:t>Suman Paudel</w:t>
        </w:r>
      </w:p>
    </w:sdtContent>
  </w:sdt>
  <w:p w14:paraId="2F1B8DD9" w14:textId="6895F5B3" w:rsidR="006970EF" w:rsidRDefault="006970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9DED52" w14:textId="77777777" w:rsidR="001E7D3B" w:rsidRDefault="001E7D3B" w:rsidP="00524988">
      <w:pPr>
        <w:spacing w:after="0" w:line="240" w:lineRule="auto"/>
      </w:pPr>
      <w:r>
        <w:separator/>
      </w:r>
    </w:p>
  </w:footnote>
  <w:footnote w:type="continuationSeparator" w:id="0">
    <w:p w14:paraId="58C49CF0" w14:textId="77777777" w:rsidR="001E7D3B" w:rsidRDefault="001E7D3B" w:rsidP="005249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E78296" w14:textId="382BCE31" w:rsidR="0019366B" w:rsidRDefault="006970EF">
    <w:pPr>
      <w:pStyle w:val="Header"/>
    </w:pPr>
    <w:r>
      <w:t>DBMS: Assignment I</w:t>
    </w:r>
    <w:r w:rsidR="00825B48">
      <w:t>I</w:t>
    </w:r>
  </w:p>
  <w:p w14:paraId="11816FAE" w14:textId="77777777" w:rsidR="00825B48" w:rsidRDefault="00825B4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95D8FDA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2E673C"/>
    <w:multiLevelType w:val="hybridMultilevel"/>
    <w:tmpl w:val="D45C7F3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3185711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8F78C1"/>
    <w:multiLevelType w:val="hybridMultilevel"/>
    <w:tmpl w:val="CDD2A14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A644904"/>
    <w:multiLevelType w:val="hybridMultilevel"/>
    <w:tmpl w:val="1B3059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011BBE"/>
    <w:multiLevelType w:val="multilevel"/>
    <w:tmpl w:val="24565EA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15D5543"/>
    <w:multiLevelType w:val="hybridMultilevel"/>
    <w:tmpl w:val="1B30593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378039F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06F6FC8"/>
    <w:multiLevelType w:val="multilevel"/>
    <w:tmpl w:val="24565EA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095375C"/>
    <w:multiLevelType w:val="hybridMultilevel"/>
    <w:tmpl w:val="6C7071FE"/>
    <w:lvl w:ilvl="0" w:tplc="85AA3860">
      <w:start w:val="6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060F1D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E63D9D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012A3E"/>
    <w:multiLevelType w:val="hybridMultilevel"/>
    <w:tmpl w:val="6E74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12356DC"/>
    <w:multiLevelType w:val="hybridMultilevel"/>
    <w:tmpl w:val="1B3059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CC29CD"/>
    <w:multiLevelType w:val="multilevel"/>
    <w:tmpl w:val="24565EA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3E6B495C"/>
    <w:multiLevelType w:val="hybridMultilevel"/>
    <w:tmpl w:val="2B387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1150A8A"/>
    <w:multiLevelType w:val="multilevel"/>
    <w:tmpl w:val="24565EA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44D72322"/>
    <w:multiLevelType w:val="hybridMultilevel"/>
    <w:tmpl w:val="5950E2A8"/>
    <w:lvl w:ilvl="0" w:tplc="0409000F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AC15A70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6754BC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3F514F"/>
    <w:multiLevelType w:val="multilevel"/>
    <w:tmpl w:val="24565EA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60B2661A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5E3926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230B01"/>
    <w:multiLevelType w:val="hybridMultilevel"/>
    <w:tmpl w:val="1B30593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0B81A22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5C22FC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A47171"/>
    <w:multiLevelType w:val="hybridMultilevel"/>
    <w:tmpl w:val="6E923B70"/>
    <w:lvl w:ilvl="0" w:tplc="CEF4FC2A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1FF147A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B4D7F06"/>
    <w:multiLevelType w:val="hybridMultilevel"/>
    <w:tmpl w:val="1B3059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FCB5B48"/>
    <w:multiLevelType w:val="hybridMultilevel"/>
    <w:tmpl w:val="5FCCA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9119314">
    <w:abstractNumId w:val="29"/>
  </w:num>
  <w:num w:numId="2" w16cid:durableId="58094773">
    <w:abstractNumId w:val="15"/>
  </w:num>
  <w:num w:numId="3" w16cid:durableId="1705012150">
    <w:abstractNumId w:val="12"/>
  </w:num>
  <w:num w:numId="4" w16cid:durableId="1909535741">
    <w:abstractNumId w:val="0"/>
  </w:num>
  <w:num w:numId="5" w16cid:durableId="1525093331">
    <w:abstractNumId w:val="19"/>
  </w:num>
  <w:num w:numId="6" w16cid:durableId="56822941">
    <w:abstractNumId w:val="8"/>
  </w:num>
  <w:num w:numId="7" w16cid:durableId="895042897">
    <w:abstractNumId w:val="27"/>
  </w:num>
  <w:num w:numId="8" w16cid:durableId="2083602110">
    <w:abstractNumId w:val="5"/>
  </w:num>
  <w:num w:numId="9" w16cid:durableId="1159885514">
    <w:abstractNumId w:val="14"/>
  </w:num>
  <w:num w:numId="10" w16cid:durableId="2146271194">
    <w:abstractNumId w:val="20"/>
  </w:num>
  <w:num w:numId="11" w16cid:durableId="1941181929">
    <w:abstractNumId w:val="16"/>
  </w:num>
  <w:num w:numId="12" w16cid:durableId="461463566">
    <w:abstractNumId w:val="7"/>
  </w:num>
  <w:num w:numId="13" w16cid:durableId="865874847">
    <w:abstractNumId w:val="24"/>
  </w:num>
  <w:num w:numId="14" w16cid:durableId="215623576">
    <w:abstractNumId w:val="10"/>
  </w:num>
  <w:num w:numId="15" w16cid:durableId="1239285843">
    <w:abstractNumId w:val="25"/>
  </w:num>
  <w:num w:numId="16" w16cid:durableId="897547177">
    <w:abstractNumId w:val="21"/>
  </w:num>
  <w:num w:numId="17" w16cid:durableId="954097207">
    <w:abstractNumId w:val="18"/>
  </w:num>
  <w:num w:numId="18" w16cid:durableId="1958245915">
    <w:abstractNumId w:val="9"/>
  </w:num>
  <w:num w:numId="19" w16cid:durableId="1903903080">
    <w:abstractNumId w:val="11"/>
  </w:num>
  <w:num w:numId="20" w16cid:durableId="1752459776">
    <w:abstractNumId w:val="2"/>
  </w:num>
  <w:num w:numId="21" w16cid:durableId="560873728">
    <w:abstractNumId w:val="22"/>
  </w:num>
  <w:num w:numId="22" w16cid:durableId="397748437">
    <w:abstractNumId w:val="17"/>
  </w:num>
  <w:num w:numId="23" w16cid:durableId="506017675">
    <w:abstractNumId w:val="13"/>
  </w:num>
  <w:num w:numId="24" w16cid:durableId="1506363028">
    <w:abstractNumId w:val="28"/>
  </w:num>
  <w:num w:numId="25" w16cid:durableId="1405956108">
    <w:abstractNumId w:val="4"/>
  </w:num>
  <w:num w:numId="26" w16cid:durableId="1103764193">
    <w:abstractNumId w:val="6"/>
  </w:num>
  <w:num w:numId="27" w16cid:durableId="1676609148">
    <w:abstractNumId w:val="23"/>
  </w:num>
  <w:num w:numId="28" w16cid:durableId="1329094662">
    <w:abstractNumId w:val="3"/>
  </w:num>
  <w:num w:numId="29" w16cid:durableId="1169370669">
    <w:abstractNumId w:val="1"/>
  </w:num>
  <w:num w:numId="30" w16cid:durableId="45980377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isplayBackgroundShap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D5E"/>
    <w:rsid w:val="000018D7"/>
    <w:rsid w:val="000103DC"/>
    <w:rsid w:val="00022915"/>
    <w:rsid w:val="00025C65"/>
    <w:rsid w:val="00030274"/>
    <w:rsid w:val="00031D30"/>
    <w:rsid w:val="0004051A"/>
    <w:rsid w:val="0004290D"/>
    <w:rsid w:val="00044941"/>
    <w:rsid w:val="00051E4B"/>
    <w:rsid w:val="00061FF8"/>
    <w:rsid w:val="000662E9"/>
    <w:rsid w:val="00070B5D"/>
    <w:rsid w:val="00071D05"/>
    <w:rsid w:val="00076856"/>
    <w:rsid w:val="00077D2F"/>
    <w:rsid w:val="00097C80"/>
    <w:rsid w:val="000A0B9E"/>
    <w:rsid w:val="000A3337"/>
    <w:rsid w:val="000B605F"/>
    <w:rsid w:val="000D138E"/>
    <w:rsid w:val="000D52CD"/>
    <w:rsid w:val="000E4B27"/>
    <w:rsid w:val="000F3CC1"/>
    <w:rsid w:val="000F5DD8"/>
    <w:rsid w:val="00114869"/>
    <w:rsid w:val="00131ABA"/>
    <w:rsid w:val="001360C2"/>
    <w:rsid w:val="0014386D"/>
    <w:rsid w:val="001458E3"/>
    <w:rsid w:val="00146415"/>
    <w:rsid w:val="00151A42"/>
    <w:rsid w:val="001528DC"/>
    <w:rsid w:val="00155D1B"/>
    <w:rsid w:val="00157B89"/>
    <w:rsid w:val="00166CCF"/>
    <w:rsid w:val="0019366B"/>
    <w:rsid w:val="001A1173"/>
    <w:rsid w:val="001C196C"/>
    <w:rsid w:val="001C46A9"/>
    <w:rsid w:val="001D00AB"/>
    <w:rsid w:val="001D3C4B"/>
    <w:rsid w:val="001D54C9"/>
    <w:rsid w:val="001D6F33"/>
    <w:rsid w:val="001D706F"/>
    <w:rsid w:val="001E3ADA"/>
    <w:rsid w:val="001E7199"/>
    <w:rsid w:val="001E7D3B"/>
    <w:rsid w:val="001F2C2F"/>
    <w:rsid w:val="002051EF"/>
    <w:rsid w:val="002261A4"/>
    <w:rsid w:val="002308B6"/>
    <w:rsid w:val="002325E2"/>
    <w:rsid w:val="00234FED"/>
    <w:rsid w:val="00245E7E"/>
    <w:rsid w:val="0025066C"/>
    <w:rsid w:val="00251CA5"/>
    <w:rsid w:val="002629C8"/>
    <w:rsid w:val="002712AB"/>
    <w:rsid w:val="00274D59"/>
    <w:rsid w:val="00284476"/>
    <w:rsid w:val="002912A5"/>
    <w:rsid w:val="002A05C6"/>
    <w:rsid w:val="002A4251"/>
    <w:rsid w:val="002A62EE"/>
    <w:rsid w:val="002B3071"/>
    <w:rsid w:val="002C095B"/>
    <w:rsid w:val="002C7361"/>
    <w:rsid w:val="002D6C68"/>
    <w:rsid w:val="002E5513"/>
    <w:rsid w:val="002F1EA7"/>
    <w:rsid w:val="002F30FA"/>
    <w:rsid w:val="002F6EA5"/>
    <w:rsid w:val="00313F52"/>
    <w:rsid w:val="003169C1"/>
    <w:rsid w:val="00316CFB"/>
    <w:rsid w:val="00320474"/>
    <w:rsid w:val="003229FE"/>
    <w:rsid w:val="00342B0E"/>
    <w:rsid w:val="003532C7"/>
    <w:rsid w:val="0038601B"/>
    <w:rsid w:val="00392784"/>
    <w:rsid w:val="003A45FA"/>
    <w:rsid w:val="003B5207"/>
    <w:rsid w:val="003C6B5F"/>
    <w:rsid w:val="003C72AF"/>
    <w:rsid w:val="003D0528"/>
    <w:rsid w:val="003E1FD3"/>
    <w:rsid w:val="003F04D1"/>
    <w:rsid w:val="003F2ED1"/>
    <w:rsid w:val="004033F2"/>
    <w:rsid w:val="004146E5"/>
    <w:rsid w:val="00414ED4"/>
    <w:rsid w:val="004169AE"/>
    <w:rsid w:val="00432A3E"/>
    <w:rsid w:val="0045283B"/>
    <w:rsid w:val="00452C00"/>
    <w:rsid w:val="00456667"/>
    <w:rsid w:val="00465A16"/>
    <w:rsid w:val="00473915"/>
    <w:rsid w:val="00473B19"/>
    <w:rsid w:val="00474925"/>
    <w:rsid w:val="00480116"/>
    <w:rsid w:val="00481FAD"/>
    <w:rsid w:val="00483FFD"/>
    <w:rsid w:val="004916E3"/>
    <w:rsid w:val="00494184"/>
    <w:rsid w:val="00495660"/>
    <w:rsid w:val="004C0F41"/>
    <w:rsid w:val="004C20DD"/>
    <w:rsid w:val="004D56D7"/>
    <w:rsid w:val="004F70C2"/>
    <w:rsid w:val="00500AF7"/>
    <w:rsid w:val="00502D2B"/>
    <w:rsid w:val="00505DB4"/>
    <w:rsid w:val="005102D2"/>
    <w:rsid w:val="00511679"/>
    <w:rsid w:val="005244D5"/>
    <w:rsid w:val="00524988"/>
    <w:rsid w:val="00527B46"/>
    <w:rsid w:val="005403F3"/>
    <w:rsid w:val="005405B4"/>
    <w:rsid w:val="00562C3C"/>
    <w:rsid w:val="00563596"/>
    <w:rsid w:val="00563FE4"/>
    <w:rsid w:val="005708F3"/>
    <w:rsid w:val="00571D9B"/>
    <w:rsid w:val="005733DE"/>
    <w:rsid w:val="00574BB2"/>
    <w:rsid w:val="00575138"/>
    <w:rsid w:val="00575C9D"/>
    <w:rsid w:val="005831B8"/>
    <w:rsid w:val="005854E9"/>
    <w:rsid w:val="00586542"/>
    <w:rsid w:val="005A0DBA"/>
    <w:rsid w:val="005B14E1"/>
    <w:rsid w:val="005B3B11"/>
    <w:rsid w:val="005B3FB5"/>
    <w:rsid w:val="005B5A3A"/>
    <w:rsid w:val="005B76B3"/>
    <w:rsid w:val="005C1B18"/>
    <w:rsid w:val="005C25D8"/>
    <w:rsid w:val="005C64D2"/>
    <w:rsid w:val="005D26C2"/>
    <w:rsid w:val="005E57C0"/>
    <w:rsid w:val="005E5EE5"/>
    <w:rsid w:val="005E6EE8"/>
    <w:rsid w:val="005F14D9"/>
    <w:rsid w:val="005F4103"/>
    <w:rsid w:val="005F4759"/>
    <w:rsid w:val="005F6CBC"/>
    <w:rsid w:val="00603B69"/>
    <w:rsid w:val="0060677D"/>
    <w:rsid w:val="00617324"/>
    <w:rsid w:val="00622EE2"/>
    <w:rsid w:val="00627415"/>
    <w:rsid w:val="00633E9B"/>
    <w:rsid w:val="00635D86"/>
    <w:rsid w:val="00654FF8"/>
    <w:rsid w:val="00665AC8"/>
    <w:rsid w:val="00685179"/>
    <w:rsid w:val="006876C9"/>
    <w:rsid w:val="00690F2D"/>
    <w:rsid w:val="00695941"/>
    <w:rsid w:val="006970EF"/>
    <w:rsid w:val="006F0BFF"/>
    <w:rsid w:val="00717609"/>
    <w:rsid w:val="00722FED"/>
    <w:rsid w:val="00727D3A"/>
    <w:rsid w:val="0073222D"/>
    <w:rsid w:val="00744A8B"/>
    <w:rsid w:val="0075295A"/>
    <w:rsid w:val="00753932"/>
    <w:rsid w:val="007757BE"/>
    <w:rsid w:val="00776B75"/>
    <w:rsid w:val="007825CD"/>
    <w:rsid w:val="00783197"/>
    <w:rsid w:val="007925C9"/>
    <w:rsid w:val="007A72A8"/>
    <w:rsid w:val="007B7F21"/>
    <w:rsid w:val="007C616F"/>
    <w:rsid w:val="007C6426"/>
    <w:rsid w:val="007E2B06"/>
    <w:rsid w:val="007F4388"/>
    <w:rsid w:val="008069BA"/>
    <w:rsid w:val="008071B3"/>
    <w:rsid w:val="00824796"/>
    <w:rsid w:val="00825B48"/>
    <w:rsid w:val="00826266"/>
    <w:rsid w:val="00827FE7"/>
    <w:rsid w:val="0084772F"/>
    <w:rsid w:val="00850272"/>
    <w:rsid w:val="008518C4"/>
    <w:rsid w:val="00862843"/>
    <w:rsid w:val="00865247"/>
    <w:rsid w:val="008702C8"/>
    <w:rsid w:val="00874AA1"/>
    <w:rsid w:val="008829A9"/>
    <w:rsid w:val="008865CC"/>
    <w:rsid w:val="00893758"/>
    <w:rsid w:val="00894AFD"/>
    <w:rsid w:val="008D34E7"/>
    <w:rsid w:val="008D5A7F"/>
    <w:rsid w:val="008D64C7"/>
    <w:rsid w:val="008E6464"/>
    <w:rsid w:val="008F5273"/>
    <w:rsid w:val="008F5815"/>
    <w:rsid w:val="008F69C5"/>
    <w:rsid w:val="0090012E"/>
    <w:rsid w:val="009144F2"/>
    <w:rsid w:val="00916771"/>
    <w:rsid w:val="0092028C"/>
    <w:rsid w:val="009268FC"/>
    <w:rsid w:val="00930751"/>
    <w:rsid w:val="00930BD6"/>
    <w:rsid w:val="00937289"/>
    <w:rsid w:val="00946859"/>
    <w:rsid w:val="0095245A"/>
    <w:rsid w:val="00957DE7"/>
    <w:rsid w:val="009655BD"/>
    <w:rsid w:val="009807B5"/>
    <w:rsid w:val="00980B3B"/>
    <w:rsid w:val="00985FD0"/>
    <w:rsid w:val="009911AB"/>
    <w:rsid w:val="009A2220"/>
    <w:rsid w:val="009B2B22"/>
    <w:rsid w:val="009F5298"/>
    <w:rsid w:val="009F617A"/>
    <w:rsid w:val="00A12142"/>
    <w:rsid w:val="00A144D0"/>
    <w:rsid w:val="00A15EFC"/>
    <w:rsid w:val="00A165EA"/>
    <w:rsid w:val="00A17760"/>
    <w:rsid w:val="00A23FDB"/>
    <w:rsid w:val="00A2776D"/>
    <w:rsid w:val="00A30202"/>
    <w:rsid w:val="00A42295"/>
    <w:rsid w:val="00A633AD"/>
    <w:rsid w:val="00A64808"/>
    <w:rsid w:val="00A64F00"/>
    <w:rsid w:val="00A655A7"/>
    <w:rsid w:val="00A80358"/>
    <w:rsid w:val="00A81145"/>
    <w:rsid w:val="00A9092C"/>
    <w:rsid w:val="00A90ACF"/>
    <w:rsid w:val="00AA4DC9"/>
    <w:rsid w:val="00AA6597"/>
    <w:rsid w:val="00AB7216"/>
    <w:rsid w:val="00AC5FBC"/>
    <w:rsid w:val="00AD0BA6"/>
    <w:rsid w:val="00AE0BCA"/>
    <w:rsid w:val="00AE30AA"/>
    <w:rsid w:val="00AF6F9C"/>
    <w:rsid w:val="00B00DC7"/>
    <w:rsid w:val="00B00DCB"/>
    <w:rsid w:val="00B040A5"/>
    <w:rsid w:val="00B20B0D"/>
    <w:rsid w:val="00B30A3F"/>
    <w:rsid w:val="00B31DC0"/>
    <w:rsid w:val="00B32D39"/>
    <w:rsid w:val="00B445A1"/>
    <w:rsid w:val="00B47D36"/>
    <w:rsid w:val="00B65A06"/>
    <w:rsid w:val="00B7164B"/>
    <w:rsid w:val="00B71C80"/>
    <w:rsid w:val="00B773A2"/>
    <w:rsid w:val="00B87F49"/>
    <w:rsid w:val="00BA01E2"/>
    <w:rsid w:val="00BA0ACA"/>
    <w:rsid w:val="00BA1ED8"/>
    <w:rsid w:val="00BB55CC"/>
    <w:rsid w:val="00BE42AB"/>
    <w:rsid w:val="00BE6B0A"/>
    <w:rsid w:val="00BF6EFA"/>
    <w:rsid w:val="00C02EA3"/>
    <w:rsid w:val="00C124D1"/>
    <w:rsid w:val="00C159FD"/>
    <w:rsid w:val="00C23141"/>
    <w:rsid w:val="00C232F2"/>
    <w:rsid w:val="00C34C5F"/>
    <w:rsid w:val="00C42C2D"/>
    <w:rsid w:val="00C45334"/>
    <w:rsid w:val="00C523E7"/>
    <w:rsid w:val="00C61906"/>
    <w:rsid w:val="00C63B04"/>
    <w:rsid w:val="00C649FB"/>
    <w:rsid w:val="00C664B6"/>
    <w:rsid w:val="00C8135A"/>
    <w:rsid w:val="00C87F1E"/>
    <w:rsid w:val="00C968B9"/>
    <w:rsid w:val="00C9795E"/>
    <w:rsid w:val="00CB2C84"/>
    <w:rsid w:val="00CB7AD4"/>
    <w:rsid w:val="00CC71FB"/>
    <w:rsid w:val="00CE0831"/>
    <w:rsid w:val="00CE698A"/>
    <w:rsid w:val="00CE7B97"/>
    <w:rsid w:val="00D02942"/>
    <w:rsid w:val="00D06A7A"/>
    <w:rsid w:val="00D07151"/>
    <w:rsid w:val="00D077A9"/>
    <w:rsid w:val="00D11847"/>
    <w:rsid w:val="00D174AE"/>
    <w:rsid w:val="00D17CEA"/>
    <w:rsid w:val="00D271A7"/>
    <w:rsid w:val="00D2794B"/>
    <w:rsid w:val="00D30F6A"/>
    <w:rsid w:val="00D31391"/>
    <w:rsid w:val="00D3498B"/>
    <w:rsid w:val="00D5504F"/>
    <w:rsid w:val="00D65AD1"/>
    <w:rsid w:val="00D74968"/>
    <w:rsid w:val="00D9026B"/>
    <w:rsid w:val="00D94921"/>
    <w:rsid w:val="00DA5050"/>
    <w:rsid w:val="00DA763D"/>
    <w:rsid w:val="00DC25AC"/>
    <w:rsid w:val="00DE1345"/>
    <w:rsid w:val="00DE493C"/>
    <w:rsid w:val="00DE5CA3"/>
    <w:rsid w:val="00DF00C9"/>
    <w:rsid w:val="00DF23B1"/>
    <w:rsid w:val="00DF2AA4"/>
    <w:rsid w:val="00E10F4E"/>
    <w:rsid w:val="00E14079"/>
    <w:rsid w:val="00E233EB"/>
    <w:rsid w:val="00E23599"/>
    <w:rsid w:val="00E33341"/>
    <w:rsid w:val="00E35B6F"/>
    <w:rsid w:val="00E54DE0"/>
    <w:rsid w:val="00E5780D"/>
    <w:rsid w:val="00E82505"/>
    <w:rsid w:val="00E84142"/>
    <w:rsid w:val="00E97B6B"/>
    <w:rsid w:val="00EA428F"/>
    <w:rsid w:val="00EA6BAE"/>
    <w:rsid w:val="00EB5315"/>
    <w:rsid w:val="00EC0784"/>
    <w:rsid w:val="00EC180D"/>
    <w:rsid w:val="00EC3EDB"/>
    <w:rsid w:val="00EC6A38"/>
    <w:rsid w:val="00EC7D92"/>
    <w:rsid w:val="00F0445D"/>
    <w:rsid w:val="00F1427A"/>
    <w:rsid w:val="00F33F0F"/>
    <w:rsid w:val="00F36133"/>
    <w:rsid w:val="00F466BF"/>
    <w:rsid w:val="00F506EE"/>
    <w:rsid w:val="00F55C63"/>
    <w:rsid w:val="00F56D5E"/>
    <w:rsid w:val="00F67F59"/>
    <w:rsid w:val="00F74F32"/>
    <w:rsid w:val="00F77FFD"/>
    <w:rsid w:val="00FA4893"/>
    <w:rsid w:val="00FA6F20"/>
    <w:rsid w:val="00FC2C5F"/>
    <w:rsid w:val="00FC351D"/>
    <w:rsid w:val="00FD690F"/>
    <w:rsid w:val="00FD7844"/>
    <w:rsid w:val="00FE0E0E"/>
    <w:rsid w:val="00FF4DDD"/>
    <w:rsid w:val="4BDEC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AB3878"/>
  <w15:chartTrackingRefBased/>
  <w15:docId w15:val="{AAE4FBD1-D4C4-4E4C-B220-C8B31F110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26C2"/>
  </w:style>
  <w:style w:type="paragraph" w:styleId="Heading1">
    <w:name w:val="heading 1"/>
    <w:basedOn w:val="Normal"/>
    <w:link w:val="Heading1Char"/>
    <w:uiPriority w:val="9"/>
    <w:qFormat/>
    <w:rsid w:val="00874AA1"/>
    <w:pPr>
      <w:keepNext/>
      <w:keepLines/>
      <w:contextualSpacing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874AA1"/>
    <w:pPr>
      <w:contextualSpacing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874AA1"/>
    <w:pPr>
      <w:contextualSpacing/>
      <w:outlineLvl w:val="2"/>
    </w:pPr>
    <w:rPr>
      <w:rFonts w:eastAsiaTheme="majorEastAsia" w:cstheme="majorBidi"/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11"/>
    <w:rsid w:val="00874AA1"/>
    <w:pPr>
      <w:numPr>
        <w:numId w:val="4"/>
      </w:numPr>
      <w:ind w:left="720"/>
      <w:contextualSpacing/>
    </w:pPr>
    <w:rPr>
      <w:sz w:val="22"/>
    </w:rPr>
  </w:style>
  <w:style w:type="paragraph" w:styleId="Title">
    <w:name w:val="Title"/>
    <w:basedOn w:val="Normal"/>
    <w:next w:val="Normal"/>
    <w:link w:val="TitleChar"/>
    <w:uiPriority w:val="1"/>
    <w:qFormat/>
    <w:rsid w:val="00874AA1"/>
    <w:pPr>
      <w:spacing w:after="600" w:line="360" w:lineRule="auto"/>
      <w:contextualSpacing/>
      <w:jc w:val="center"/>
    </w:pPr>
    <w:rPr>
      <w:rFonts w:asciiTheme="majorHAnsi" w:eastAsiaTheme="majorEastAsia" w:hAnsiTheme="majorHAnsi" w:cstheme="majorBidi"/>
      <w:b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874AA1"/>
    <w:rPr>
      <w:rFonts w:asciiTheme="majorHAnsi" w:eastAsiaTheme="majorEastAsia" w:hAnsiTheme="majorHAnsi" w:cstheme="majorBidi"/>
      <w:b/>
      <w:kern w:val="28"/>
      <w:sz w:val="28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74AA1"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74AA1"/>
    <w:rPr>
      <w:rFonts w:eastAsiaTheme="majorEastAsia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4AA1"/>
    <w:rPr>
      <w:rFonts w:eastAsiaTheme="majorEastAsia" w:cstheme="majorBidi"/>
      <w:b/>
      <w:i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74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4AA1"/>
  </w:style>
  <w:style w:type="paragraph" w:styleId="Footer">
    <w:name w:val="footer"/>
    <w:basedOn w:val="Normal"/>
    <w:link w:val="FooterChar"/>
    <w:uiPriority w:val="99"/>
    <w:unhideWhenUsed/>
    <w:rsid w:val="00874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4AA1"/>
  </w:style>
  <w:style w:type="character" w:styleId="PlaceholderText">
    <w:name w:val="Placeholder Text"/>
    <w:basedOn w:val="DefaultParagraphFont"/>
    <w:uiPriority w:val="99"/>
    <w:semiHidden/>
    <w:rsid w:val="00874AA1"/>
    <w:rPr>
      <w:color w:val="808080"/>
    </w:rPr>
  </w:style>
  <w:style w:type="paragraph" w:customStyle="1" w:styleId="Normal-Indented">
    <w:name w:val="Normal - Indented"/>
    <w:basedOn w:val="Normal"/>
    <w:uiPriority w:val="12"/>
    <w:qFormat/>
    <w:rsid w:val="00874AA1"/>
    <w:pPr>
      <w:ind w:left="720"/>
      <w:contextualSpacing/>
    </w:pPr>
  </w:style>
  <w:style w:type="paragraph" w:styleId="ListParagraph">
    <w:name w:val="List Paragraph"/>
    <w:basedOn w:val="Normal"/>
    <w:uiPriority w:val="34"/>
    <w:unhideWhenUsed/>
    <w:qFormat/>
    <w:rsid w:val="00C232F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F14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0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28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9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04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1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9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5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46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9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7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55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79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0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3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9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2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5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3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79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5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8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8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8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2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28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37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8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74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2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1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55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4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54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84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9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98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0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9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45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02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9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8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7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9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17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49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2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1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9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8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31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4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10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1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3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3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4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17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3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2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96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01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21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12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0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6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14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2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69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4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7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3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9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33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umanPaudel\AppData\Roaming\Microsoft\Templates\Project%20based%20learning.dotx" TargetMode="External"/></Relationship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ustom 3">
      <a:majorFont>
        <a:latin typeface="Bodoni MT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075BD4-F53C-4E01-9EDE-4652C8A1FE4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3D40F5E8-4448-4982-82F4-146B74EB9EB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7D55E06-64DA-42F3-AD6E-D3DC24069E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11A1CE4-3B6C-49D0-AE4A-2DD0065FBD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 based learning</Template>
  <TotalTime>484</TotalTime>
  <Pages>15</Pages>
  <Words>931</Words>
  <Characters>5308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 Paudel 33</dc:creator>
  <cp:keywords/>
  <dc:description/>
  <cp:lastModifiedBy>Suman Paudel</cp:lastModifiedBy>
  <cp:revision>687</cp:revision>
  <cp:lastPrinted>2024-04-19T16:00:00Z</cp:lastPrinted>
  <dcterms:created xsi:type="dcterms:W3CDTF">2024-03-29T05:55:00Z</dcterms:created>
  <dcterms:modified xsi:type="dcterms:W3CDTF">2024-04-19T16:12:00Z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