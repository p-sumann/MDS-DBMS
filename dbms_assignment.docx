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EDEEE5" w:themeColor="accent3" w:themeTint="33"/>
  <w:body>
    <w:p w14:paraId="7FAA5481" w14:textId="7EC50DA7" w:rsidR="00076856" w:rsidRPr="005F14D9" w:rsidRDefault="00F56D5E" w:rsidP="00874AA1">
      <w:pPr>
        <w:pStyle w:val="Title"/>
        <w:rPr>
          <w:rFonts w:ascii="Calibri" w:hAnsi="Calibri" w:cs="Calibri"/>
        </w:rPr>
      </w:pPr>
      <w:bookmarkStart w:id="0" w:name="_Hlk162605866"/>
      <w:bookmarkEnd w:id="0"/>
      <w:r w:rsidRPr="005F14D9">
        <w:rPr>
          <w:rFonts w:ascii="Calibri" w:hAnsi="Calibri" w:cs="Calibri"/>
        </w:rPr>
        <w:t>Suman Paudel (33)</w:t>
      </w:r>
    </w:p>
    <w:p w14:paraId="1B15B6B8" w14:textId="1B465DB7" w:rsidR="00F56D5E" w:rsidRPr="005F14D9" w:rsidRDefault="00F56D5E" w:rsidP="00F56D5E">
      <w:pPr>
        <w:pStyle w:val="Title"/>
        <w:rPr>
          <w:rFonts w:ascii="Calibri" w:hAnsi="Calibri" w:cs="Calibri"/>
        </w:rPr>
      </w:pPr>
      <w:r w:rsidRPr="005F14D9">
        <w:rPr>
          <w:rFonts w:ascii="Calibri" w:hAnsi="Calibri" w:cs="Calibri"/>
        </w:rPr>
        <w:t>Assignment I</w:t>
      </w:r>
    </w:p>
    <w:p w14:paraId="691B4AB7" w14:textId="34E73C8C" w:rsidR="00563FE4" w:rsidRPr="003F04D1" w:rsidRDefault="00F56D5E" w:rsidP="00874AA1">
      <w:pPr>
        <w:pStyle w:val="Heading1"/>
        <w:rPr>
          <w:rFonts w:ascii="Calibri" w:hAnsi="Calibri" w:cs="Calibri"/>
        </w:rPr>
      </w:pPr>
      <w:r w:rsidRPr="003F04D1">
        <w:rPr>
          <w:rFonts w:ascii="Calibri" w:hAnsi="Calibri" w:cs="Calibri"/>
        </w:rPr>
        <w:t>Lab 1:</w:t>
      </w:r>
    </w:p>
    <w:p w14:paraId="570E4C36" w14:textId="43E830BE" w:rsidR="00563FE4" w:rsidRPr="003F04D1" w:rsidRDefault="00F56D5E" w:rsidP="00F56D5E">
      <w:pPr>
        <w:jc w:val="both"/>
        <w:rPr>
          <w:rFonts w:ascii="Calibri" w:hAnsi="Calibri" w:cs="Calibri"/>
          <w:color w:val="CC6526"/>
        </w:rPr>
      </w:pPr>
      <w:r w:rsidRPr="003F04D1">
        <w:rPr>
          <w:rFonts w:ascii="Calibri" w:hAnsi="Calibri" w:cs="Calibri"/>
          <w:b/>
          <w:color w:val="CC6526"/>
        </w:rPr>
        <w:t xml:space="preserve">Prepare Lab Sheet of MYSQL Statements for following. </w:t>
      </w:r>
    </w:p>
    <w:p w14:paraId="5C260F94" w14:textId="757CF7E4" w:rsidR="00F56D5E" w:rsidRPr="003F04D1" w:rsidRDefault="00F56D5E" w:rsidP="00F56D5E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r w:rsidRPr="003F04D1">
        <w:rPr>
          <w:rFonts w:ascii="Calibri" w:hAnsi="Calibri" w:cs="Calibri"/>
          <w:color w:val="000000"/>
        </w:rPr>
        <w:t>Create a database named “</w:t>
      </w:r>
      <w:proofErr w:type="spellStart"/>
      <w:r w:rsidRPr="003F04D1">
        <w:rPr>
          <w:rFonts w:ascii="Calibri" w:hAnsi="Calibri" w:cs="Calibri"/>
          <w:color w:val="000000"/>
        </w:rPr>
        <w:t>Yourname_Roll_COMPANY</w:t>
      </w:r>
      <w:proofErr w:type="spellEnd"/>
      <w:r w:rsidRPr="003F04D1">
        <w:rPr>
          <w:rFonts w:ascii="Calibri" w:hAnsi="Calibri" w:cs="Calibri"/>
          <w:color w:val="000000"/>
        </w:rPr>
        <w:t>” e.g.: Atiz_02_Company and then create following tables within the database. Specify proper primary keys and the needed constraints while defining the tables. Use appropriate data types for the attributes.</w:t>
      </w:r>
    </w:p>
    <w:p w14:paraId="3B308A6A" w14:textId="77777777" w:rsidR="00F56D5E" w:rsidRPr="003F04D1" w:rsidRDefault="00F56D5E" w:rsidP="00F56D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Calibri" w:hAnsi="Calibri" w:cs="Calibri"/>
        </w:rPr>
      </w:pPr>
    </w:p>
    <w:p w14:paraId="503AE2B1" w14:textId="77777777" w:rsidR="00F56D5E" w:rsidRPr="003F04D1" w:rsidRDefault="00F56D5E" w:rsidP="00F56D5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r w:rsidRPr="003F04D1">
        <w:rPr>
          <w:rFonts w:ascii="Calibri" w:hAnsi="Calibri" w:cs="Calibri"/>
          <w:color w:val="000000"/>
        </w:rPr>
        <w:t>Employee (</w:t>
      </w:r>
      <w:r w:rsidRPr="003F04D1">
        <w:rPr>
          <w:rFonts w:ascii="Calibri" w:hAnsi="Calibri" w:cs="Calibri"/>
          <w:color w:val="000000"/>
          <w:u w:val="single"/>
        </w:rPr>
        <w:t>SSN</w:t>
      </w:r>
      <w:r w:rsidRPr="003F04D1">
        <w:rPr>
          <w:rFonts w:ascii="Calibri" w:hAnsi="Calibri" w:cs="Calibri"/>
          <w:color w:val="000000"/>
        </w:rPr>
        <w:t xml:space="preserve">, </w:t>
      </w:r>
      <w:proofErr w:type="spellStart"/>
      <w:r w:rsidRPr="003F04D1">
        <w:rPr>
          <w:rFonts w:ascii="Calibri" w:hAnsi="Calibri" w:cs="Calibri"/>
          <w:color w:val="000000"/>
        </w:rPr>
        <w:t>Ename</w:t>
      </w:r>
      <w:proofErr w:type="spellEnd"/>
      <w:r w:rsidRPr="003F04D1">
        <w:rPr>
          <w:rFonts w:ascii="Calibri" w:hAnsi="Calibri" w:cs="Calibri"/>
          <w:color w:val="000000"/>
        </w:rPr>
        <w:t xml:space="preserve">, Gender, </w:t>
      </w:r>
      <w:proofErr w:type="spellStart"/>
      <w:r w:rsidRPr="003F04D1">
        <w:rPr>
          <w:rFonts w:ascii="Calibri" w:hAnsi="Calibri" w:cs="Calibri"/>
          <w:color w:val="000000"/>
        </w:rPr>
        <w:t>Bdate</w:t>
      </w:r>
      <w:proofErr w:type="spellEnd"/>
      <w:r w:rsidRPr="003F04D1">
        <w:rPr>
          <w:rFonts w:ascii="Calibri" w:hAnsi="Calibri" w:cs="Calibri"/>
          <w:color w:val="000000"/>
        </w:rPr>
        <w:t xml:space="preserve">, Address, Salary, Ono, </w:t>
      </w:r>
      <w:proofErr w:type="spellStart"/>
      <w:r w:rsidRPr="003F04D1">
        <w:rPr>
          <w:rFonts w:ascii="Calibri" w:hAnsi="Calibri" w:cs="Calibri"/>
          <w:color w:val="000000"/>
        </w:rPr>
        <w:t>Years_of_experience</w:t>
      </w:r>
      <w:proofErr w:type="spellEnd"/>
      <w:r w:rsidRPr="003F04D1">
        <w:rPr>
          <w:rFonts w:ascii="Calibri" w:hAnsi="Calibri" w:cs="Calibri"/>
          <w:color w:val="000000"/>
        </w:rPr>
        <w:t xml:space="preserve">); </w:t>
      </w:r>
      <w:proofErr w:type="spellStart"/>
      <w:r w:rsidRPr="003F04D1">
        <w:rPr>
          <w:rFonts w:ascii="Calibri" w:hAnsi="Calibri" w:cs="Calibri"/>
          <w:color w:val="000000"/>
        </w:rPr>
        <w:t>whereOno</w:t>
      </w:r>
      <w:proofErr w:type="spellEnd"/>
      <w:r w:rsidRPr="003F04D1">
        <w:rPr>
          <w:rFonts w:ascii="Calibri" w:hAnsi="Calibri" w:cs="Calibri"/>
          <w:color w:val="000000"/>
        </w:rPr>
        <w:t xml:space="preserve"> is a foreign key referencing to the Office table. Set default value of salary to 0.00. The </w:t>
      </w:r>
      <w:proofErr w:type="spellStart"/>
      <w:r w:rsidRPr="003F04D1">
        <w:rPr>
          <w:rFonts w:ascii="Calibri" w:hAnsi="Calibri" w:cs="Calibri"/>
          <w:color w:val="000000"/>
        </w:rPr>
        <w:t>Ename</w:t>
      </w:r>
      <w:proofErr w:type="spellEnd"/>
      <w:r w:rsidRPr="003F04D1">
        <w:rPr>
          <w:rFonts w:ascii="Calibri" w:hAnsi="Calibri" w:cs="Calibri"/>
          <w:color w:val="000000"/>
        </w:rPr>
        <w:t xml:space="preserve"> should not be null. Set SSN to auto increment.  The </w:t>
      </w:r>
      <w:proofErr w:type="spellStart"/>
      <w:r w:rsidRPr="003F04D1">
        <w:rPr>
          <w:rFonts w:ascii="Calibri" w:hAnsi="Calibri" w:cs="Calibri"/>
          <w:color w:val="000000"/>
        </w:rPr>
        <w:t>Ename</w:t>
      </w:r>
      <w:proofErr w:type="spellEnd"/>
      <w:r w:rsidRPr="003F04D1">
        <w:rPr>
          <w:rFonts w:ascii="Calibri" w:hAnsi="Calibri" w:cs="Calibri"/>
          <w:color w:val="000000"/>
        </w:rPr>
        <w:t xml:space="preserve"> and address should be varchar, Gender should be </w:t>
      </w:r>
      <w:proofErr w:type="gramStart"/>
      <w:r w:rsidRPr="003F04D1">
        <w:rPr>
          <w:rFonts w:ascii="Calibri" w:hAnsi="Calibri" w:cs="Calibri"/>
          <w:color w:val="000000"/>
        </w:rPr>
        <w:t>char(</w:t>
      </w:r>
      <w:proofErr w:type="gramEnd"/>
      <w:r w:rsidRPr="003F04D1">
        <w:rPr>
          <w:rFonts w:ascii="Calibri" w:hAnsi="Calibri" w:cs="Calibri"/>
          <w:color w:val="000000"/>
        </w:rPr>
        <w:t xml:space="preserve">1), </w:t>
      </w:r>
      <w:proofErr w:type="spellStart"/>
      <w:r w:rsidRPr="003F04D1">
        <w:rPr>
          <w:rFonts w:ascii="Calibri" w:hAnsi="Calibri" w:cs="Calibri"/>
          <w:color w:val="000000"/>
        </w:rPr>
        <w:t>Bdate</w:t>
      </w:r>
      <w:proofErr w:type="spellEnd"/>
      <w:r w:rsidRPr="003F04D1">
        <w:rPr>
          <w:rFonts w:ascii="Calibri" w:hAnsi="Calibri" w:cs="Calibri"/>
          <w:color w:val="000000"/>
        </w:rPr>
        <w:t xml:space="preserve"> should be date type, Salary should be decimal type with two digits after </w:t>
      </w:r>
      <w:proofErr w:type="spellStart"/>
      <w:r w:rsidRPr="003F04D1">
        <w:rPr>
          <w:rFonts w:ascii="Calibri" w:hAnsi="Calibri" w:cs="Calibri"/>
          <w:color w:val="000000"/>
        </w:rPr>
        <w:t>decimal.Years_of_experience</w:t>
      </w:r>
      <w:proofErr w:type="spellEnd"/>
      <w:r w:rsidRPr="003F04D1">
        <w:rPr>
          <w:rFonts w:ascii="Calibri" w:hAnsi="Calibri" w:cs="Calibri"/>
          <w:color w:val="000000"/>
        </w:rPr>
        <w:t xml:space="preserve"> should be integer. Use Check constraint for gender as  CHECK (Gender  </w:t>
      </w:r>
      <w:hyperlink r:id="rId11" w:anchor="function_in">
        <w:r w:rsidRPr="003F04D1">
          <w:rPr>
            <w:rFonts w:ascii="Calibri" w:hAnsi="Calibri" w:cs="Calibri"/>
            <w:color w:val="000000"/>
          </w:rPr>
          <w:t>IN</w:t>
        </w:r>
      </w:hyperlink>
      <w:r w:rsidRPr="003F04D1">
        <w:rPr>
          <w:rFonts w:ascii="Calibri" w:hAnsi="Calibri" w:cs="Calibri"/>
          <w:color w:val="000000"/>
        </w:rPr>
        <w:t> (‘M’, ‘F’)) </w:t>
      </w:r>
    </w:p>
    <w:p w14:paraId="7E178680" w14:textId="77777777" w:rsidR="00F56D5E" w:rsidRPr="003F04D1" w:rsidRDefault="00F56D5E" w:rsidP="00F56D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jc w:val="both"/>
        <w:rPr>
          <w:rFonts w:ascii="Calibri" w:hAnsi="Calibri" w:cs="Calibri"/>
          <w:color w:val="000000"/>
        </w:rPr>
      </w:pPr>
    </w:p>
    <w:p w14:paraId="678FD369" w14:textId="77777777" w:rsidR="00F56D5E" w:rsidRPr="003F04D1" w:rsidRDefault="00F56D5E" w:rsidP="00F56D5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r w:rsidRPr="003F04D1">
        <w:rPr>
          <w:rFonts w:ascii="Calibri" w:hAnsi="Calibri" w:cs="Calibri"/>
          <w:color w:val="000000"/>
        </w:rPr>
        <w:t>Office (</w:t>
      </w:r>
      <w:proofErr w:type="spellStart"/>
      <w:r w:rsidRPr="003F04D1">
        <w:rPr>
          <w:rFonts w:ascii="Calibri" w:hAnsi="Calibri" w:cs="Calibri"/>
          <w:color w:val="000000"/>
          <w:u w:val="single"/>
        </w:rPr>
        <w:t>Onumber</w:t>
      </w:r>
      <w:proofErr w:type="spellEnd"/>
      <w:r w:rsidRPr="003F04D1">
        <w:rPr>
          <w:rFonts w:ascii="Calibri" w:hAnsi="Calibri" w:cs="Calibri"/>
          <w:color w:val="000000"/>
        </w:rPr>
        <w:t xml:space="preserve">, </w:t>
      </w:r>
      <w:proofErr w:type="spellStart"/>
      <w:r w:rsidRPr="003F04D1">
        <w:rPr>
          <w:rFonts w:ascii="Calibri" w:hAnsi="Calibri" w:cs="Calibri"/>
          <w:color w:val="000000"/>
        </w:rPr>
        <w:t>Oname</w:t>
      </w:r>
      <w:proofErr w:type="spellEnd"/>
      <w:r w:rsidRPr="003F04D1">
        <w:rPr>
          <w:rFonts w:ascii="Calibri" w:hAnsi="Calibri" w:cs="Calibri"/>
          <w:color w:val="000000"/>
        </w:rPr>
        <w:t xml:space="preserve">, Country); where </w:t>
      </w:r>
      <w:proofErr w:type="spellStart"/>
      <w:r w:rsidRPr="003F04D1">
        <w:rPr>
          <w:rFonts w:ascii="Calibri" w:hAnsi="Calibri" w:cs="Calibri"/>
          <w:color w:val="000000"/>
        </w:rPr>
        <w:t>Oname</w:t>
      </w:r>
      <w:proofErr w:type="spellEnd"/>
      <w:r w:rsidRPr="003F04D1">
        <w:rPr>
          <w:rFonts w:ascii="Calibri" w:hAnsi="Calibri" w:cs="Calibri"/>
          <w:color w:val="000000"/>
        </w:rPr>
        <w:t xml:space="preserve"> should not be NULL. Country should be varchar.</w:t>
      </w:r>
    </w:p>
    <w:p w14:paraId="13AE472D" w14:textId="77777777" w:rsidR="00F56D5E" w:rsidRPr="003F04D1" w:rsidRDefault="00F56D5E" w:rsidP="00F56D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jc w:val="both"/>
        <w:rPr>
          <w:rFonts w:ascii="Calibri" w:hAnsi="Calibri" w:cs="Calibri"/>
          <w:color w:val="000000"/>
        </w:rPr>
      </w:pPr>
    </w:p>
    <w:p w14:paraId="1FED4FA2" w14:textId="77777777" w:rsidR="00F56D5E" w:rsidRPr="003F04D1" w:rsidRDefault="00F56D5E" w:rsidP="00F56D5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r w:rsidRPr="003F04D1">
        <w:rPr>
          <w:rFonts w:ascii="Calibri" w:hAnsi="Calibri" w:cs="Calibri"/>
          <w:color w:val="000000"/>
        </w:rPr>
        <w:t>Project (</w:t>
      </w:r>
      <w:proofErr w:type="spellStart"/>
      <w:r w:rsidRPr="003F04D1">
        <w:rPr>
          <w:rFonts w:ascii="Calibri" w:hAnsi="Calibri" w:cs="Calibri"/>
          <w:color w:val="000000"/>
          <w:u w:val="single"/>
        </w:rPr>
        <w:t>Pnumber</w:t>
      </w:r>
      <w:proofErr w:type="spellEnd"/>
      <w:r w:rsidRPr="003F04D1">
        <w:rPr>
          <w:rFonts w:ascii="Calibri" w:hAnsi="Calibri" w:cs="Calibri"/>
          <w:color w:val="000000"/>
        </w:rPr>
        <w:t xml:space="preserve">, </w:t>
      </w:r>
      <w:proofErr w:type="spellStart"/>
      <w:r w:rsidRPr="003F04D1">
        <w:rPr>
          <w:rFonts w:ascii="Calibri" w:hAnsi="Calibri" w:cs="Calibri"/>
          <w:color w:val="000000"/>
        </w:rPr>
        <w:t>Pname</w:t>
      </w:r>
      <w:proofErr w:type="spellEnd"/>
      <w:r w:rsidRPr="003F04D1">
        <w:rPr>
          <w:rFonts w:ascii="Calibri" w:hAnsi="Calibri" w:cs="Calibri"/>
          <w:color w:val="000000"/>
        </w:rPr>
        <w:t xml:space="preserve">, </w:t>
      </w:r>
      <w:proofErr w:type="spellStart"/>
      <w:r w:rsidRPr="003F04D1">
        <w:rPr>
          <w:rFonts w:ascii="Calibri" w:hAnsi="Calibri" w:cs="Calibri"/>
          <w:color w:val="000000"/>
        </w:rPr>
        <w:t>Plocation</w:t>
      </w:r>
      <w:proofErr w:type="spellEnd"/>
      <w:r w:rsidRPr="003F04D1">
        <w:rPr>
          <w:rFonts w:ascii="Calibri" w:hAnsi="Calibri" w:cs="Calibri"/>
          <w:color w:val="000000"/>
        </w:rPr>
        <w:t xml:space="preserve">, </w:t>
      </w:r>
      <w:proofErr w:type="spellStart"/>
      <w:r w:rsidRPr="003F04D1">
        <w:rPr>
          <w:rFonts w:ascii="Calibri" w:hAnsi="Calibri" w:cs="Calibri"/>
          <w:color w:val="000000"/>
        </w:rPr>
        <w:t>Onumber</w:t>
      </w:r>
      <w:proofErr w:type="spellEnd"/>
      <w:r w:rsidRPr="003F04D1">
        <w:rPr>
          <w:rFonts w:ascii="Calibri" w:hAnsi="Calibri" w:cs="Calibri"/>
          <w:color w:val="000000"/>
        </w:rPr>
        <w:t xml:space="preserve">); where </w:t>
      </w:r>
      <w:proofErr w:type="spellStart"/>
      <w:r w:rsidRPr="003F04D1">
        <w:rPr>
          <w:rFonts w:ascii="Calibri" w:hAnsi="Calibri" w:cs="Calibri"/>
          <w:color w:val="000000"/>
        </w:rPr>
        <w:t>Onumber</w:t>
      </w:r>
      <w:proofErr w:type="spellEnd"/>
      <w:r w:rsidRPr="003F04D1">
        <w:rPr>
          <w:rFonts w:ascii="Calibri" w:hAnsi="Calibri" w:cs="Calibri"/>
          <w:color w:val="000000"/>
        </w:rPr>
        <w:t xml:space="preserve"> is a foreign key referencing Office table. Create a constraint name </w:t>
      </w:r>
      <w:proofErr w:type="spellStart"/>
      <w:r w:rsidRPr="003F04D1">
        <w:rPr>
          <w:rFonts w:ascii="Calibri" w:hAnsi="Calibri" w:cs="Calibri"/>
          <w:color w:val="000000"/>
        </w:rPr>
        <w:t>fk_pro</w:t>
      </w:r>
      <w:proofErr w:type="spellEnd"/>
      <w:r w:rsidRPr="003F04D1">
        <w:rPr>
          <w:rFonts w:ascii="Calibri" w:hAnsi="Calibri" w:cs="Calibri"/>
          <w:color w:val="000000"/>
        </w:rPr>
        <w:t xml:space="preserve"> for the foreign key. </w:t>
      </w:r>
      <w:proofErr w:type="spellStart"/>
      <w:r w:rsidRPr="003F04D1">
        <w:rPr>
          <w:rFonts w:ascii="Calibri" w:hAnsi="Calibri" w:cs="Calibri"/>
          <w:color w:val="000000"/>
        </w:rPr>
        <w:t>Pname</w:t>
      </w:r>
      <w:proofErr w:type="spellEnd"/>
      <w:r w:rsidRPr="003F04D1">
        <w:rPr>
          <w:rFonts w:ascii="Calibri" w:hAnsi="Calibri" w:cs="Calibri"/>
          <w:color w:val="000000"/>
        </w:rPr>
        <w:t xml:space="preserve"> should be unique and should not be null. Both </w:t>
      </w:r>
      <w:proofErr w:type="spellStart"/>
      <w:r w:rsidRPr="003F04D1">
        <w:rPr>
          <w:rFonts w:ascii="Calibri" w:hAnsi="Calibri" w:cs="Calibri"/>
          <w:color w:val="000000"/>
        </w:rPr>
        <w:t>Pname</w:t>
      </w:r>
      <w:proofErr w:type="spellEnd"/>
      <w:r w:rsidRPr="003F04D1">
        <w:rPr>
          <w:rFonts w:ascii="Calibri" w:hAnsi="Calibri" w:cs="Calibri"/>
          <w:color w:val="000000"/>
        </w:rPr>
        <w:t xml:space="preserve"> and </w:t>
      </w:r>
      <w:proofErr w:type="spellStart"/>
      <w:r w:rsidRPr="003F04D1">
        <w:rPr>
          <w:rFonts w:ascii="Calibri" w:hAnsi="Calibri" w:cs="Calibri"/>
          <w:color w:val="000000"/>
        </w:rPr>
        <w:t>Plocations</w:t>
      </w:r>
      <w:proofErr w:type="spellEnd"/>
      <w:r w:rsidRPr="003F04D1">
        <w:rPr>
          <w:rFonts w:ascii="Calibri" w:hAnsi="Calibri" w:cs="Calibri"/>
          <w:color w:val="000000"/>
        </w:rPr>
        <w:t xml:space="preserve"> should be of type </w:t>
      </w:r>
      <w:proofErr w:type="gramStart"/>
      <w:r w:rsidRPr="003F04D1">
        <w:rPr>
          <w:rFonts w:ascii="Calibri" w:hAnsi="Calibri" w:cs="Calibri"/>
          <w:color w:val="000000"/>
        </w:rPr>
        <w:t>varchar(</w:t>
      </w:r>
      <w:proofErr w:type="gramEnd"/>
      <w:r w:rsidRPr="003F04D1">
        <w:rPr>
          <w:rFonts w:ascii="Calibri" w:hAnsi="Calibri" w:cs="Calibri"/>
          <w:color w:val="000000"/>
        </w:rPr>
        <w:t>40).</w:t>
      </w:r>
    </w:p>
    <w:p w14:paraId="6E14BBDC" w14:textId="77777777" w:rsidR="00F56D5E" w:rsidRPr="003F04D1" w:rsidRDefault="00F56D5E" w:rsidP="00F56D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jc w:val="both"/>
        <w:rPr>
          <w:rFonts w:ascii="Calibri" w:hAnsi="Calibri" w:cs="Calibri"/>
          <w:color w:val="000000"/>
        </w:rPr>
      </w:pPr>
    </w:p>
    <w:p w14:paraId="2C77E81A" w14:textId="77777777" w:rsidR="00F56D5E" w:rsidRPr="003F04D1" w:rsidRDefault="00F56D5E" w:rsidP="00F56D5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proofErr w:type="spellStart"/>
      <w:r w:rsidRPr="003F04D1">
        <w:rPr>
          <w:rFonts w:ascii="Calibri" w:hAnsi="Calibri" w:cs="Calibri"/>
          <w:color w:val="000000"/>
        </w:rPr>
        <w:t>Works_</w:t>
      </w:r>
      <w:proofErr w:type="gramStart"/>
      <w:r w:rsidRPr="003F04D1">
        <w:rPr>
          <w:rFonts w:ascii="Calibri" w:hAnsi="Calibri" w:cs="Calibri"/>
          <w:color w:val="000000"/>
        </w:rPr>
        <w:t>on</w:t>
      </w:r>
      <w:proofErr w:type="spellEnd"/>
      <w:r w:rsidRPr="003F04D1">
        <w:rPr>
          <w:rFonts w:ascii="Calibri" w:hAnsi="Calibri" w:cs="Calibri"/>
          <w:color w:val="000000"/>
        </w:rPr>
        <w:t xml:space="preserve">( </w:t>
      </w:r>
      <w:r w:rsidRPr="003F04D1">
        <w:rPr>
          <w:rFonts w:ascii="Calibri" w:hAnsi="Calibri" w:cs="Calibri"/>
          <w:color w:val="000000"/>
          <w:u w:val="single"/>
        </w:rPr>
        <w:t>ESSN</w:t>
      </w:r>
      <w:proofErr w:type="gramEnd"/>
      <w:r w:rsidRPr="003F04D1">
        <w:rPr>
          <w:rFonts w:ascii="Calibri" w:hAnsi="Calibri" w:cs="Calibri"/>
          <w:color w:val="000000"/>
        </w:rPr>
        <w:t xml:space="preserve">, </w:t>
      </w:r>
      <w:proofErr w:type="spellStart"/>
      <w:r w:rsidRPr="003F04D1">
        <w:rPr>
          <w:rFonts w:ascii="Calibri" w:hAnsi="Calibri" w:cs="Calibri"/>
          <w:color w:val="000000"/>
          <w:u w:val="single"/>
        </w:rPr>
        <w:t>Pno</w:t>
      </w:r>
      <w:proofErr w:type="spellEnd"/>
      <w:r w:rsidRPr="003F04D1">
        <w:rPr>
          <w:rFonts w:ascii="Calibri" w:hAnsi="Calibri" w:cs="Calibri"/>
          <w:color w:val="000000"/>
        </w:rPr>
        <w:t xml:space="preserve">); where ESSN references Employee SSN and </w:t>
      </w:r>
      <w:proofErr w:type="spellStart"/>
      <w:r w:rsidRPr="003F04D1">
        <w:rPr>
          <w:rFonts w:ascii="Calibri" w:hAnsi="Calibri" w:cs="Calibri"/>
          <w:color w:val="000000"/>
        </w:rPr>
        <w:t>Pno</w:t>
      </w:r>
      <w:proofErr w:type="spellEnd"/>
      <w:r w:rsidRPr="003F04D1">
        <w:rPr>
          <w:rFonts w:ascii="Calibri" w:hAnsi="Calibri" w:cs="Calibri"/>
          <w:color w:val="000000"/>
        </w:rPr>
        <w:t xml:space="preserve"> references to </w:t>
      </w:r>
      <w:proofErr w:type="spellStart"/>
      <w:r w:rsidRPr="003F04D1">
        <w:rPr>
          <w:rFonts w:ascii="Calibri" w:hAnsi="Calibri" w:cs="Calibri"/>
          <w:color w:val="000000"/>
        </w:rPr>
        <w:t>Pnumber</w:t>
      </w:r>
      <w:proofErr w:type="spellEnd"/>
      <w:r w:rsidRPr="003F04D1">
        <w:rPr>
          <w:rFonts w:ascii="Calibri" w:hAnsi="Calibri" w:cs="Calibri"/>
          <w:color w:val="000000"/>
        </w:rPr>
        <w:t xml:space="preserve"> from Project . Set cascade on update and cascade on delete to both</w:t>
      </w:r>
    </w:p>
    <w:p w14:paraId="0F0FE69E" w14:textId="77777777" w:rsidR="00F56D5E" w:rsidRPr="003F04D1" w:rsidRDefault="00F56D5E" w:rsidP="00F56D5E">
      <w:pPr>
        <w:spacing w:after="0" w:line="240" w:lineRule="auto"/>
        <w:jc w:val="both"/>
        <w:rPr>
          <w:rFonts w:ascii="Calibri" w:hAnsi="Calibri" w:cs="Calibri"/>
        </w:rPr>
      </w:pPr>
    </w:p>
    <w:p w14:paraId="700F0593" w14:textId="77777777" w:rsidR="00F56D5E" w:rsidRPr="003F04D1" w:rsidRDefault="00F56D5E" w:rsidP="00F56D5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proofErr w:type="gramStart"/>
      <w:r w:rsidRPr="003F04D1">
        <w:rPr>
          <w:rFonts w:ascii="Calibri" w:hAnsi="Calibri" w:cs="Calibri"/>
          <w:color w:val="000000"/>
        </w:rPr>
        <w:t>Dependents(</w:t>
      </w:r>
      <w:proofErr w:type="gramEnd"/>
      <w:r w:rsidRPr="003F04D1">
        <w:rPr>
          <w:rFonts w:ascii="Calibri" w:hAnsi="Calibri" w:cs="Calibri"/>
          <w:color w:val="000000"/>
          <w:u w:val="single"/>
        </w:rPr>
        <w:t>Did,</w:t>
      </w:r>
      <w:r w:rsidRPr="003F04D1">
        <w:rPr>
          <w:rFonts w:ascii="Calibri" w:hAnsi="Calibri" w:cs="Calibri"/>
          <w:color w:val="000000"/>
        </w:rPr>
        <w:t xml:space="preserve"> </w:t>
      </w:r>
      <w:proofErr w:type="spellStart"/>
      <w:r w:rsidRPr="003F04D1">
        <w:rPr>
          <w:rFonts w:ascii="Calibri" w:hAnsi="Calibri" w:cs="Calibri"/>
          <w:color w:val="000000"/>
        </w:rPr>
        <w:t>Dname</w:t>
      </w:r>
      <w:proofErr w:type="spellEnd"/>
      <w:r w:rsidRPr="003F04D1">
        <w:rPr>
          <w:rFonts w:ascii="Calibri" w:hAnsi="Calibri" w:cs="Calibri"/>
          <w:color w:val="000000"/>
        </w:rPr>
        <w:t xml:space="preserve">, Dage, SSN); where SSN is Foreign key referencing the employee. Set NULL on delete and on update to the foreign key. Add constraint </w:t>
      </w:r>
      <w:proofErr w:type="spellStart"/>
      <w:r w:rsidRPr="003F04D1">
        <w:rPr>
          <w:rFonts w:ascii="Calibri" w:hAnsi="Calibri" w:cs="Calibri"/>
          <w:color w:val="000000"/>
        </w:rPr>
        <w:t>age_constraint</w:t>
      </w:r>
      <w:proofErr w:type="spellEnd"/>
      <w:r w:rsidRPr="003F04D1">
        <w:rPr>
          <w:rFonts w:ascii="Calibri" w:hAnsi="Calibri" w:cs="Calibri"/>
          <w:color w:val="000000"/>
        </w:rPr>
        <w:t xml:space="preserve"> using CHECK(Dage&lt;16).</w:t>
      </w:r>
    </w:p>
    <w:p w14:paraId="7579DEB0" w14:textId="77777777" w:rsidR="00C232F2" w:rsidRPr="003F04D1" w:rsidRDefault="00C232F2" w:rsidP="00C232F2">
      <w:pPr>
        <w:pStyle w:val="ListParagraph"/>
        <w:rPr>
          <w:rFonts w:ascii="Calibri" w:hAnsi="Calibri" w:cs="Calibri"/>
        </w:rPr>
      </w:pPr>
    </w:p>
    <w:p w14:paraId="5C36159C" w14:textId="4114629E" w:rsidR="00C232F2" w:rsidRPr="003F04D1" w:rsidRDefault="00C232F2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r w:rsidRPr="003F04D1">
        <w:rPr>
          <w:rFonts w:ascii="Calibri" w:hAnsi="Calibri" w:cs="Calibri"/>
          <w:color w:val="000000"/>
        </w:rPr>
        <w:t>Create a database named “</w:t>
      </w:r>
      <w:proofErr w:type="spellStart"/>
      <w:r w:rsidRPr="003F04D1">
        <w:rPr>
          <w:rFonts w:ascii="Calibri" w:hAnsi="Calibri" w:cs="Calibri"/>
          <w:color w:val="000000"/>
        </w:rPr>
        <w:t>Yourname_Roll_COMPANY</w:t>
      </w:r>
      <w:proofErr w:type="spellEnd"/>
      <w:r w:rsidRPr="003F04D1">
        <w:rPr>
          <w:rFonts w:ascii="Calibri" w:hAnsi="Calibri" w:cs="Calibri"/>
          <w:color w:val="000000"/>
        </w:rPr>
        <w:t>” e.g.: Atiz_02_Company and then create following tables within the database. Specify proper primary keys and the needed constraints while defining the tables. Use appropriate data types for the attributes.</w:t>
      </w:r>
    </w:p>
    <w:p w14:paraId="4B30B369" w14:textId="77777777" w:rsidR="002A62EE" w:rsidRDefault="002A62EE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</w:p>
    <w:p w14:paraId="0CB19461" w14:textId="1E1FF618" w:rsidR="002F6EA5" w:rsidRPr="00030274" w:rsidRDefault="00A90ACF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CC6526"/>
        </w:rPr>
      </w:pPr>
      <w:r w:rsidRPr="00030274">
        <w:rPr>
          <w:rFonts w:ascii="Calibri" w:hAnsi="Calibri" w:cs="Calibri"/>
          <w:b/>
          <w:bCs/>
          <w:color w:val="CC6526"/>
        </w:rPr>
        <w:t xml:space="preserve">SQL </w:t>
      </w:r>
      <w:r w:rsidR="002F6EA5" w:rsidRPr="00030274">
        <w:rPr>
          <w:rFonts w:ascii="Calibri" w:hAnsi="Calibri" w:cs="Calibri"/>
          <w:b/>
          <w:bCs/>
          <w:color w:val="CC6526"/>
        </w:rPr>
        <w:t>Script</w:t>
      </w:r>
      <w:r w:rsidR="002F6EA5" w:rsidRPr="00030274">
        <w:rPr>
          <w:rFonts w:ascii="Calibri" w:hAnsi="Calibri" w:cs="Calibri"/>
          <w:color w:val="CC6526"/>
        </w:rPr>
        <w:t xml:space="preserve">: </w:t>
      </w:r>
    </w:p>
    <w:p w14:paraId="174878FF" w14:textId="77777777" w:rsidR="004C0F41" w:rsidRDefault="004C0F41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000000"/>
        </w:rPr>
      </w:pPr>
    </w:p>
    <w:p w14:paraId="61FDB900" w14:textId="14E898D6" w:rsidR="002F6EA5" w:rsidRDefault="002F6EA5" w:rsidP="004C0F4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b/>
          <w:bCs/>
          <w:color w:val="739EC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DROP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DATABASE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IF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EXISTS</w:t>
      </w:r>
      <w:r w:rsidR="00A12142"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 xml:space="preserve"> suman_33_company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36F73C13" w14:textId="3D0E2066" w:rsidR="002F6EA5" w:rsidRDefault="002F6EA5" w:rsidP="004C0F4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CREATE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DATABASE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suman_33_company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45C86FA5" w14:textId="77777777" w:rsidR="002F6EA5" w:rsidRDefault="002F6EA5" w:rsidP="004C0F4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\</w:t>
      </w:r>
      <w:r>
        <w:rPr>
          <w:rFonts w:ascii="Courier New" w:hAnsi="Courier New" w:cs="Courier New"/>
          <w:color w:val="9E9E9E"/>
          <w:sz w:val="20"/>
          <w:szCs w:val="20"/>
        </w:rPr>
        <w:t>c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suman_33_company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B1BF39B" w14:textId="77777777" w:rsidR="002F6EA5" w:rsidRPr="005F14D9" w:rsidRDefault="002F6EA5" w:rsidP="002F6E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Calibri" w:hAnsi="Calibri" w:cs="Calibri"/>
        </w:rPr>
      </w:pPr>
    </w:p>
    <w:p w14:paraId="7D3023D8" w14:textId="41C84190" w:rsidR="00C232F2" w:rsidRPr="005F14D9" w:rsidRDefault="005C1B18" w:rsidP="00030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  <w:color w:val="000000"/>
        </w:rPr>
        <w:lastRenderedPageBreak/>
        <w:drawing>
          <wp:anchor distT="0" distB="0" distL="114300" distR="114300" simplePos="0" relativeHeight="251660288" behindDoc="0" locked="0" layoutInCell="1" allowOverlap="1" wp14:anchorId="5B032F23" wp14:editId="3A87F918">
            <wp:simplePos x="0" y="0"/>
            <wp:positionH relativeFrom="margin">
              <wp:align>right</wp:align>
            </wp:positionH>
            <wp:positionV relativeFrom="paragraph">
              <wp:posOffset>293427</wp:posOffset>
            </wp:positionV>
            <wp:extent cx="5936615" cy="1309370"/>
            <wp:effectExtent l="0" t="0" r="6985" b="5080"/>
            <wp:wrapThrough wrapText="bothSides">
              <wp:wrapPolygon edited="0">
                <wp:start x="0" y="0"/>
                <wp:lineTo x="0" y="21370"/>
                <wp:lineTo x="21556" y="21370"/>
                <wp:lineTo x="21556" y="0"/>
                <wp:lineTo x="0" y="0"/>
              </wp:wrapPolygon>
            </wp:wrapThrough>
            <wp:docPr id="177924828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76D" w:rsidRPr="00030274">
        <w:rPr>
          <w:rFonts w:ascii="Calibri" w:hAnsi="Calibri" w:cs="Calibri"/>
          <w:b/>
          <w:bCs/>
          <w:color w:val="00B050"/>
        </w:rPr>
        <w:t>Output</w:t>
      </w:r>
      <w:r w:rsidR="00030274">
        <w:rPr>
          <w:rFonts w:ascii="Calibri" w:hAnsi="Calibri" w:cs="Calibri"/>
          <w:b/>
          <w:bCs/>
          <w:color w:val="00B050"/>
        </w:rPr>
        <w:t>:</w:t>
      </w:r>
    </w:p>
    <w:p w14:paraId="550D6031" w14:textId="77777777" w:rsidR="00C232F2" w:rsidRPr="005F14D9" w:rsidRDefault="00C232F2" w:rsidP="00C232F2">
      <w:pPr>
        <w:jc w:val="both"/>
        <w:rPr>
          <w:rFonts w:ascii="Calibri" w:hAnsi="Calibri" w:cs="Calibri"/>
          <w:b/>
        </w:rPr>
      </w:pPr>
    </w:p>
    <w:p w14:paraId="15C56CE6" w14:textId="566C5693" w:rsidR="00C42C2D" w:rsidRPr="005F14D9" w:rsidRDefault="00C232F2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000000"/>
        </w:rPr>
      </w:pPr>
      <w:r w:rsidRPr="005F14D9">
        <w:rPr>
          <w:rFonts w:ascii="Calibri" w:hAnsi="Calibri" w:cs="Calibri"/>
          <w:b/>
        </w:rPr>
        <w:t xml:space="preserve">1a. </w:t>
      </w:r>
      <w:r w:rsidR="00C42C2D" w:rsidRPr="005F14D9">
        <w:rPr>
          <w:rFonts w:ascii="Calibri" w:hAnsi="Calibri" w:cs="Calibri"/>
          <w:color w:val="000000"/>
        </w:rPr>
        <w:t>Employee (</w:t>
      </w:r>
      <w:r w:rsidR="00C42C2D" w:rsidRPr="005F14D9">
        <w:rPr>
          <w:rFonts w:ascii="Calibri" w:hAnsi="Calibri" w:cs="Calibri"/>
          <w:color w:val="000000"/>
          <w:u w:val="single"/>
        </w:rPr>
        <w:t>SSN</w:t>
      </w:r>
      <w:r w:rsidR="00C42C2D" w:rsidRPr="005F14D9">
        <w:rPr>
          <w:rFonts w:ascii="Calibri" w:hAnsi="Calibri" w:cs="Calibri"/>
          <w:color w:val="000000"/>
        </w:rPr>
        <w:t xml:space="preserve">, </w:t>
      </w:r>
      <w:proofErr w:type="spellStart"/>
      <w:r w:rsidR="00C42C2D" w:rsidRPr="005F14D9">
        <w:rPr>
          <w:rFonts w:ascii="Calibri" w:hAnsi="Calibri" w:cs="Calibri"/>
          <w:color w:val="000000"/>
        </w:rPr>
        <w:t>Ename</w:t>
      </w:r>
      <w:proofErr w:type="spellEnd"/>
      <w:r w:rsidR="00C42C2D" w:rsidRPr="005F14D9">
        <w:rPr>
          <w:rFonts w:ascii="Calibri" w:hAnsi="Calibri" w:cs="Calibri"/>
          <w:color w:val="000000"/>
        </w:rPr>
        <w:t xml:space="preserve">, Gender, </w:t>
      </w:r>
      <w:proofErr w:type="spellStart"/>
      <w:r w:rsidR="00C42C2D" w:rsidRPr="005F14D9">
        <w:rPr>
          <w:rFonts w:ascii="Calibri" w:hAnsi="Calibri" w:cs="Calibri"/>
          <w:color w:val="000000"/>
        </w:rPr>
        <w:t>Bdate</w:t>
      </w:r>
      <w:proofErr w:type="spellEnd"/>
      <w:r w:rsidR="00C42C2D" w:rsidRPr="005F14D9">
        <w:rPr>
          <w:rFonts w:ascii="Calibri" w:hAnsi="Calibri" w:cs="Calibri"/>
          <w:color w:val="000000"/>
        </w:rPr>
        <w:t xml:space="preserve">, Address, Salary, Ono, </w:t>
      </w:r>
      <w:proofErr w:type="spellStart"/>
      <w:r w:rsidR="00C42C2D" w:rsidRPr="005F14D9">
        <w:rPr>
          <w:rFonts w:ascii="Calibri" w:hAnsi="Calibri" w:cs="Calibri"/>
          <w:color w:val="000000"/>
        </w:rPr>
        <w:t>Years_of_experience</w:t>
      </w:r>
      <w:proofErr w:type="spellEnd"/>
      <w:r w:rsidR="00C42C2D" w:rsidRPr="005F14D9">
        <w:rPr>
          <w:rFonts w:ascii="Calibri" w:hAnsi="Calibri" w:cs="Calibri"/>
          <w:color w:val="000000"/>
        </w:rPr>
        <w:t>); where</w:t>
      </w:r>
      <w:r w:rsidR="005F14D9" w:rsidRPr="005F14D9">
        <w:rPr>
          <w:rFonts w:ascii="Calibri" w:hAnsi="Calibri" w:cs="Calibri"/>
          <w:color w:val="000000"/>
        </w:rPr>
        <w:t xml:space="preserve"> </w:t>
      </w:r>
      <w:r w:rsidR="00C42C2D" w:rsidRPr="005F14D9">
        <w:rPr>
          <w:rFonts w:ascii="Calibri" w:hAnsi="Calibri" w:cs="Calibri"/>
          <w:color w:val="000000"/>
        </w:rPr>
        <w:t xml:space="preserve">Ono is a foreign key referencing to the Office table. Set default value of salary to 0.00. The </w:t>
      </w:r>
      <w:proofErr w:type="spellStart"/>
      <w:r w:rsidR="00C42C2D" w:rsidRPr="005F14D9">
        <w:rPr>
          <w:rFonts w:ascii="Calibri" w:hAnsi="Calibri" w:cs="Calibri"/>
          <w:color w:val="000000"/>
        </w:rPr>
        <w:t>Ename</w:t>
      </w:r>
      <w:proofErr w:type="spellEnd"/>
      <w:r w:rsidR="00C42C2D" w:rsidRPr="005F14D9">
        <w:rPr>
          <w:rFonts w:ascii="Calibri" w:hAnsi="Calibri" w:cs="Calibri"/>
          <w:color w:val="000000"/>
        </w:rPr>
        <w:t xml:space="preserve"> should not be null. Set SSN to auto increment.  The </w:t>
      </w:r>
      <w:proofErr w:type="spellStart"/>
      <w:r w:rsidR="00C42C2D" w:rsidRPr="005F14D9">
        <w:rPr>
          <w:rFonts w:ascii="Calibri" w:hAnsi="Calibri" w:cs="Calibri"/>
          <w:color w:val="000000"/>
        </w:rPr>
        <w:t>Ename</w:t>
      </w:r>
      <w:proofErr w:type="spellEnd"/>
      <w:r w:rsidR="00C42C2D" w:rsidRPr="005F14D9">
        <w:rPr>
          <w:rFonts w:ascii="Calibri" w:hAnsi="Calibri" w:cs="Calibri"/>
          <w:color w:val="000000"/>
        </w:rPr>
        <w:t xml:space="preserve"> and address should be varchar, Gender should be </w:t>
      </w:r>
      <w:proofErr w:type="gramStart"/>
      <w:r w:rsidR="00C42C2D" w:rsidRPr="005F14D9">
        <w:rPr>
          <w:rFonts w:ascii="Calibri" w:hAnsi="Calibri" w:cs="Calibri"/>
          <w:color w:val="000000"/>
        </w:rPr>
        <w:t>char(</w:t>
      </w:r>
      <w:proofErr w:type="gramEnd"/>
      <w:r w:rsidR="00C42C2D" w:rsidRPr="005F14D9">
        <w:rPr>
          <w:rFonts w:ascii="Calibri" w:hAnsi="Calibri" w:cs="Calibri"/>
          <w:color w:val="000000"/>
        </w:rPr>
        <w:t xml:space="preserve">1), </w:t>
      </w:r>
      <w:proofErr w:type="spellStart"/>
      <w:r w:rsidR="00C42C2D" w:rsidRPr="005F14D9">
        <w:rPr>
          <w:rFonts w:ascii="Calibri" w:hAnsi="Calibri" w:cs="Calibri"/>
          <w:color w:val="000000"/>
        </w:rPr>
        <w:t>Bdate</w:t>
      </w:r>
      <w:proofErr w:type="spellEnd"/>
      <w:r w:rsidR="00C42C2D" w:rsidRPr="005F14D9">
        <w:rPr>
          <w:rFonts w:ascii="Calibri" w:hAnsi="Calibri" w:cs="Calibri"/>
          <w:color w:val="000000"/>
        </w:rPr>
        <w:t xml:space="preserve"> should be date type, Salary should be decimal type with two digits after </w:t>
      </w:r>
      <w:proofErr w:type="spellStart"/>
      <w:r w:rsidR="00C42C2D" w:rsidRPr="005F14D9">
        <w:rPr>
          <w:rFonts w:ascii="Calibri" w:hAnsi="Calibri" w:cs="Calibri"/>
          <w:color w:val="000000"/>
        </w:rPr>
        <w:t>decimal.Years_of_experience</w:t>
      </w:r>
      <w:proofErr w:type="spellEnd"/>
      <w:r w:rsidR="00C42C2D" w:rsidRPr="005F14D9">
        <w:rPr>
          <w:rFonts w:ascii="Calibri" w:hAnsi="Calibri" w:cs="Calibri"/>
          <w:color w:val="000000"/>
        </w:rPr>
        <w:t xml:space="preserve"> should be integer. Use Check constraint for gender as  CHECK (Gender  </w:t>
      </w:r>
      <w:hyperlink r:id="rId13" w:anchor="function_in">
        <w:r w:rsidR="00C42C2D" w:rsidRPr="005F14D9">
          <w:rPr>
            <w:rFonts w:ascii="Calibri" w:hAnsi="Calibri" w:cs="Calibri"/>
            <w:color w:val="000000"/>
          </w:rPr>
          <w:t>IN</w:t>
        </w:r>
      </w:hyperlink>
      <w:r w:rsidR="00C42C2D" w:rsidRPr="005F14D9">
        <w:rPr>
          <w:rFonts w:ascii="Calibri" w:hAnsi="Calibri" w:cs="Calibri"/>
          <w:color w:val="000000"/>
        </w:rPr>
        <w:t> (‘M’, ‘F’)) </w:t>
      </w:r>
    </w:p>
    <w:p w14:paraId="1F50CAF5" w14:textId="7CFA652E" w:rsidR="00D94921" w:rsidRPr="005F14D9" w:rsidRDefault="00D94921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</w:p>
    <w:p w14:paraId="1E85128E" w14:textId="70BCE219" w:rsidR="00D94921" w:rsidRDefault="00D94921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  <w:r w:rsidRPr="005F14D9">
        <w:rPr>
          <w:rFonts w:ascii="Calibri" w:hAnsi="Calibri" w:cs="Calibri"/>
          <w:b/>
          <w:bCs/>
        </w:rPr>
        <w:t>**Note*</w:t>
      </w:r>
      <w:r w:rsidR="005B3FB5" w:rsidRPr="005F14D9">
        <w:rPr>
          <w:rFonts w:ascii="Calibri" w:hAnsi="Calibri" w:cs="Calibri"/>
          <w:b/>
          <w:bCs/>
        </w:rPr>
        <w:t>*</w:t>
      </w:r>
      <w:r w:rsidRPr="005F14D9">
        <w:rPr>
          <w:rFonts w:ascii="Calibri" w:hAnsi="Calibri" w:cs="Calibri"/>
          <w:b/>
          <w:bCs/>
        </w:rPr>
        <w:t xml:space="preserve"> Error was thrown when trying to create employee table which has </w:t>
      </w:r>
      <w:r w:rsidR="007C6426">
        <w:rPr>
          <w:rFonts w:ascii="Calibri" w:hAnsi="Calibri" w:cs="Calibri"/>
          <w:b/>
          <w:bCs/>
        </w:rPr>
        <w:t>“</w:t>
      </w:r>
      <w:r w:rsidRPr="005F14D9">
        <w:rPr>
          <w:rFonts w:ascii="Calibri" w:hAnsi="Calibri" w:cs="Calibri"/>
          <w:b/>
          <w:bCs/>
        </w:rPr>
        <w:t>Ono</w:t>
      </w:r>
      <w:r w:rsidR="007C6426">
        <w:rPr>
          <w:rFonts w:ascii="Calibri" w:hAnsi="Calibri" w:cs="Calibri"/>
          <w:b/>
          <w:bCs/>
        </w:rPr>
        <w:t>”</w:t>
      </w:r>
      <w:r w:rsidRPr="005F14D9">
        <w:rPr>
          <w:rFonts w:ascii="Calibri" w:hAnsi="Calibri" w:cs="Calibri"/>
          <w:b/>
          <w:bCs/>
        </w:rPr>
        <w:t xml:space="preserve"> column being referenced to Office table which is currently no</w:t>
      </w:r>
      <w:r w:rsidR="007C6426">
        <w:rPr>
          <w:rFonts w:ascii="Calibri" w:hAnsi="Calibri" w:cs="Calibri"/>
          <w:b/>
          <w:bCs/>
        </w:rPr>
        <w:t>t</w:t>
      </w:r>
      <w:r w:rsidRPr="005F14D9">
        <w:rPr>
          <w:rFonts w:ascii="Calibri" w:hAnsi="Calibri" w:cs="Calibri"/>
          <w:b/>
          <w:bCs/>
        </w:rPr>
        <w:t xml:space="preserve"> in the database. So, first I had to create Office table then I created </w:t>
      </w:r>
      <w:r w:rsidR="005B3FB5" w:rsidRPr="005F14D9">
        <w:rPr>
          <w:rFonts w:ascii="Calibri" w:hAnsi="Calibri" w:cs="Calibri"/>
          <w:b/>
          <w:bCs/>
        </w:rPr>
        <w:t>Employee</w:t>
      </w:r>
      <w:r w:rsidRPr="005F14D9">
        <w:rPr>
          <w:rFonts w:ascii="Calibri" w:hAnsi="Calibri" w:cs="Calibri"/>
          <w:b/>
          <w:bCs/>
        </w:rPr>
        <w:t xml:space="preserve"> table.</w:t>
      </w:r>
    </w:p>
    <w:p w14:paraId="35E37254" w14:textId="168C94C1" w:rsidR="00862843" w:rsidRDefault="00862843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2D3AABE3" w14:textId="0F7485D9" w:rsidR="00571D9B" w:rsidRPr="00571D9B" w:rsidRDefault="00571D9B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FF0000"/>
        </w:rPr>
      </w:pPr>
      <w:r w:rsidRPr="005F14D9">
        <w:rPr>
          <w:rFonts w:ascii="Calibri" w:hAnsi="Calibri" w:cs="Calibri"/>
          <w:noProof/>
        </w:rPr>
        <w:drawing>
          <wp:anchor distT="0" distB="0" distL="114300" distR="114300" simplePos="0" relativeHeight="251668480" behindDoc="0" locked="0" layoutInCell="1" allowOverlap="1" wp14:anchorId="0D276B10" wp14:editId="043F82DE">
            <wp:simplePos x="0" y="0"/>
            <wp:positionH relativeFrom="margin">
              <wp:align>right</wp:align>
            </wp:positionH>
            <wp:positionV relativeFrom="paragraph">
              <wp:posOffset>281131</wp:posOffset>
            </wp:positionV>
            <wp:extent cx="5943600" cy="2778125"/>
            <wp:effectExtent l="0" t="0" r="0" b="3175"/>
            <wp:wrapThrough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hrough>
            <wp:docPr id="9487337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1B18" w:rsidRPr="005C1B18">
        <w:rPr>
          <w:rFonts w:ascii="Calibri" w:hAnsi="Calibri" w:cs="Calibri"/>
          <w:b/>
          <w:bCs/>
          <w:color w:val="FF0000"/>
        </w:rPr>
        <w:t>Error</w:t>
      </w:r>
      <w:r w:rsidR="005C1B18" w:rsidRPr="005C1B18">
        <w:rPr>
          <w:rFonts w:ascii="Calibri" w:hAnsi="Calibri" w:cs="Calibri"/>
          <w:b/>
          <w:bCs/>
          <w:color w:val="FF0000"/>
        </w:rPr>
        <w:t>:</w:t>
      </w:r>
    </w:p>
    <w:p w14:paraId="2B27CA4E" w14:textId="0F5A1F6E" w:rsidR="00862843" w:rsidRPr="005F14D9" w:rsidRDefault="00862843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5B22F811" w14:textId="77777777" w:rsidR="005B5A3A" w:rsidRDefault="005B5A3A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2352CEBA" w14:textId="77777777" w:rsidR="005B5A3A" w:rsidRDefault="005B5A3A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430FD8A8" w14:textId="77777777" w:rsidR="00511679" w:rsidRDefault="0051167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21042914" w14:textId="77777777" w:rsidR="00511679" w:rsidRDefault="0051167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5DF3F61A" w14:textId="77777777" w:rsidR="00511679" w:rsidRDefault="0051167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5A51ECEE" w14:textId="77777777" w:rsidR="00511679" w:rsidRDefault="0051167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677236E2" w14:textId="2DEB36FE" w:rsidR="005F14D9" w:rsidRDefault="005F14D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  <w:r w:rsidRPr="00E84142">
        <w:rPr>
          <w:rFonts w:ascii="Calibri" w:hAnsi="Calibri" w:cs="Calibri"/>
          <w:b/>
          <w:bCs/>
          <w:color w:val="CC6526"/>
        </w:rPr>
        <w:lastRenderedPageBreak/>
        <w:t>SQL</w:t>
      </w:r>
      <w:r w:rsidR="00C159FD">
        <w:rPr>
          <w:rFonts w:ascii="Calibri" w:hAnsi="Calibri" w:cs="Calibri"/>
          <w:b/>
          <w:bCs/>
          <w:color w:val="CC6526"/>
        </w:rPr>
        <w:t xml:space="preserve"> Script:</w:t>
      </w:r>
      <w:r w:rsidR="00862843">
        <w:rPr>
          <w:rFonts w:ascii="Calibri" w:hAnsi="Calibri" w:cs="Calibri"/>
          <w:b/>
          <w:bCs/>
        </w:rPr>
        <w:t xml:space="preserve"> </w:t>
      </w:r>
    </w:p>
    <w:p w14:paraId="05236950" w14:textId="77777777" w:rsidR="00862843" w:rsidRPr="005F14D9" w:rsidRDefault="00862843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340C2213" w14:textId="77777777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DROP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IF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EXISTS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Employee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50841342" w14:textId="77777777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CREATE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</w:p>
    <w:p w14:paraId="75E3BB71" w14:textId="3905E264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PRIMARY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C9AD08B" w14:textId="4FB5A4CF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100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NOT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NULL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1A3F2CF4" w14:textId="4AA5C5EE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Gender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CHECK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00B8B8"/>
          <w:sz w:val="20"/>
          <w:szCs w:val="20"/>
        </w:rPr>
        <w:t>Gender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'F'</w:t>
      </w:r>
      <w:r>
        <w:rPr>
          <w:rFonts w:ascii="Courier New" w:hAnsi="Courier New" w:cs="Courier New"/>
          <w:color w:val="AAAAAA"/>
          <w:sz w:val="20"/>
          <w:szCs w:val="20"/>
        </w:rPr>
        <w:t>)),</w:t>
      </w:r>
    </w:p>
    <w:p w14:paraId="04AC58EC" w14:textId="1B817D13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Bdate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Date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62DC05C3" w14:textId="3592F22F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Address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100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2DD5F43D" w14:textId="35B71FE8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SALARY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NUMERIC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10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DEFAULT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C0C0C0"/>
          <w:sz w:val="20"/>
          <w:szCs w:val="20"/>
        </w:rPr>
        <w:t>0.00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04079F4E" w14:textId="25792904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Ono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3773054" w14:textId="4D09AD5C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Years_of_experience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7E85DACE" w14:textId="0902BCDB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 xml:space="preserve">    FOREIGN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9E9E9E"/>
          <w:sz w:val="20"/>
          <w:szCs w:val="20"/>
        </w:rPr>
        <w:t>Ono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REFERENCES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B788D3"/>
          <w:sz w:val="20"/>
          <w:szCs w:val="20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9E9E9E"/>
          <w:sz w:val="20"/>
          <w:szCs w:val="20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70281E4C" w14:textId="77777777" w:rsidR="004916E3" w:rsidRDefault="004916E3" w:rsidP="004916E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4D7D3880" w14:textId="77777777" w:rsidR="005F14D9" w:rsidRPr="005F14D9" w:rsidRDefault="005F14D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7607CC3" w14:textId="12AD25D3" w:rsidR="00D94921" w:rsidRPr="00245E7E" w:rsidRDefault="00245E7E" w:rsidP="00D949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5F14D9">
        <w:rPr>
          <w:rFonts w:ascii="Calibri" w:hAnsi="Calibri" w:cs="Calibri"/>
          <w:noProof/>
        </w:rPr>
        <w:drawing>
          <wp:anchor distT="0" distB="0" distL="114300" distR="114300" simplePos="0" relativeHeight="251659264" behindDoc="0" locked="0" layoutInCell="1" allowOverlap="1" wp14:anchorId="4B94FAFF" wp14:editId="1790BD10">
            <wp:simplePos x="0" y="0"/>
            <wp:positionH relativeFrom="margin">
              <wp:align>right</wp:align>
            </wp:positionH>
            <wp:positionV relativeFrom="paragraph">
              <wp:posOffset>265256</wp:posOffset>
            </wp:positionV>
            <wp:extent cx="5936615" cy="2687955"/>
            <wp:effectExtent l="0" t="0" r="6985" b="0"/>
            <wp:wrapThrough wrapText="bothSides">
              <wp:wrapPolygon edited="0">
                <wp:start x="0" y="0"/>
                <wp:lineTo x="0" y="21432"/>
                <wp:lineTo x="21556" y="21432"/>
                <wp:lineTo x="21556" y="0"/>
                <wp:lineTo x="0" y="0"/>
              </wp:wrapPolygon>
            </wp:wrapThrough>
            <wp:docPr id="156469849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4759" w:rsidRPr="00245E7E">
        <w:rPr>
          <w:rFonts w:ascii="Calibri" w:hAnsi="Calibri" w:cs="Calibri"/>
          <w:b/>
          <w:bCs/>
          <w:color w:val="00B050"/>
        </w:rPr>
        <w:t>Output:</w:t>
      </w:r>
    </w:p>
    <w:p w14:paraId="4B44D65A" w14:textId="5F31C05A" w:rsidR="00B773A2" w:rsidRDefault="00B773A2" w:rsidP="00D949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</w:p>
    <w:p w14:paraId="73F900FD" w14:textId="77777777" w:rsidR="00B773A2" w:rsidRDefault="00B773A2" w:rsidP="00D949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</w:p>
    <w:p w14:paraId="4018B827" w14:textId="2AE02505" w:rsidR="00D94921" w:rsidRDefault="00D94921" w:rsidP="00D949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000000"/>
        </w:rPr>
      </w:pPr>
      <w:r w:rsidRPr="008702C8">
        <w:rPr>
          <w:rFonts w:ascii="Calibri" w:hAnsi="Calibri" w:cs="Calibri"/>
          <w:b/>
          <w:bCs/>
        </w:rPr>
        <w:t>1b.</w:t>
      </w:r>
      <w:r w:rsidRPr="005F14D9">
        <w:rPr>
          <w:rFonts w:ascii="Calibri" w:hAnsi="Calibri" w:cs="Calibri"/>
          <w:color w:val="000000"/>
        </w:rPr>
        <w:t xml:space="preserve"> Office (</w:t>
      </w:r>
      <w:proofErr w:type="spellStart"/>
      <w:r w:rsidRPr="005F14D9">
        <w:rPr>
          <w:rFonts w:ascii="Calibri" w:hAnsi="Calibri" w:cs="Calibri"/>
          <w:color w:val="000000"/>
          <w:u w:val="single"/>
        </w:rPr>
        <w:t>Onumber</w:t>
      </w:r>
      <w:proofErr w:type="spellEnd"/>
      <w:r w:rsidRPr="005F14D9">
        <w:rPr>
          <w:rFonts w:ascii="Calibri" w:hAnsi="Calibri" w:cs="Calibri"/>
          <w:color w:val="000000"/>
        </w:rPr>
        <w:t xml:space="preserve">, </w:t>
      </w:r>
      <w:proofErr w:type="spellStart"/>
      <w:r w:rsidRPr="005F14D9">
        <w:rPr>
          <w:rFonts w:ascii="Calibri" w:hAnsi="Calibri" w:cs="Calibri"/>
          <w:color w:val="000000"/>
        </w:rPr>
        <w:t>Oname</w:t>
      </w:r>
      <w:proofErr w:type="spellEnd"/>
      <w:r w:rsidRPr="005F14D9">
        <w:rPr>
          <w:rFonts w:ascii="Calibri" w:hAnsi="Calibri" w:cs="Calibri"/>
          <w:color w:val="000000"/>
        </w:rPr>
        <w:t xml:space="preserve">, Country); where </w:t>
      </w:r>
      <w:proofErr w:type="spellStart"/>
      <w:r w:rsidRPr="005F14D9">
        <w:rPr>
          <w:rFonts w:ascii="Calibri" w:hAnsi="Calibri" w:cs="Calibri"/>
          <w:color w:val="000000"/>
        </w:rPr>
        <w:t>Oname</w:t>
      </w:r>
      <w:proofErr w:type="spellEnd"/>
      <w:r w:rsidRPr="005F14D9">
        <w:rPr>
          <w:rFonts w:ascii="Calibri" w:hAnsi="Calibri" w:cs="Calibri"/>
          <w:color w:val="000000"/>
        </w:rPr>
        <w:t xml:space="preserve"> should not be NULL. Country should be varchar.</w:t>
      </w:r>
    </w:p>
    <w:p w14:paraId="22BAE541" w14:textId="77777777" w:rsidR="00234FED" w:rsidRDefault="00234FED" w:rsidP="00234FE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</w:p>
    <w:p w14:paraId="04B4367F" w14:textId="0849FEEB" w:rsidR="005F4759" w:rsidRDefault="00234FED" w:rsidP="00D949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000000"/>
        </w:rPr>
      </w:pPr>
      <w:r w:rsidRPr="00E84142">
        <w:rPr>
          <w:rFonts w:ascii="Calibri" w:hAnsi="Calibri" w:cs="Calibri"/>
          <w:b/>
          <w:bCs/>
          <w:color w:val="CC6526"/>
        </w:rPr>
        <w:t>SQL Script</w:t>
      </w:r>
      <w:r>
        <w:rPr>
          <w:rFonts w:ascii="Calibri" w:hAnsi="Calibri" w:cs="Calibri"/>
          <w:color w:val="000000"/>
        </w:rPr>
        <w:t xml:space="preserve">: </w:t>
      </w:r>
    </w:p>
    <w:p w14:paraId="53F1A0D6" w14:textId="77777777" w:rsidR="005B3B11" w:rsidRDefault="005B3B11" w:rsidP="00D949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000000"/>
        </w:rPr>
      </w:pPr>
    </w:p>
    <w:p w14:paraId="5F17694D" w14:textId="77777777" w:rsidR="005F4759" w:rsidRDefault="005F4759" w:rsidP="005F475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DROP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IF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EXISTS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Office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02FA510" w14:textId="0C0BAA1B" w:rsidR="005F4759" w:rsidRDefault="005F4759" w:rsidP="005F475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 xml:space="preserve">    CREATE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B788D3"/>
          <w:sz w:val="20"/>
          <w:szCs w:val="20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</w:p>
    <w:p w14:paraId="5EDC147A" w14:textId="10FF0E16" w:rsidR="005F4759" w:rsidRDefault="005F4759" w:rsidP="005F475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PRIMARY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C0A78F8" w14:textId="74D6D1DA" w:rsidR="005F4759" w:rsidRDefault="005F4759" w:rsidP="005F475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Oname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100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NOT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NULL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78CF841A" w14:textId="28390203" w:rsidR="005F4759" w:rsidRDefault="005F4759" w:rsidP="005F475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 xml:space="preserve">    Country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50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4C0BDA9F" w14:textId="77777777" w:rsidR="005F4759" w:rsidRDefault="005F4759" w:rsidP="005F475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1F7D726" w14:textId="77777777" w:rsidR="005F4759" w:rsidRPr="005F14D9" w:rsidRDefault="005F4759" w:rsidP="00D9492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</w:p>
    <w:p w14:paraId="4BED2A1B" w14:textId="77777777" w:rsidR="005F6CBC" w:rsidRDefault="005F6CBC" w:rsidP="00C232F2">
      <w:pPr>
        <w:jc w:val="both"/>
        <w:rPr>
          <w:rFonts w:ascii="Calibri" w:hAnsi="Calibri" w:cs="Calibri"/>
        </w:rPr>
      </w:pPr>
    </w:p>
    <w:p w14:paraId="7DD7F8F7" w14:textId="77777777" w:rsidR="005F6CBC" w:rsidRDefault="005F6CBC" w:rsidP="00C232F2">
      <w:pPr>
        <w:jc w:val="both"/>
        <w:rPr>
          <w:rFonts w:ascii="Calibri" w:hAnsi="Calibri" w:cs="Calibri"/>
        </w:rPr>
      </w:pPr>
    </w:p>
    <w:p w14:paraId="2F806821" w14:textId="77777777" w:rsidR="005F6CBC" w:rsidRDefault="005F6CBC" w:rsidP="00C232F2">
      <w:pPr>
        <w:jc w:val="both"/>
        <w:rPr>
          <w:rFonts w:ascii="Calibri" w:hAnsi="Calibri" w:cs="Calibri"/>
        </w:rPr>
      </w:pPr>
    </w:p>
    <w:p w14:paraId="192BED83" w14:textId="39690172" w:rsidR="00D94921" w:rsidRPr="002C7361" w:rsidRDefault="000F3CC1" w:rsidP="00C232F2">
      <w:pPr>
        <w:jc w:val="both"/>
        <w:rPr>
          <w:rFonts w:ascii="Calibri" w:hAnsi="Calibri" w:cs="Calibri"/>
          <w:b/>
          <w:bCs/>
          <w:color w:val="00B050"/>
        </w:rPr>
      </w:pPr>
      <w:r w:rsidRPr="002C7361">
        <w:rPr>
          <w:rFonts w:ascii="Calibri" w:hAnsi="Calibri" w:cs="Calibri"/>
          <w:b/>
          <w:bCs/>
          <w:color w:val="00B050"/>
        </w:rPr>
        <w:lastRenderedPageBreak/>
        <w:t>Output:</w:t>
      </w:r>
    </w:p>
    <w:p w14:paraId="5AEA9280" w14:textId="77777777" w:rsidR="000F3CC1" w:rsidRDefault="005F14D9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  <w:r w:rsidRPr="005F14D9">
        <w:rPr>
          <w:rFonts w:ascii="Calibri" w:hAnsi="Calibri" w:cs="Calibri"/>
          <w:noProof/>
        </w:rPr>
        <w:drawing>
          <wp:inline distT="0" distB="0" distL="0" distR="0" wp14:anchorId="469FE3B5" wp14:editId="1AF4CBA3">
            <wp:extent cx="5943600" cy="2174875"/>
            <wp:effectExtent l="0" t="0" r="0" b="0"/>
            <wp:docPr id="120674010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4103" w14:textId="77777777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1F1EC5DD" w14:textId="77777777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6E3990B7" w14:textId="60C514FC" w:rsidR="000F3CC1" w:rsidRPr="004C20DD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000000"/>
        </w:rPr>
      </w:pPr>
      <w:r w:rsidRPr="004C20DD">
        <w:rPr>
          <w:rFonts w:ascii="Calibri" w:hAnsi="Calibri" w:cs="Calibri"/>
          <w:b/>
          <w:bCs/>
          <w:color w:val="000000"/>
        </w:rPr>
        <w:t xml:space="preserve">1c: </w:t>
      </w:r>
      <w:r w:rsidRPr="004C20DD">
        <w:rPr>
          <w:rFonts w:ascii="Calibri" w:hAnsi="Calibri" w:cs="Calibri"/>
          <w:color w:val="000000"/>
        </w:rPr>
        <w:t>Project (</w:t>
      </w:r>
      <w:proofErr w:type="spellStart"/>
      <w:r w:rsidRPr="004C20DD">
        <w:rPr>
          <w:rFonts w:ascii="Calibri" w:hAnsi="Calibri" w:cs="Calibri"/>
          <w:color w:val="000000"/>
          <w:u w:val="single"/>
        </w:rPr>
        <w:t>Pnumber</w:t>
      </w:r>
      <w:proofErr w:type="spellEnd"/>
      <w:r w:rsidRPr="004C20DD">
        <w:rPr>
          <w:rFonts w:ascii="Calibri" w:hAnsi="Calibri" w:cs="Calibri"/>
          <w:color w:val="000000"/>
        </w:rPr>
        <w:t xml:space="preserve">, </w:t>
      </w:r>
      <w:proofErr w:type="spellStart"/>
      <w:r w:rsidRPr="004C20DD">
        <w:rPr>
          <w:rFonts w:ascii="Calibri" w:hAnsi="Calibri" w:cs="Calibri"/>
          <w:color w:val="000000"/>
        </w:rPr>
        <w:t>Pname</w:t>
      </w:r>
      <w:proofErr w:type="spellEnd"/>
      <w:r w:rsidRPr="004C20DD">
        <w:rPr>
          <w:rFonts w:ascii="Calibri" w:hAnsi="Calibri" w:cs="Calibri"/>
          <w:color w:val="000000"/>
        </w:rPr>
        <w:t xml:space="preserve">, </w:t>
      </w:r>
      <w:proofErr w:type="spellStart"/>
      <w:r w:rsidRPr="004C20DD">
        <w:rPr>
          <w:rFonts w:ascii="Calibri" w:hAnsi="Calibri" w:cs="Calibri"/>
          <w:color w:val="000000"/>
        </w:rPr>
        <w:t>Plocation</w:t>
      </w:r>
      <w:proofErr w:type="spellEnd"/>
      <w:r w:rsidRPr="004C20DD">
        <w:rPr>
          <w:rFonts w:ascii="Calibri" w:hAnsi="Calibri" w:cs="Calibri"/>
          <w:color w:val="000000"/>
        </w:rPr>
        <w:t xml:space="preserve">, </w:t>
      </w:r>
      <w:proofErr w:type="spellStart"/>
      <w:r w:rsidRPr="004C20DD">
        <w:rPr>
          <w:rFonts w:ascii="Calibri" w:hAnsi="Calibri" w:cs="Calibri"/>
          <w:color w:val="000000"/>
        </w:rPr>
        <w:t>Onumber</w:t>
      </w:r>
      <w:proofErr w:type="spellEnd"/>
      <w:r w:rsidRPr="004C20DD">
        <w:rPr>
          <w:rFonts w:ascii="Calibri" w:hAnsi="Calibri" w:cs="Calibri"/>
          <w:color w:val="000000"/>
        </w:rPr>
        <w:t xml:space="preserve">); where </w:t>
      </w:r>
      <w:proofErr w:type="spellStart"/>
      <w:r w:rsidRPr="004C20DD">
        <w:rPr>
          <w:rFonts w:ascii="Calibri" w:hAnsi="Calibri" w:cs="Calibri"/>
          <w:color w:val="000000"/>
        </w:rPr>
        <w:t>Onumber</w:t>
      </w:r>
      <w:proofErr w:type="spellEnd"/>
      <w:r w:rsidRPr="004C20DD">
        <w:rPr>
          <w:rFonts w:ascii="Calibri" w:hAnsi="Calibri" w:cs="Calibri"/>
          <w:color w:val="000000"/>
        </w:rPr>
        <w:t xml:space="preserve"> is a foreign key referencing Office table. Create a constraint name </w:t>
      </w:r>
      <w:proofErr w:type="spellStart"/>
      <w:r w:rsidRPr="004C20DD">
        <w:rPr>
          <w:rFonts w:ascii="Calibri" w:hAnsi="Calibri" w:cs="Calibri"/>
          <w:color w:val="000000"/>
        </w:rPr>
        <w:t>fk_pro</w:t>
      </w:r>
      <w:proofErr w:type="spellEnd"/>
      <w:r w:rsidRPr="004C20DD">
        <w:rPr>
          <w:rFonts w:ascii="Calibri" w:hAnsi="Calibri" w:cs="Calibri"/>
          <w:color w:val="000000"/>
        </w:rPr>
        <w:t xml:space="preserve"> for the foreign key. </w:t>
      </w:r>
      <w:proofErr w:type="spellStart"/>
      <w:r w:rsidRPr="004C20DD">
        <w:rPr>
          <w:rFonts w:ascii="Calibri" w:hAnsi="Calibri" w:cs="Calibri"/>
          <w:color w:val="000000"/>
        </w:rPr>
        <w:t>Pname</w:t>
      </w:r>
      <w:proofErr w:type="spellEnd"/>
      <w:r w:rsidRPr="004C20DD">
        <w:rPr>
          <w:rFonts w:ascii="Calibri" w:hAnsi="Calibri" w:cs="Calibri"/>
          <w:color w:val="000000"/>
        </w:rPr>
        <w:t xml:space="preserve"> should be unique and should not be null. Both </w:t>
      </w:r>
      <w:proofErr w:type="spellStart"/>
      <w:r w:rsidRPr="004C20DD">
        <w:rPr>
          <w:rFonts w:ascii="Calibri" w:hAnsi="Calibri" w:cs="Calibri"/>
          <w:color w:val="000000"/>
        </w:rPr>
        <w:t>Pname</w:t>
      </w:r>
      <w:proofErr w:type="spellEnd"/>
      <w:r w:rsidRPr="004C20DD">
        <w:rPr>
          <w:rFonts w:ascii="Calibri" w:hAnsi="Calibri" w:cs="Calibri"/>
          <w:color w:val="000000"/>
        </w:rPr>
        <w:t xml:space="preserve"> and </w:t>
      </w:r>
      <w:proofErr w:type="spellStart"/>
      <w:r w:rsidRPr="004C20DD">
        <w:rPr>
          <w:rFonts w:ascii="Calibri" w:hAnsi="Calibri" w:cs="Calibri"/>
          <w:color w:val="000000"/>
        </w:rPr>
        <w:t>Plocations</w:t>
      </w:r>
      <w:proofErr w:type="spellEnd"/>
      <w:r w:rsidRPr="004C20DD">
        <w:rPr>
          <w:rFonts w:ascii="Calibri" w:hAnsi="Calibri" w:cs="Calibri"/>
          <w:color w:val="000000"/>
        </w:rPr>
        <w:t xml:space="preserve"> should be of type </w:t>
      </w:r>
      <w:proofErr w:type="gramStart"/>
      <w:r w:rsidRPr="004C20DD">
        <w:rPr>
          <w:rFonts w:ascii="Calibri" w:hAnsi="Calibri" w:cs="Calibri"/>
          <w:color w:val="000000"/>
        </w:rPr>
        <w:t>varchar(</w:t>
      </w:r>
      <w:proofErr w:type="gramEnd"/>
      <w:r w:rsidRPr="004C20DD">
        <w:rPr>
          <w:rFonts w:ascii="Calibri" w:hAnsi="Calibri" w:cs="Calibri"/>
          <w:color w:val="000000"/>
        </w:rPr>
        <w:t>40).</w:t>
      </w:r>
    </w:p>
    <w:p w14:paraId="36564BFE" w14:textId="77777777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711BC3D" w14:textId="3658B8E6" w:rsidR="00A81145" w:rsidRPr="00C124D1" w:rsidRDefault="00A81145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  <w:r w:rsidRPr="00C124D1">
        <w:rPr>
          <w:rFonts w:ascii="Calibri" w:hAnsi="Calibri" w:cs="Calibri"/>
          <w:b/>
          <w:bCs/>
          <w:color w:val="CC6526"/>
        </w:rPr>
        <w:t xml:space="preserve">SQL </w:t>
      </w:r>
      <w:r w:rsidR="000F3CC1" w:rsidRPr="00C124D1">
        <w:rPr>
          <w:rFonts w:ascii="Calibri" w:hAnsi="Calibri" w:cs="Calibri"/>
          <w:b/>
          <w:bCs/>
          <w:color w:val="CC6526"/>
        </w:rPr>
        <w:t>Scrip</w:t>
      </w:r>
      <w:r w:rsidR="00C124D1" w:rsidRPr="00C124D1">
        <w:rPr>
          <w:rFonts w:ascii="Calibri" w:hAnsi="Calibri" w:cs="Calibri"/>
          <w:b/>
          <w:bCs/>
          <w:color w:val="CC6526"/>
        </w:rPr>
        <w:t>t:</w:t>
      </w:r>
    </w:p>
    <w:p w14:paraId="78E8600D" w14:textId="77777777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1D30E6F3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DROP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IF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EXISTS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Project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818C992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CREATE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</w:p>
    <w:p w14:paraId="69F9E950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Pnumber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PRIMARY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37884E5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Pname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40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UNIQUE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NOT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NULL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18F0F12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Plocation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40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58420320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777EB771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CONSTRAINT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fk_pro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FOREIGN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REFERENCES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B788D3"/>
          <w:sz w:val="20"/>
          <w:szCs w:val="20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9E9E9E"/>
          <w:sz w:val="20"/>
          <w:szCs w:val="20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53505B91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450B9DC6" w14:textId="77777777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452D5BB7" w14:textId="4ADE0FE0" w:rsidR="000F3CC1" w:rsidRPr="00C124D1" w:rsidRDefault="003A45FA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C124D1">
        <w:rPr>
          <w:rFonts w:ascii="Calibri" w:hAnsi="Calibri" w:cs="Calibri"/>
          <w:noProof/>
          <w:color w:val="000000"/>
        </w:rPr>
        <w:drawing>
          <wp:anchor distT="0" distB="0" distL="114300" distR="114300" simplePos="0" relativeHeight="251669504" behindDoc="0" locked="0" layoutInCell="1" allowOverlap="1" wp14:anchorId="56B9F235" wp14:editId="4413ED33">
            <wp:simplePos x="0" y="0"/>
            <wp:positionH relativeFrom="margin">
              <wp:align>right</wp:align>
            </wp:positionH>
            <wp:positionV relativeFrom="paragraph">
              <wp:posOffset>235296</wp:posOffset>
            </wp:positionV>
            <wp:extent cx="5943600" cy="1821815"/>
            <wp:effectExtent l="0" t="0" r="0" b="6985"/>
            <wp:wrapThrough wrapText="bothSides">
              <wp:wrapPolygon edited="0">
                <wp:start x="0" y="0"/>
                <wp:lineTo x="0" y="21457"/>
                <wp:lineTo x="21531" y="21457"/>
                <wp:lineTo x="21531" y="0"/>
                <wp:lineTo x="0" y="0"/>
              </wp:wrapPolygon>
            </wp:wrapThrough>
            <wp:docPr id="149684857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CC1" w:rsidRPr="00C124D1">
        <w:rPr>
          <w:rFonts w:ascii="Calibri" w:hAnsi="Calibri" w:cs="Calibri"/>
          <w:b/>
          <w:bCs/>
          <w:color w:val="00B050"/>
        </w:rPr>
        <w:t>Output:</w:t>
      </w:r>
    </w:p>
    <w:p w14:paraId="692A63A8" w14:textId="419397C1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4383D61B" w14:textId="73136A33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5FB4FA0" w14:textId="77777777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058E66F5" w14:textId="77777777" w:rsidR="00603B69" w:rsidRDefault="00603B69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69835D02" w14:textId="77777777" w:rsidR="00603B69" w:rsidRDefault="00603B69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1E4566B5" w14:textId="77777777" w:rsidR="00603B69" w:rsidRDefault="00603B69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C4E6A3E" w14:textId="77777777" w:rsidR="00603B69" w:rsidRDefault="00603B69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807A9D1" w14:textId="40527644" w:rsidR="000F3CC1" w:rsidRPr="00C124D1" w:rsidRDefault="001D3C4B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000000"/>
        </w:rPr>
      </w:pPr>
      <w:r w:rsidRPr="00C124D1">
        <w:rPr>
          <w:rFonts w:ascii="Calibri" w:hAnsi="Calibri" w:cs="Calibri"/>
          <w:b/>
          <w:bCs/>
          <w:color w:val="000000"/>
        </w:rPr>
        <w:lastRenderedPageBreak/>
        <w:t xml:space="preserve">1d: </w:t>
      </w:r>
      <w:proofErr w:type="spellStart"/>
      <w:r w:rsidR="000F3CC1" w:rsidRPr="00C124D1">
        <w:rPr>
          <w:rFonts w:ascii="Calibri" w:hAnsi="Calibri" w:cs="Calibri"/>
          <w:color w:val="000000"/>
        </w:rPr>
        <w:t>Works_</w:t>
      </w:r>
      <w:proofErr w:type="gramStart"/>
      <w:r w:rsidR="000F3CC1" w:rsidRPr="00C124D1">
        <w:rPr>
          <w:rFonts w:ascii="Calibri" w:hAnsi="Calibri" w:cs="Calibri"/>
          <w:color w:val="000000"/>
        </w:rPr>
        <w:t>on</w:t>
      </w:r>
      <w:proofErr w:type="spellEnd"/>
      <w:r w:rsidR="000F3CC1" w:rsidRPr="00C124D1">
        <w:rPr>
          <w:rFonts w:ascii="Calibri" w:hAnsi="Calibri" w:cs="Calibri"/>
          <w:color w:val="000000"/>
        </w:rPr>
        <w:t xml:space="preserve">( </w:t>
      </w:r>
      <w:r w:rsidR="000F3CC1" w:rsidRPr="00C124D1">
        <w:rPr>
          <w:rFonts w:ascii="Calibri" w:hAnsi="Calibri" w:cs="Calibri"/>
          <w:color w:val="000000"/>
          <w:u w:val="single"/>
        </w:rPr>
        <w:t>ESSN</w:t>
      </w:r>
      <w:proofErr w:type="gramEnd"/>
      <w:r w:rsidR="000F3CC1" w:rsidRPr="00C124D1">
        <w:rPr>
          <w:rFonts w:ascii="Calibri" w:hAnsi="Calibri" w:cs="Calibri"/>
          <w:color w:val="000000"/>
        </w:rPr>
        <w:t xml:space="preserve">, </w:t>
      </w:r>
      <w:proofErr w:type="spellStart"/>
      <w:r w:rsidR="000F3CC1" w:rsidRPr="00C124D1">
        <w:rPr>
          <w:rFonts w:ascii="Calibri" w:hAnsi="Calibri" w:cs="Calibri"/>
          <w:color w:val="000000"/>
          <w:u w:val="single"/>
        </w:rPr>
        <w:t>Pno</w:t>
      </w:r>
      <w:proofErr w:type="spellEnd"/>
      <w:r w:rsidR="000F3CC1" w:rsidRPr="00C124D1">
        <w:rPr>
          <w:rFonts w:ascii="Calibri" w:hAnsi="Calibri" w:cs="Calibri"/>
          <w:color w:val="000000"/>
        </w:rPr>
        <w:t xml:space="preserve">); where ESSN references Employee SSN and </w:t>
      </w:r>
      <w:proofErr w:type="spellStart"/>
      <w:r w:rsidR="000F3CC1" w:rsidRPr="00C124D1">
        <w:rPr>
          <w:rFonts w:ascii="Calibri" w:hAnsi="Calibri" w:cs="Calibri"/>
          <w:color w:val="000000"/>
        </w:rPr>
        <w:t>Pno</w:t>
      </w:r>
      <w:proofErr w:type="spellEnd"/>
      <w:r w:rsidR="000F3CC1" w:rsidRPr="00C124D1">
        <w:rPr>
          <w:rFonts w:ascii="Calibri" w:hAnsi="Calibri" w:cs="Calibri"/>
          <w:color w:val="000000"/>
        </w:rPr>
        <w:t xml:space="preserve"> references to </w:t>
      </w:r>
      <w:proofErr w:type="spellStart"/>
      <w:r w:rsidR="000F3CC1" w:rsidRPr="00C124D1">
        <w:rPr>
          <w:rFonts w:ascii="Calibri" w:hAnsi="Calibri" w:cs="Calibri"/>
          <w:color w:val="000000"/>
        </w:rPr>
        <w:t>Pnumber</w:t>
      </w:r>
      <w:proofErr w:type="spellEnd"/>
      <w:r w:rsidR="000F3CC1" w:rsidRPr="00C124D1">
        <w:rPr>
          <w:rFonts w:ascii="Calibri" w:hAnsi="Calibri" w:cs="Calibri"/>
          <w:color w:val="000000"/>
        </w:rPr>
        <w:t xml:space="preserve"> from Project . Set cascade on update and cascade on delete to both.</w:t>
      </w:r>
    </w:p>
    <w:p w14:paraId="76A27769" w14:textId="77777777" w:rsidR="000F3CC1" w:rsidRPr="00C124D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000000"/>
        </w:rPr>
      </w:pPr>
    </w:p>
    <w:p w14:paraId="6FDFA466" w14:textId="21F419EC" w:rsidR="000F3CC1" w:rsidRDefault="00274D59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C124D1">
        <w:rPr>
          <w:rFonts w:ascii="Calibri" w:hAnsi="Calibri" w:cs="Calibri"/>
          <w:b/>
          <w:bCs/>
          <w:color w:val="CC6526"/>
        </w:rPr>
        <w:t>SQL Scrip</w:t>
      </w:r>
      <w:r w:rsidR="00C124D1" w:rsidRPr="00C124D1">
        <w:rPr>
          <w:rFonts w:ascii="Calibri" w:hAnsi="Calibri" w:cs="Calibri"/>
          <w:b/>
          <w:bCs/>
          <w:color w:val="CC6526"/>
        </w:rPr>
        <w:t>t:</w:t>
      </w:r>
    </w:p>
    <w:p w14:paraId="3EC225F3" w14:textId="77777777" w:rsidR="000018D7" w:rsidRDefault="000018D7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0CEECA4F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DROP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IF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EXISTS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Works_on</w:t>
      </w:r>
      <w:proofErr w:type="spellEnd"/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FD3F312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CREATE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B788D3"/>
          <w:sz w:val="20"/>
          <w:szCs w:val="20"/>
        </w:rPr>
        <w:t>Works_on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</w:p>
    <w:p w14:paraId="4120C01F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>ESSN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20774326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Pno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1A57D323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PRIMARY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9E9E9E"/>
          <w:sz w:val="20"/>
          <w:szCs w:val="20"/>
        </w:rPr>
        <w:t>ESSN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Pno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364BA062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FOREIGN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9E9E9E"/>
          <w:sz w:val="20"/>
          <w:szCs w:val="20"/>
        </w:rPr>
        <w:t>ESSN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REFERENCES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B788D3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9E9E9E"/>
          <w:sz w:val="20"/>
          <w:szCs w:val="20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UPDATE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CASCADE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DELETE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CASCADE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0E54B210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FOREIGN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Pno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REFERENCES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B788D3"/>
          <w:sz w:val="20"/>
          <w:szCs w:val="20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spellStart"/>
      <w:proofErr w:type="gramEnd"/>
      <w:r>
        <w:rPr>
          <w:rFonts w:ascii="Courier New" w:hAnsi="Courier New" w:cs="Courier New"/>
          <w:color w:val="9E9E9E"/>
          <w:sz w:val="20"/>
          <w:szCs w:val="20"/>
        </w:rPr>
        <w:t>Pnumber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UPDATE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CASCADE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DELETE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CASCADE</w:t>
      </w:r>
    </w:p>
    <w:p w14:paraId="623FB6D9" w14:textId="77777777" w:rsidR="000F3CC1" w:rsidRDefault="000F3CC1" w:rsidP="000F3CC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3F934A7" w14:textId="77777777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</w:p>
    <w:p w14:paraId="33114394" w14:textId="13C57EC0" w:rsidR="000F3CC1" w:rsidRPr="00FC351D" w:rsidRDefault="003A45FA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FC351D">
        <w:rPr>
          <w:rFonts w:ascii="Calibri" w:hAnsi="Calibri" w:cs="Calibri"/>
          <w:noProof/>
        </w:rPr>
        <w:drawing>
          <wp:anchor distT="0" distB="0" distL="114300" distR="114300" simplePos="0" relativeHeight="251670528" behindDoc="0" locked="0" layoutInCell="1" allowOverlap="1" wp14:anchorId="6DA2D288" wp14:editId="1A9C53AF">
            <wp:simplePos x="0" y="0"/>
            <wp:positionH relativeFrom="margin">
              <wp:align>right</wp:align>
            </wp:positionH>
            <wp:positionV relativeFrom="paragraph">
              <wp:posOffset>242224</wp:posOffset>
            </wp:positionV>
            <wp:extent cx="5936615" cy="1412875"/>
            <wp:effectExtent l="0" t="0" r="6985" b="0"/>
            <wp:wrapThrough wrapText="bothSides">
              <wp:wrapPolygon edited="0">
                <wp:start x="0" y="0"/>
                <wp:lineTo x="0" y="21260"/>
                <wp:lineTo x="21556" y="21260"/>
                <wp:lineTo x="21556" y="0"/>
                <wp:lineTo x="0" y="0"/>
              </wp:wrapPolygon>
            </wp:wrapThrough>
            <wp:docPr id="195215232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CC1" w:rsidRPr="00FC351D">
        <w:rPr>
          <w:rFonts w:ascii="Calibri" w:hAnsi="Calibri" w:cs="Calibri"/>
          <w:b/>
          <w:bCs/>
          <w:color w:val="00B050"/>
        </w:rPr>
        <w:t>Output:</w:t>
      </w:r>
    </w:p>
    <w:p w14:paraId="239FC50C" w14:textId="77777777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22D1F1BD" w14:textId="5E82EFF3" w:rsidR="000F3CC1" w:rsidRPr="00FC351D" w:rsidRDefault="003D0528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000000"/>
        </w:rPr>
      </w:pPr>
      <w:r w:rsidRPr="00FC351D">
        <w:rPr>
          <w:rFonts w:ascii="Calibri" w:hAnsi="Calibri" w:cs="Calibri"/>
          <w:b/>
          <w:bCs/>
          <w:color w:val="000000"/>
        </w:rPr>
        <w:t>1</w:t>
      </w:r>
      <w:r w:rsidR="00DA763D" w:rsidRPr="00FC351D">
        <w:rPr>
          <w:rFonts w:ascii="Calibri" w:hAnsi="Calibri" w:cs="Calibri"/>
          <w:b/>
          <w:bCs/>
          <w:color w:val="000000"/>
        </w:rPr>
        <w:t>e</w:t>
      </w:r>
      <w:r w:rsidRPr="00FC351D">
        <w:rPr>
          <w:rFonts w:ascii="Calibri" w:hAnsi="Calibri" w:cs="Calibri"/>
          <w:b/>
          <w:bCs/>
          <w:color w:val="000000"/>
        </w:rPr>
        <w:t xml:space="preserve">: </w:t>
      </w:r>
      <w:proofErr w:type="gramStart"/>
      <w:r w:rsidR="000F3CC1" w:rsidRPr="00FC351D">
        <w:rPr>
          <w:rFonts w:ascii="Calibri" w:hAnsi="Calibri" w:cs="Calibri"/>
          <w:color w:val="000000"/>
        </w:rPr>
        <w:t>Dependents(</w:t>
      </w:r>
      <w:proofErr w:type="gramEnd"/>
      <w:r w:rsidR="000F3CC1" w:rsidRPr="00FC351D">
        <w:rPr>
          <w:rFonts w:ascii="Calibri" w:hAnsi="Calibri" w:cs="Calibri"/>
          <w:color w:val="000000"/>
          <w:u w:val="single"/>
        </w:rPr>
        <w:t>Did,</w:t>
      </w:r>
      <w:r w:rsidR="000F3CC1" w:rsidRPr="00FC351D">
        <w:rPr>
          <w:rFonts w:ascii="Calibri" w:hAnsi="Calibri" w:cs="Calibri"/>
          <w:color w:val="000000"/>
        </w:rPr>
        <w:t xml:space="preserve"> </w:t>
      </w:r>
      <w:proofErr w:type="spellStart"/>
      <w:r w:rsidR="000F3CC1" w:rsidRPr="00FC351D">
        <w:rPr>
          <w:rFonts w:ascii="Calibri" w:hAnsi="Calibri" w:cs="Calibri"/>
          <w:color w:val="000000"/>
        </w:rPr>
        <w:t>Dname</w:t>
      </w:r>
      <w:proofErr w:type="spellEnd"/>
      <w:r w:rsidR="000F3CC1" w:rsidRPr="00FC351D">
        <w:rPr>
          <w:rFonts w:ascii="Calibri" w:hAnsi="Calibri" w:cs="Calibri"/>
          <w:color w:val="000000"/>
        </w:rPr>
        <w:t xml:space="preserve">, Dage, SSN); where SSN is Foreign key referencing the employee. Set NULL on delete and on update to the foreign key. Add constraint </w:t>
      </w:r>
      <w:proofErr w:type="spellStart"/>
      <w:r w:rsidR="000F3CC1" w:rsidRPr="00FC351D">
        <w:rPr>
          <w:rFonts w:ascii="Calibri" w:hAnsi="Calibri" w:cs="Calibri"/>
          <w:color w:val="000000"/>
        </w:rPr>
        <w:t>age_constraint</w:t>
      </w:r>
      <w:proofErr w:type="spellEnd"/>
      <w:r w:rsidR="000F3CC1" w:rsidRPr="00FC351D">
        <w:rPr>
          <w:rFonts w:ascii="Calibri" w:hAnsi="Calibri" w:cs="Calibri"/>
          <w:color w:val="000000"/>
        </w:rPr>
        <w:t xml:space="preserve"> using CHECK(Dage&lt;16).</w:t>
      </w:r>
    </w:p>
    <w:p w14:paraId="5E485CFC" w14:textId="77777777" w:rsidR="005102D2" w:rsidRPr="00FC351D" w:rsidRDefault="005102D2" w:rsidP="005102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  <w:r w:rsidRPr="00FC351D">
        <w:rPr>
          <w:rFonts w:ascii="Calibri" w:hAnsi="Calibri" w:cs="Calibri"/>
          <w:b/>
          <w:bCs/>
          <w:color w:val="CC6526"/>
        </w:rPr>
        <w:t>SQL Script</w:t>
      </w:r>
      <w:r w:rsidRPr="00FC351D">
        <w:rPr>
          <w:rFonts w:ascii="Calibri" w:hAnsi="Calibri" w:cs="Calibri"/>
          <w:b/>
          <w:bCs/>
          <w:color w:val="000000"/>
        </w:rPr>
        <w:t>:</w:t>
      </w:r>
    </w:p>
    <w:p w14:paraId="74C90F6B" w14:textId="77777777" w:rsidR="00690F2D" w:rsidRDefault="00690F2D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EF94033" w14:textId="77777777" w:rsidR="00690F2D" w:rsidRDefault="00690F2D" w:rsidP="00690F2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DROP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IF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EXISTS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Dependent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B20B260" w14:textId="77777777" w:rsidR="00690F2D" w:rsidRDefault="00690F2D" w:rsidP="00690F2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CREATE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</w:rPr>
        <w:t>Dependent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</w:p>
    <w:p w14:paraId="30680284" w14:textId="77777777" w:rsidR="00690F2D" w:rsidRDefault="00690F2D" w:rsidP="00690F2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>Did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PRIMARY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21353C53" w14:textId="77777777" w:rsidR="00690F2D" w:rsidRDefault="00690F2D" w:rsidP="00690F2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Dname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</w:rPr>
        <w:t>100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125802BD" w14:textId="77777777" w:rsidR="00690F2D" w:rsidRDefault="00690F2D" w:rsidP="00690F2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>Dage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556DC42E" w14:textId="77777777" w:rsidR="00690F2D" w:rsidRDefault="00690F2D" w:rsidP="00690F2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CONSTRAINT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age_constraint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CHECK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00B8B8"/>
          <w:sz w:val="20"/>
          <w:szCs w:val="20"/>
        </w:rPr>
        <w:t>Dage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&lt; </w:t>
      </w:r>
      <w:r>
        <w:rPr>
          <w:rFonts w:ascii="Courier New" w:hAnsi="Courier New" w:cs="Courier New"/>
          <w:color w:val="C0C0C0"/>
          <w:sz w:val="20"/>
          <w:szCs w:val="20"/>
        </w:rPr>
        <w:t>16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6F0C0967" w14:textId="77777777" w:rsidR="00690F2D" w:rsidRDefault="00690F2D" w:rsidP="00690F2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9E9E9E"/>
          <w:sz w:val="20"/>
          <w:szCs w:val="20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BD19573" w14:textId="77777777" w:rsidR="00690F2D" w:rsidRDefault="00690F2D" w:rsidP="00690F2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FOREIGN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9E9E9E"/>
          <w:sz w:val="20"/>
          <w:szCs w:val="20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REFERENCES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gramStart"/>
      <w:r>
        <w:rPr>
          <w:rFonts w:ascii="Courier New" w:hAnsi="Courier New" w:cs="Courier New"/>
          <w:color w:val="B788D3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9E9E9E"/>
          <w:sz w:val="20"/>
          <w:szCs w:val="20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UPDATE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NULL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DELETE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NULL</w:t>
      </w:r>
    </w:p>
    <w:p w14:paraId="725F3F4E" w14:textId="77777777" w:rsidR="00690F2D" w:rsidRDefault="00690F2D" w:rsidP="00690F2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16E1B6A7" w14:textId="77777777" w:rsidR="00690F2D" w:rsidRDefault="00690F2D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E83EF88" w14:textId="4FB52E35" w:rsidR="000F3CC1" w:rsidRPr="00FC351D" w:rsidRDefault="003A45FA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FC351D">
        <w:rPr>
          <w:rFonts w:ascii="Calibri" w:hAnsi="Calibri" w:cs="Calibri"/>
          <w:noProof/>
          <w:sz w:val="22"/>
        </w:rPr>
        <w:drawing>
          <wp:anchor distT="0" distB="0" distL="114300" distR="114300" simplePos="0" relativeHeight="251671552" behindDoc="0" locked="0" layoutInCell="1" allowOverlap="1" wp14:anchorId="11FD639E" wp14:editId="77F79044">
            <wp:simplePos x="0" y="0"/>
            <wp:positionH relativeFrom="margin">
              <wp:align>right</wp:align>
            </wp:positionH>
            <wp:positionV relativeFrom="paragraph">
              <wp:posOffset>258329</wp:posOffset>
            </wp:positionV>
            <wp:extent cx="5936615" cy="1184275"/>
            <wp:effectExtent l="0" t="0" r="6985" b="0"/>
            <wp:wrapThrough wrapText="bothSides">
              <wp:wrapPolygon edited="0">
                <wp:start x="0" y="0"/>
                <wp:lineTo x="0" y="21195"/>
                <wp:lineTo x="21556" y="21195"/>
                <wp:lineTo x="21556" y="0"/>
                <wp:lineTo x="0" y="0"/>
              </wp:wrapPolygon>
            </wp:wrapThrough>
            <wp:docPr id="26255495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F2D" w:rsidRPr="00FC351D">
        <w:rPr>
          <w:rFonts w:ascii="Calibri" w:hAnsi="Calibri" w:cs="Calibri"/>
          <w:b/>
          <w:bCs/>
          <w:color w:val="00B050"/>
        </w:rPr>
        <w:t>Output:</w:t>
      </w:r>
    </w:p>
    <w:p w14:paraId="7452C1B9" w14:textId="5DE756CF" w:rsidR="0004290D" w:rsidRPr="009268FC" w:rsidRDefault="00A30202" w:rsidP="00690F2D">
      <w:pPr>
        <w:rPr>
          <w:rFonts w:ascii="Calibri" w:hAnsi="Calibri" w:cs="Calibri"/>
          <w:b/>
          <w:bCs/>
          <w:color w:val="00B050"/>
        </w:rPr>
      </w:pPr>
      <w:r w:rsidRPr="009268FC">
        <w:rPr>
          <w:rFonts w:ascii="Calibri" w:hAnsi="Calibri" w:cs="Calibri"/>
          <w:b/>
          <w:bCs/>
          <w:color w:val="00B050"/>
        </w:rPr>
        <w:lastRenderedPageBreak/>
        <w:t>Output</w:t>
      </w:r>
      <w:r w:rsidR="0004290D" w:rsidRPr="009268FC">
        <w:rPr>
          <w:rFonts w:ascii="Calibri" w:hAnsi="Calibri" w:cs="Calibri"/>
          <w:b/>
          <w:bCs/>
          <w:color w:val="00B050"/>
        </w:rPr>
        <w:t>s After</w:t>
      </w:r>
      <w:r w:rsidR="00316CFB" w:rsidRPr="009268FC">
        <w:rPr>
          <w:rFonts w:ascii="Calibri" w:hAnsi="Calibri" w:cs="Calibri"/>
          <w:b/>
          <w:bCs/>
          <w:color w:val="00B050"/>
        </w:rPr>
        <w:t xml:space="preserve"> Tables</w:t>
      </w:r>
      <w:r w:rsidR="0004290D" w:rsidRPr="009268FC">
        <w:rPr>
          <w:rFonts w:ascii="Calibri" w:hAnsi="Calibri" w:cs="Calibri"/>
          <w:b/>
          <w:bCs/>
          <w:color w:val="00B050"/>
        </w:rPr>
        <w:t xml:space="preserve"> Creation</w:t>
      </w:r>
      <w:r w:rsidR="00155D1B" w:rsidRPr="009268FC">
        <w:rPr>
          <w:rFonts w:ascii="Calibri" w:hAnsi="Calibri" w:cs="Calibri"/>
          <w:b/>
          <w:bCs/>
          <w:color w:val="00B050"/>
        </w:rPr>
        <w:t>.</w:t>
      </w:r>
    </w:p>
    <w:p w14:paraId="3D5B6882" w14:textId="045CA27A" w:rsidR="0004290D" w:rsidRPr="0004290D" w:rsidRDefault="0004290D" w:rsidP="00690F2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B9269D5" wp14:editId="1D9F53C0">
            <wp:extent cx="5943600" cy="1932940"/>
            <wp:effectExtent l="0" t="0" r="0" b="0"/>
            <wp:docPr id="11985473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9D04" w14:textId="77777777" w:rsidR="00A144D0" w:rsidRDefault="00A144D0" w:rsidP="00690F2D">
      <w:pPr>
        <w:rPr>
          <w:b/>
          <w:bCs/>
        </w:rPr>
      </w:pPr>
    </w:p>
    <w:p w14:paraId="1B275DC0" w14:textId="232A1C83" w:rsidR="00690F2D" w:rsidRPr="009268FC" w:rsidRDefault="00500AF7" w:rsidP="00690F2D">
      <w:pPr>
        <w:rPr>
          <w:rFonts w:ascii="Calibri" w:hAnsi="Calibri" w:cs="Calibri"/>
        </w:rPr>
      </w:pPr>
      <w:r w:rsidRPr="009268FC">
        <w:rPr>
          <w:rFonts w:ascii="Calibri" w:hAnsi="Calibri" w:cs="Calibri"/>
          <w:b/>
          <w:bCs/>
        </w:rPr>
        <w:t xml:space="preserve">Q2: </w:t>
      </w:r>
      <w:r w:rsidR="00690F2D" w:rsidRPr="009268FC">
        <w:rPr>
          <w:rFonts w:ascii="Calibri" w:hAnsi="Calibri" w:cs="Calibri"/>
        </w:rPr>
        <w:t xml:space="preserve">Alter table Dependent and add an attribute </w:t>
      </w:r>
      <w:proofErr w:type="spellStart"/>
      <w:r w:rsidR="00690F2D" w:rsidRPr="009268FC">
        <w:rPr>
          <w:rFonts w:ascii="Calibri" w:hAnsi="Calibri" w:cs="Calibri"/>
        </w:rPr>
        <w:t>Drelation</w:t>
      </w:r>
      <w:proofErr w:type="spellEnd"/>
      <w:r w:rsidR="00690F2D" w:rsidRPr="009268FC">
        <w:rPr>
          <w:rFonts w:ascii="Calibri" w:hAnsi="Calibri" w:cs="Calibri"/>
        </w:rPr>
        <w:t xml:space="preserve"> of type </w:t>
      </w:r>
      <w:proofErr w:type="gramStart"/>
      <w:r w:rsidR="00690F2D" w:rsidRPr="009268FC">
        <w:rPr>
          <w:rFonts w:ascii="Calibri" w:hAnsi="Calibri" w:cs="Calibri"/>
        </w:rPr>
        <w:t>Char(</w:t>
      </w:r>
      <w:proofErr w:type="gramEnd"/>
      <w:r w:rsidR="00690F2D" w:rsidRPr="009268FC">
        <w:rPr>
          <w:rFonts w:ascii="Calibri" w:hAnsi="Calibri" w:cs="Calibri"/>
        </w:rPr>
        <w:t>50.</w:t>
      </w:r>
    </w:p>
    <w:p w14:paraId="69117A9F" w14:textId="2AFFAAAE" w:rsidR="00F74F32" w:rsidRPr="009268FC" w:rsidRDefault="00F74F32" w:rsidP="00F74F3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  <w:r w:rsidRPr="009268FC">
        <w:rPr>
          <w:rFonts w:ascii="Calibri" w:hAnsi="Calibri" w:cs="Calibri"/>
          <w:b/>
          <w:bCs/>
          <w:color w:val="CC6526"/>
        </w:rPr>
        <w:t>SQL Scrip</w:t>
      </w:r>
      <w:r w:rsidR="009268FC" w:rsidRPr="009268FC">
        <w:rPr>
          <w:rFonts w:ascii="Calibri" w:hAnsi="Calibri" w:cs="Calibri"/>
          <w:b/>
          <w:bCs/>
          <w:color w:val="CC6526"/>
        </w:rPr>
        <w:t>t:</w:t>
      </w:r>
    </w:p>
    <w:p w14:paraId="51E5564C" w14:textId="77777777" w:rsidR="00F74F32" w:rsidRPr="00A81145" w:rsidRDefault="00F74F32" w:rsidP="00F74F3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0000"/>
        </w:rPr>
      </w:pPr>
    </w:p>
    <w:p w14:paraId="644F53DC" w14:textId="77777777" w:rsidR="00690F2D" w:rsidRDefault="00690F2D" w:rsidP="00690F2D"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ALTER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TABLE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  <w:shd w:val="clear" w:color="auto" w:fill="2F2F2F"/>
        </w:rPr>
        <w:t>dependent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ADD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COLUMN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  <w:shd w:val="clear" w:color="auto" w:fill="2F2F2F"/>
        </w:rPr>
        <w:t>drelation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  <w:shd w:val="clear" w:color="auto" w:fill="2F2F2F"/>
        </w:rPr>
        <w:t>CHAR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50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)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44E1D1C4" w14:textId="089162C0" w:rsidR="00690F2D" w:rsidRPr="00574BB2" w:rsidRDefault="003A45FA" w:rsidP="00690F2D">
      <w:pPr>
        <w:rPr>
          <w:b/>
          <w:bCs/>
          <w:color w:val="00B05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F564DAE" wp14:editId="4C861759">
            <wp:simplePos x="0" y="0"/>
            <wp:positionH relativeFrom="margin">
              <wp:align>right</wp:align>
            </wp:positionH>
            <wp:positionV relativeFrom="paragraph">
              <wp:posOffset>263756</wp:posOffset>
            </wp:positionV>
            <wp:extent cx="5943600" cy="1461770"/>
            <wp:effectExtent l="0" t="0" r="0" b="5080"/>
            <wp:wrapThrough wrapText="bothSides">
              <wp:wrapPolygon edited="0">
                <wp:start x="0" y="0"/>
                <wp:lineTo x="0" y="21394"/>
                <wp:lineTo x="21531" y="21394"/>
                <wp:lineTo x="21531" y="0"/>
                <wp:lineTo x="0" y="0"/>
              </wp:wrapPolygon>
            </wp:wrapThrough>
            <wp:docPr id="17975262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0F2D" w:rsidRPr="00574BB2">
        <w:rPr>
          <w:b/>
          <w:bCs/>
          <w:color w:val="00B050"/>
        </w:rPr>
        <w:t>Output:</w:t>
      </w:r>
    </w:p>
    <w:p w14:paraId="039A25DF" w14:textId="05D5DD73" w:rsidR="0092028C" w:rsidRPr="0014386D" w:rsidRDefault="00753932" w:rsidP="0092028C">
      <w:pPr>
        <w:rPr>
          <w:rFonts w:ascii="Calibri" w:hAnsi="Calibri" w:cs="Calibri"/>
        </w:rPr>
      </w:pPr>
      <w:r w:rsidRPr="0014386D">
        <w:rPr>
          <w:rFonts w:ascii="Calibri" w:hAnsi="Calibri" w:cs="Calibri"/>
          <w:b/>
          <w:bCs/>
        </w:rPr>
        <w:t xml:space="preserve">Q3: </w:t>
      </w:r>
      <w:r w:rsidR="0092028C" w:rsidRPr="0014386D">
        <w:rPr>
          <w:rFonts w:ascii="Calibri" w:hAnsi="Calibri" w:cs="Calibri"/>
        </w:rPr>
        <w:t xml:space="preserve">Alter table Dependent and modify the attribute </w:t>
      </w:r>
      <w:proofErr w:type="spellStart"/>
      <w:r w:rsidR="0092028C" w:rsidRPr="0014386D">
        <w:rPr>
          <w:rFonts w:ascii="Calibri" w:hAnsi="Calibri" w:cs="Calibri"/>
        </w:rPr>
        <w:t>Drelation</w:t>
      </w:r>
      <w:proofErr w:type="spellEnd"/>
      <w:r w:rsidR="0092028C" w:rsidRPr="0014386D">
        <w:rPr>
          <w:rFonts w:ascii="Calibri" w:hAnsi="Calibri" w:cs="Calibri"/>
        </w:rPr>
        <w:t xml:space="preserve"> of type </w:t>
      </w:r>
      <w:proofErr w:type="gramStart"/>
      <w:r w:rsidR="0092028C" w:rsidRPr="0014386D">
        <w:rPr>
          <w:rFonts w:ascii="Calibri" w:hAnsi="Calibri" w:cs="Calibri"/>
        </w:rPr>
        <w:t>Char(</w:t>
      </w:r>
      <w:proofErr w:type="gramEnd"/>
      <w:r w:rsidR="0092028C" w:rsidRPr="0014386D">
        <w:rPr>
          <w:rFonts w:ascii="Calibri" w:hAnsi="Calibri" w:cs="Calibri"/>
        </w:rPr>
        <w:t>50) to Varchar(50)</w:t>
      </w:r>
    </w:p>
    <w:p w14:paraId="3BA6497C" w14:textId="5CFE1D89" w:rsidR="00114869" w:rsidRPr="0014386D" w:rsidRDefault="00957DE7" w:rsidP="00B87F4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  <w:r w:rsidRPr="0014386D">
        <w:rPr>
          <w:rFonts w:ascii="Calibri" w:hAnsi="Calibri" w:cs="Calibri"/>
          <w:b/>
          <w:bCs/>
          <w:color w:val="CC6526"/>
        </w:rPr>
        <w:t>SQL Script</w:t>
      </w:r>
      <w:r w:rsidRPr="0014386D">
        <w:rPr>
          <w:rFonts w:ascii="Calibri" w:hAnsi="Calibri" w:cs="Calibri"/>
          <w:b/>
          <w:bCs/>
          <w:color w:val="000000"/>
        </w:rPr>
        <w:t>:</w:t>
      </w:r>
    </w:p>
    <w:p w14:paraId="2D55EBCF" w14:textId="77777777" w:rsidR="00B87F49" w:rsidRDefault="00B87F49" w:rsidP="00B87F4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2D3578F6" w14:textId="701A4A6E" w:rsidR="0092028C" w:rsidRDefault="0092028C" w:rsidP="00690F2D">
      <w:pP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ALTER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TABLE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  <w:shd w:val="clear" w:color="auto" w:fill="2F2F2F"/>
        </w:rPr>
        <w:t>dependent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ALTER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COLUMN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  <w:shd w:val="clear" w:color="auto" w:fill="2F2F2F"/>
        </w:rPr>
        <w:t>drelation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TYPE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gramStart"/>
      <w:r>
        <w:rPr>
          <w:rFonts w:ascii="Courier New" w:hAnsi="Courier New" w:cs="Courier New"/>
          <w:b/>
          <w:bCs/>
          <w:color w:val="C1AA6C"/>
          <w:sz w:val="20"/>
          <w:szCs w:val="20"/>
          <w:shd w:val="clear" w:color="auto" w:fill="2F2F2F"/>
        </w:rPr>
        <w:t>varchar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(</w:t>
      </w:r>
      <w:proofErr w:type="gramEnd"/>
      <w:r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50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>)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270AD02B" w14:textId="5F5FEA3E" w:rsidR="0092028C" w:rsidRPr="00574BB2" w:rsidRDefault="001F2C2F" w:rsidP="0092028C">
      <w:pPr>
        <w:spacing w:after="0" w:line="240" w:lineRule="auto"/>
        <w:jc w:val="both"/>
        <w:rPr>
          <w:b/>
          <w:bCs/>
          <w:color w:val="00B05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3DAC0DD" wp14:editId="7DAA3B44">
            <wp:simplePos x="0" y="0"/>
            <wp:positionH relativeFrom="margin">
              <wp:align>right</wp:align>
            </wp:positionH>
            <wp:positionV relativeFrom="paragraph">
              <wp:posOffset>258561</wp:posOffset>
            </wp:positionV>
            <wp:extent cx="5936615" cy="1350645"/>
            <wp:effectExtent l="0" t="0" r="6985" b="1905"/>
            <wp:wrapThrough wrapText="bothSides">
              <wp:wrapPolygon edited="0">
                <wp:start x="0" y="0"/>
                <wp:lineTo x="0" y="21326"/>
                <wp:lineTo x="21556" y="21326"/>
                <wp:lineTo x="21556" y="0"/>
                <wp:lineTo x="0" y="0"/>
              </wp:wrapPolygon>
            </wp:wrapThrough>
            <wp:docPr id="25345102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028C" w:rsidRPr="00574BB2">
        <w:rPr>
          <w:b/>
          <w:bCs/>
          <w:color w:val="00B050"/>
        </w:rPr>
        <w:t>Output:</w:t>
      </w:r>
    </w:p>
    <w:p w14:paraId="01C78C37" w14:textId="77777777" w:rsidR="002A05C6" w:rsidRPr="00DA5050" w:rsidRDefault="002A05C6" w:rsidP="0092028C">
      <w:pPr>
        <w:spacing w:after="0" w:line="240" w:lineRule="auto"/>
        <w:jc w:val="both"/>
        <w:rPr>
          <w:b/>
          <w:bCs/>
        </w:rPr>
      </w:pPr>
    </w:p>
    <w:p w14:paraId="55F59D27" w14:textId="33BFC7C7" w:rsidR="0092028C" w:rsidRDefault="0092028C" w:rsidP="0092028C">
      <w:pPr>
        <w:spacing w:after="0" w:line="240" w:lineRule="auto"/>
        <w:jc w:val="both"/>
      </w:pPr>
    </w:p>
    <w:p w14:paraId="2D8C26D1" w14:textId="77777777" w:rsidR="0092028C" w:rsidRDefault="0092028C" w:rsidP="0092028C">
      <w:pPr>
        <w:spacing w:after="0" w:line="240" w:lineRule="auto"/>
        <w:jc w:val="both"/>
      </w:pPr>
    </w:p>
    <w:p w14:paraId="0D32D1CC" w14:textId="77777777" w:rsidR="008071B3" w:rsidRDefault="008071B3" w:rsidP="001D706F">
      <w:pPr>
        <w:spacing w:after="0" w:line="240" w:lineRule="auto"/>
        <w:jc w:val="both"/>
      </w:pPr>
    </w:p>
    <w:p w14:paraId="415D8A37" w14:textId="113AEB39" w:rsidR="001D706F" w:rsidRPr="00473B19" w:rsidRDefault="008071B3" w:rsidP="001D706F">
      <w:pPr>
        <w:spacing w:after="0" w:line="240" w:lineRule="auto"/>
        <w:jc w:val="both"/>
        <w:rPr>
          <w:rFonts w:ascii="Calibri" w:hAnsi="Calibri" w:cs="Calibri"/>
        </w:rPr>
      </w:pPr>
      <w:r w:rsidRPr="00473B19">
        <w:rPr>
          <w:rFonts w:ascii="Calibri" w:hAnsi="Calibri" w:cs="Calibri"/>
          <w:b/>
          <w:bCs/>
        </w:rPr>
        <w:t xml:space="preserve">Q4: </w:t>
      </w:r>
      <w:r w:rsidR="001D706F" w:rsidRPr="00473B19">
        <w:rPr>
          <w:rFonts w:ascii="Calibri" w:hAnsi="Calibri" w:cs="Calibri"/>
        </w:rPr>
        <w:t xml:space="preserve">Insert at least five tuples into the tables. (Illustrate insertion of single tuple and multiple tuples both). During insertion insert following as well. </w:t>
      </w:r>
    </w:p>
    <w:p w14:paraId="3C8C4522" w14:textId="77777777" w:rsidR="001D706F" w:rsidRPr="00473B19" w:rsidRDefault="001D706F" w:rsidP="001D706F">
      <w:pPr>
        <w:spacing w:after="0" w:line="240" w:lineRule="auto"/>
        <w:ind w:left="720"/>
        <w:jc w:val="both"/>
        <w:rPr>
          <w:rFonts w:ascii="Calibri" w:hAnsi="Calibri" w:cs="Calibri"/>
        </w:rPr>
      </w:pPr>
    </w:p>
    <w:p w14:paraId="6C450B6E" w14:textId="77777777" w:rsidR="001D706F" w:rsidRPr="00473B19" w:rsidRDefault="001D706F" w:rsidP="001D706F">
      <w:pPr>
        <w:spacing w:after="0" w:line="240" w:lineRule="auto"/>
        <w:jc w:val="both"/>
        <w:rPr>
          <w:rFonts w:ascii="Calibri" w:hAnsi="Calibri" w:cs="Calibri"/>
        </w:rPr>
      </w:pPr>
      <w:r w:rsidRPr="00473B19">
        <w:rPr>
          <w:rFonts w:ascii="Calibri" w:hAnsi="Calibri" w:cs="Calibri"/>
        </w:rPr>
        <w:t xml:space="preserve">There should be one record in the Employee table having </w:t>
      </w:r>
      <w:proofErr w:type="spellStart"/>
      <w:r w:rsidRPr="00473B19">
        <w:rPr>
          <w:rFonts w:ascii="Calibri" w:hAnsi="Calibri" w:cs="Calibri"/>
        </w:rPr>
        <w:t>Ename</w:t>
      </w:r>
      <w:proofErr w:type="spellEnd"/>
      <w:r w:rsidRPr="00473B19">
        <w:rPr>
          <w:rFonts w:ascii="Calibri" w:hAnsi="Calibri" w:cs="Calibri"/>
        </w:rPr>
        <w:t xml:space="preserve"> “Your name” </w:t>
      </w:r>
      <w:proofErr w:type="spellStart"/>
      <w:r w:rsidRPr="00473B19">
        <w:rPr>
          <w:rFonts w:ascii="Calibri" w:hAnsi="Calibri" w:cs="Calibri"/>
        </w:rPr>
        <w:t>i</w:t>
      </w:r>
      <w:proofErr w:type="spellEnd"/>
      <w:r w:rsidRPr="00473B19">
        <w:rPr>
          <w:rFonts w:ascii="Calibri" w:hAnsi="Calibri" w:cs="Calibri"/>
        </w:rPr>
        <w:t xml:space="preserve">. e. </w:t>
      </w:r>
      <w:proofErr w:type="gramStart"/>
      <w:r w:rsidRPr="00473B19">
        <w:rPr>
          <w:rFonts w:ascii="Calibri" w:hAnsi="Calibri" w:cs="Calibri"/>
        </w:rPr>
        <w:t>Deric  and</w:t>
      </w:r>
      <w:proofErr w:type="gramEnd"/>
      <w:r w:rsidRPr="00473B19">
        <w:rPr>
          <w:rFonts w:ascii="Calibri" w:hAnsi="Calibri" w:cs="Calibri"/>
        </w:rPr>
        <w:t xml:space="preserve"> SSN “Your roll number”  e.g.  6.</w:t>
      </w:r>
    </w:p>
    <w:p w14:paraId="2FD47240" w14:textId="77777777" w:rsidR="001D706F" w:rsidRPr="00473B19" w:rsidRDefault="001D706F" w:rsidP="001D706F">
      <w:pPr>
        <w:spacing w:after="0" w:line="240" w:lineRule="auto"/>
        <w:ind w:left="720"/>
        <w:jc w:val="both"/>
        <w:rPr>
          <w:rFonts w:ascii="Calibri" w:hAnsi="Calibri" w:cs="Calibri"/>
        </w:rPr>
      </w:pPr>
    </w:p>
    <w:p w14:paraId="042FBB53" w14:textId="77777777" w:rsidR="001D706F" w:rsidRPr="00473B19" w:rsidRDefault="001D706F" w:rsidP="001D706F">
      <w:pPr>
        <w:spacing w:after="0" w:line="240" w:lineRule="auto"/>
        <w:jc w:val="both"/>
        <w:rPr>
          <w:rFonts w:ascii="Calibri" w:hAnsi="Calibri" w:cs="Calibri"/>
        </w:rPr>
      </w:pPr>
      <w:r w:rsidRPr="00473B19">
        <w:rPr>
          <w:rFonts w:ascii="Calibri" w:hAnsi="Calibri" w:cs="Calibri"/>
        </w:rPr>
        <w:t xml:space="preserve">There should be one record in the Project table having </w:t>
      </w:r>
      <w:proofErr w:type="spellStart"/>
      <w:r w:rsidRPr="00473B19">
        <w:rPr>
          <w:rFonts w:ascii="Calibri" w:hAnsi="Calibri" w:cs="Calibri"/>
        </w:rPr>
        <w:t>Pname</w:t>
      </w:r>
      <w:proofErr w:type="spellEnd"/>
      <w:r w:rsidRPr="00473B19">
        <w:rPr>
          <w:rFonts w:ascii="Calibri" w:hAnsi="Calibri" w:cs="Calibri"/>
        </w:rPr>
        <w:t xml:space="preserve"> </w:t>
      </w:r>
      <w:proofErr w:type="gramStart"/>
      <w:r w:rsidRPr="00473B19">
        <w:rPr>
          <w:rFonts w:ascii="Calibri" w:hAnsi="Calibri" w:cs="Calibri"/>
        </w:rPr>
        <w:t>=“</w:t>
      </w:r>
      <w:proofErr w:type="gramEnd"/>
      <w:r w:rsidRPr="00473B19">
        <w:rPr>
          <w:rFonts w:ascii="Calibri" w:hAnsi="Calibri" w:cs="Calibri"/>
        </w:rPr>
        <w:t xml:space="preserve">Your </w:t>
      </w:r>
      <w:proofErr w:type="spellStart"/>
      <w:r w:rsidRPr="00473B19">
        <w:rPr>
          <w:rFonts w:ascii="Calibri" w:hAnsi="Calibri" w:cs="Calibri"/>
        </w:rPr>
        <w:t>name_ProjMDS</w:t>
      </w:r>
      <w:proofErr w:type="spellEnd"/>
      <w:r w:rsidRPr="00473B19">
        <w:rPr>
          <w:rFonts w:ascii="Calibri" w:hAnsi="Calibri" w:cs="Calibri"/>
        </w:rPr>
        <w:t xml:space="preserve">” and </w:t>
      </w:r>
      <w:proofErr w:type="spellStart"/>
      <w:r w:rsidRPr="00473B19">
        <w:rPr>
          <w:rFonts w:ascii="Calibri" w:hAnsi="Calibri" w:cs="Calibri"/>
        </w:rPr>
        <w:t>Pnumber</w:t>
      </w:r>
      <w:proofErr w:type="spellEnd"/>
      <w:r w:rsidRPr="00473B19">
        <w:rPr>
          <w:rFonts w:ascii="Calibri" w:hAnsi="Calibri" w:cs="Calibri"/>
        </w:rPr>
        <w:t xml:space="preserve"> = 2*Your Roll number.</w:t>
      </w:r>
    </w:p>
    <w:p w14:paraId="363209DD" w14:textId="77777777" w:rsidR="001D706F" w:rsidRPr="00473B19" w:rsidRDefault="001D706F" w:rsidP="001D706F">
      <w:pPr>
        <w:spacing w:after="0" w:line="240" w:lineRule="auto"/>
        <w:ind w:left="720"/>
        <w:jc w:val="both"/>
        <w:rPr>
          <w:rFonts w:ascii="Calibri" w:hAnsi="Calibri" w:cs="Calibri"/>
        </w:rPr>
      </w:pPr>
    </w:p>
    <w:p w14:paraId="38B12B4B" w14:textId="77777777" w:rsidR="001D706F" w:rsidRPr="00473B19" w:rsidRDefault="001D706F" w:rsidP="001D706F">
      <w:pPr>
        <w:spacing w:after="0" w:line="240" w:lineRule="auto"/>
        <w:jc w:val="both"/>
        <w:rPr>
          <w:rFonts w:ascii="Calibri" w:hAnsi="Calibri" w:cs="Calibri"/>
        </w:rPr>
      </w:pPr>
      <w:r w:rsidRPr="00473B19">
        <w:rPr>
          <w:rFonts w:ascii="Calibri" w:hAnsi="Calibri" w:cs="Calibri"/>
        </w:rPr>
        <w:t xml:space="preserve">One of the </w:t>
      </w:r>
      <w:proofErr w:type="gramStart"/>
      <w:r w:rsidRPr="00473B19">
        <w:rPr>
          <w:rFonts w:ascii="Calibri" w:hAnsi="Calibri" w:cs="Calibri"/>
        </w:rPr>
        <w:t>tuple</w:t>
      </w:r>
      <w:proofErr w:type="gramEnd"/>
      <w:r w:rsidRPr="00473B19">
        <w:rPr>
          <w:rFonts w:ascii="Calibri" w:hAnsi="Calibri" w:cs="Calibri"/>
        </w:rPr>
        <w:t xml:space="preserve"> in Office table should have office name “</w:t>
      </w:r>
      <w:proofErr w:type="spellStart"/>
      <w:r w:rsidRPr="00473B19">
        <w:rPr>
          <w:rFonts w:ascii="Calibri" w:hAnsi="Calibri" w:cs="Calibri"/>
        </w:rPr>
        <w:t>Yourname_Office_Roll</w:t>
      </w:r>
      <w:proofErr w:type="spellEnd"/>
      <w:r w:rsidRPr="00473B19">
        <w:rPr>
          <w:rFonts w:ascii="Calibri" w:hAnsi="Calibri" w:cs="Calibri"/>
        </w:rPr>
        <w:t xml:space="preserve">” i.e. Deric_Office_06. </w:t>
      </w:r>
      <w:proofErr w:type="gramStart"/>
      <w:r w:rsidRPr="00473B19">
        <w:rPr>
          <w:rFonts w:ascii="Calibri" w:hAnsi="Calibri" w:cs="Calibri"/>
        </w:rPr>
        <w:t>Similarly</w:t>
      </w:r>
      <w:proofErr w:type="gramEnd"/>
      <w:r w:rsidRPr="00473B19">
        <w:rPr>
          <w:rFonts w:ascii="Calibri" w:hAnsi="Calibri" w:cs="Calibri"/>
        </w:rPr>
        <w:t xml:space="preserve"> one of the tuple in employee should have salary 30000. </w:t>
      </w:r>
    </w:p>
    <w:p w14:paraId="7FD6A513" w14:textId="77777777" w:rsidR="001D706F" w:rsidRPr="00473B19" w:rsidRDefault="001D706F" w:rsidP="001D706F">
      <w:pPr>
        <w:spacing w:after="0" w:line="240" w:lineRule="auto"/>
        <w:ind w:left="720"/>
        <w:jc w:val="both"/>
        <w:rPr>
          <w:rFonts w:ascii="Calibri" w:hAnsi="Calibri" w:cs="Calibri"/>
        </w:rPr>
      </w:pPr>
    </w:p>
    <w:p w14:paraId="6887B905" w14:textId="77777777" w:rsidR="001D706F" w:rsidRPr="00473B19" w:rsidRDefault="001D706F" w:rsidP="001D706F">
      <w:pPr>
        <w:spacing w:after="0" w:line="240" w:lineRule="auto"/>
        <w:jc w:val="both"/>
        <w:rPr>
          <w:rFonts w:ascii="Calibri" w:hAnsi="Calibri" w:cs="Calibri"/>
        </w:rPr>
      </w:pPr>
      <w:r w:rsidRPr="00473B19">
        <w:rPr>
          <w:rFonts w:ascii="Calibri" w:hAnsi="Calibri" w:cs="Calibri"/>
        </w:rPr>
        <w:t xml:space="preserve">In addition, there should be one tuple in office table having office name </w:t>
      </w:r>
      <w:proofErr w:type="spellStart"/>
      <w:r w:rsidRPr="00473B19">
        <w:rPr>
          <w:rFonts w:ascii="Calibri" w:hAnsi="Calibri" w:cs="Calibri"/>
        </w:rPr>
        <w:t>Yourname_Ncell_Roll</w:t>
      </w:r>
      <w:proofErr w:type="spellEnd"/>
      <w:r w:rsidRPr="00473B19">
        <w:rPr>
          <w:rFonts w:ascii="Calibri" w:hAnsi="Calibri" w:cs="Calibri"/>
        </w:rPr>
        <w:t xml:space="preserve">. </w:t>
      </w:r>
    </w:p>
    <w:p w14:paraId="39D1DD0B" w14:textId="77777777" w:rsidR="001D706F" w:rsidRPr="00473B19" w:rsidRDefault="001D706F" w:rsidP="001D706F">
      <w:pPr>
        <w:spacing w:after="0" w:line="240" w:lineRule="auto"/>
        <w:ind w:left="720"/>
        <w:jc w:val="both"/>
        <w:rPr>
          <w:rFonts w:ascii="Calibri" w:hAnsi="Calibri" w:cs="Calibri"/>
        </w:rPr>
      </w:pPr>
    </w:p>
    <w:p w14:paraId="560F610B" w14:textId="4319BBDF" w:rsidR="0092028C" w:rsidRPr="00473B19" w:rsidRDefault="001D706F" w:rsidP="001D706F">
      <w:pPr>
        <w:rPr>
          <w:rFonts w:ascii="Calibri" w:hAnsi="Calibri" w:cs="Calibri"/>
        </w:rPr>
      </w:pPr>
      <w:r w:rsidRPr="00473B19">
        <w:rPr>
          <w:rFonts w:ascii="Calibri" w:hAnsi="Calibri" w:cs="Calibri"/>
        </w:rPr>
        <w:t xml:space="preserve">In the dependents table insert the rows with   </w:t>
      </w:r>
      <w:proofErr w:type="spellStart"/>
      <w:r w:rsidRPr="00473B19">
        <w:rPr>
          <w:rFonts w:ascii="Calibri" w:hAnsi="Calibri" w:cs="Calibri"/>
        </w:rPr>
        <w:t>Dname</w:t>
      </w:r>
      <w:proofErr w:type="spellEnd"/>
      <w:r w:rsidRPr="00473B19">
        <w:rPr>
          <w:rFonts w:ascii="Calibri" w:hAnsi="Calibri" w:cs="Calibri"/>
        </w:rPr>
        <w:t xml:space="preserve"> and </w:t>
      </w:r>
      <w:proofErr w:type="spellStart"/>
      <w:r w:rsidRPr="00473B19">
        <w:rPr>
          <w:rFonts w:ascii="Calibri" w:hAnsi="Calibri" w:cs="Calibri"/>
        </w:rPr>
        <w:t>Drelation</w:t>
      </w:r>
      <w:proofErr w:type="spellEnd"/>
      <w:r w:rsidRPr="00473B19">
        <w:rPr>
          <w:rFonts w:ascii="Calibri" w:hAnsi="Calibri" w:cs="Calibri"/>
        </w:rPr>
        <w:t xml:space="preserve"> </w:t>
      </w:r>
      <w:proofErr w:type="gramStart"/>
      <w:r w:rsidRPr="00473B19">
        <w:rPr>
          <w:rFonts w:ascii="Calibri" w:hAnsi="Calibri" w:cs="Calibri"/>
        </w:rPr>
        <w:t>having  values</w:t>
      </w:r>
      <w:proofErr w:type="gramEnd"/>
      <w:r w:rsidRPr="00473B19">
        <w:rPr>
          <w:rFonts w:ascii="Calibri" w:hAnsi="Calibri" w:cs="Calibri"/>
        </w:rPr>
        <w:t xml:space="preserve"> from your family. For example, Deric has his elder brother and mother as his dependents.  </w:t>
      </w:r>
      <w:proofErr w:type="gramStart"/>
      <w:r w:rsidRPr="00473B19">
        <w:rPr>
          <w:rFonts w:ascii="Calibri" w:hAnsi="Calibri" w:cs="Calibri"/>
        </w:rPr>
        <w:t>So</w:t>
      </w:r>
      <w:proofErr w:type="gramEnd"/>
      <w:r w:rsidRPr="00473B19">
        <w:rPr>
          <w:rFonts w:ascii="Calibri" w:hAnsi="Calibri" w:cs="Calibri"/>
        </w:rPr>
        <w:t xml:space="preserve"> the table will have records with values </w:t>
      </w:r>
      <w:proofErr w:type="spellStart"/>
      <w:r w:rsidRPr="00473B19">
        <w:rPr>
          <w:rFonts w:ascii="Calibri" w:hAnsi="Calibri" w:cs="Calibri"/>
        </w:rPr>
        <w:t>Dname</w:t>
      </w:r>
      <w:proofErr w:type="spellEnd"/>
      <w:r w:rsidRPr="00473B19">
        <w:rPr>
          <w:rFonts w:ascii="Calibri" w:hAnsi="Calibri" w:cs="Calibri"/>
        </w:rPr>
        <w:t xml:space="preserve">=Denish and </w:t>
      </w:r>
      <w:proofErr w:type="spellStart"/>
      <w:r w:rsidRPr="00473B19">
        <w:rPr>
          <w:rFonts w:ascii="Calibri" w:hAnsi="Calibri" w:cs="Calibri"/>
        </w:rPr>
        <w:t>Drelation</w:t>
      </w:r>
      <w:proofErr w:type="spellEnd"/>
      <w:r w:rsidRPr="00473B19">
        <w:rPr>
          <w:rFonts w:ascii="Calibri" w:hAnsi="Calibri" w:cs="Calibri"/>
        </w:rPr>
        <w:t xml:space="preserve">=Brother and </w:t>
      </w:r>
      <w:proofErr w:type="spellStart"/>
      <w:r w:rsidRPr="00473B19">
        <w:rPr>
          <w:rFonts w:ascii="Calibri" w:hAnsi="Calibri" w:cs="Calibri"/>
        </w:rPr>
        <w:t>Dname</w:t>
      </w:r>
      <w:proofErr w:type="spellEnd"/>
      <w:r w:rsidRPr="00473B19">
        <w:rPr>
          <w:rFonts w:ascii="Calibri" w:hAnsi="Calibri" w:cs="Calibri"/>
        </w:rPr>
        <w:t xml:space="preserve">=Gayatri and </w:t>
      </w:r>
      <w:proofErr w:type="spellStart"/>
      <w:r w:rsidRPr="00473B19">
        <w:rPr>
          <w:rFonts w:ascii="Calibri" w:hAnsi="Calibri" w:cs="Calibri"/>
        </w:rPr>
        <w:t>Drelation</w:t>
      </w:r>
      <w:proofErr w:type="spellEnd"/>
      <w:r w:rsidRPr="00473B19">
        <w:rPr>
          <w:rFonts w:ascii="Calibri" w:hAnsi="Calibri" w:cs="Calibri"/>
        </w:rPr>
        <w:t>=Mother. Take assumptions based on your family members while inserting the values.</w:t>
      </w:r>
    </w:p>
    <w:p w14:paraId="0B9464F1" w14:textId="0F1CE4D1" w:rsidR="001D706F" w:rsidRPr="00473B19" w:rsidRDefault="001D706F" w:rsidP="001D706F">
      <w:pPr>
        <w:rPr>
          <w:rFonts w:ascii="Calibri" w:hAnsi="Calibri" w:cs="Calibri"/>
          <w:b/>
          <w:bCs/>
          <w:color w:val="0070C0"/>
        </w:rPr>
      </w:pPr>
      <w:r w:rsidRPr="00473B19">
        <w:rPr>
          <w:rFonts w:ascii="Calibri" w:hAnsi="Calibri" w:cs="Calibri"/>
          <w:b/>
          <w:bCs/>
          <w:color w:val="0070C0"/>
        </w:rPr>
        <w:t>For Office Table</w:t>
      </w:r>
    </w:p>
    <w:p w14:paraId="58775E07" w14:textId="15127CFC" w:rsidR="00B87F49" w:rsidRPr="00473B19" w:rsidRDefault="00B87F49" w:rsidP="001D706F">
      <w:pPr>
        <w:rPr>
          <w:rFonts w:ascii="Calibri" w:hAnsi="Calibri" w:cs="Calibri"/>
          <w:b/>
          <w:bCs/>
          <w:color w:val="CC6526"/>
        </w:rPr>
      </w:pPr>
      <w:r w:rsidRPr="00473B19">
        <w:rPr>
          <w:rFonts w:ascii="Calibri" w:hAnsi="Calibri" w:cs="Calibri"/>
          <w:b/>
          <w:bCs/>
          <w:color w:val="CC6526"/>
        </w:rPr>
        <w:t>Before Insertion:</w:t>
      </w:r>
    </w:p>
    <w:p w14:paraId="3121B793" w14:textId="6FFDA2C0" w:rsidR="00B87F49" w:rsidRPr="00B87F49" w:rsidRDefault="00B87F49" w:rsidP="001D706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581BB4" wp14:editId="6B8BDF2D">
            <wp:extent cx="5229860" cy="1260475"/>
            <wp:effectExtent l="0" t="0" r="8890" b="0"/>
            <wp:docPr id="4159204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86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3F63" w14:textId="59B9FEF3" w:rsidR="00654FF8" w:rsidRPr="001D706F" w:rsidRDefault="001D706F" w:rsidP="00654FF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 w:rsidRPr="005B76B3">
        <w:rPr>
          <w:rFonts w:ascii="Calibri" w:hAnsi="Calibri" w:cs="Calibri"/>
          <w:b/>
          <w:bCs/>
          <w:color w:val="CC6526"/>
        </w:rPr>
        <w:t xml:space="preserve">Single </w:t>
      </w:r>
      <w:r w:rsidR="00166CCF" w:rsidRPr="005B76B3">
        <w:rPr>
          <w:rFonts w:ascii="Calibri" w:hAnsi="Calibri" w:cs="Calibri"/>
          <w:b/>
          <w:bCs/>
          <w:color w:val="CC6526"/>
        </w:rPr>
        <w:t xml:space="preserve">Insertion </w:t>
      </w:r>
      <w:r w:rsidR="00654FF8" w:rsidRPr="005B76B3">
        <w:rPr>
          <w:rFonts w:ascii="Calibri" w:hAnsi="Calibri" w:cs="Calibri"/>
          <w:b/>
          <w:bCs/>
          <w:color w:val="CC6526"/>
        </w:rPr>
        <w:t>SQL Scrip</w:t>
      </w:r>
      <w:r w:rsidR="005B76B3" w:rsidRPr="005B76B3">
        <w:rPr>
          <w:rFonts w:ascii="Calibri" w:hAnsi="Calibri" w:cs="Calibri"/>
          <w:b/>
          <w:bCs/>
          <w:color w:val="CC6526"/>
        </w:rPr>
        <w:t>t:</w:t>
      </w:r>
    </w:p>
    <w:p w14:paraId="1B8EE779" w14:textId="075980BB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EECC64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Country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'Suman_Office_33'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'Nepal'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350CFFD" w14:textId="5B132402" w:rsidR="00D3498B" w:rsidRDefault="00D3498B" w:rsidP="005E5EE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B050"/>
        </w:rPr>
      </w:pPr>
    </w:p>
    <w:p w14:paraId="5B7987BC" w14:textId="74C9ADB3" w:rsidR="001D706F" w:rsidRPr="005B76B3" w:rsidRDefault="00D3498B" w:rsidP="005E5EE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5B76B3">
        <w:rPr>
          <w:rFonts w:ascii="Calibri" w:eastAsia="Times New Roman" w:hAnsi="Calibri" w:cs="Calibri"/>
          <w:noProof/>
          <w:color w:val="00B050"/>
          <w:sz w:val="20"/>
          <w:szCs w:val="20"/>
        </w:rPr>
        <w:drawing>
          <wp:anchor distT="0" distB="0" distL="114300" distR="114300" simplePos="0" relativeHeight="251661312" behindDoc="0" locked="0" layoutInCell="1" allowOverlap="1" wp14:anchorId="25A644A9" wp14:editId="7819AED9">
            <wp:simplePos x="0" y="0"/>
            <wp:positionH relativeFrom="margin">
              <wp:align>right</wp:align>
            </wp:positionH>
            <wp:positionV relativeFrom="paragraph">
              <wp:posOffset>221327</wp:posOffset>
            </wp:positionV>
            <wp:extent cx="5943600" cy="514350"/>
            <wp:effectExtent l="0" t="0" r="0" b="0"/>
            <wp:wrapThrough wrapText="bothSides">
              <wp:wrapPolygon edited="0">
                <wp:start x="0" y="0"/>
                <wp:lineTo x="0" y="20800"/>
                <wp:lineTo x="21531" y="20800"/>
                <wp:lineTo x="21531" y="0"/>
                <wp:lineTo x="0" y="0"/>
              </wp:wrapPolygon>
            </wp:wrapThrough>
            <wp:docPr id="1624576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202" w:rsidRPr="005B76B3">
        <w:rPr>
          <w:rFonts w:ascii="Calibri" w:hAnsi="Calibri" w:cs="Calibri"/>
          <w:b/>
          <w:bCs/>
          <w:color w:val="00B050"/>
        </w:rPr>
        <w:t>Output</w:t>
      </w:r>
      <w:r w:rsidR="005E5EE5" w:rsidRPr="005B76B3">
        <w:rPr>
          <w:rFonts w:ascii="Calibri" w:hAnsi="Calibri" w:cs="Calibri"/>
          <w:b/>
          <w:bCs/>
          <w:color w:val="00B050"/>
        </w:rPr>
        <w:t>:</w:t>
      </w:r>
    </w:p>
    <w:p w14:paraId="6AEB0713" w14:textId="4C85D960" w:rsidR="00D3498B" w:rsidRDefault="00166CCF" w:rsidP="00166C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0000"/>
        </w:rPr>
      </w:pPr>
      <w:r w:rsidRPr="005B76B3">
        <w:rPr>
          <w:rFonts w:ascii="Calibri" w:hAnsi="Calibri" w:cs="Calibri"/>
          <w:b/>
          <w:bCs/>
          <w:color w:val="CC6526"/>
        </w:rPr>
        <w:t>Multiple Insertion SQL Script</w:t>
      </w:r>
      <w:r w:rsidRPr="005B76B3">
        <w:rPr>
          <w:rFonts w:ascii="Calibri" w:hAnsi="Calibri" w:cs="Calibri"/>
          <w:b/>
          <w:bCs/>
          <w:color w:val="000000"/>
        </w:rPr>
        <w:t>:</w:t>
      </w:r>
    </w:p>
    <w:p w14:paraId="2A003593" w14:textId="75657FC3" w:rsidR="009A2220" w:rsidRDefault="009A2220" w:rsidP="009A2220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Country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65140AA3" w14:textId="77777777" w:rsidR="009A2220" w:rsidRDefault="009A2220" w:rsidP="009A2220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</w:p>
    <w:p w14:paraId="4CE8FEEF" w14:textId="77777777" w:rsidR="009A2220" w:rsidRDefault="009A2220" w:rsidP="009A2220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'Suman_Ncell_33'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'Nepal'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2188E9FF" w14:textId="77777777" w:rsidR="009A2220" w:rsidRDefault="009A2220" w:rsidP="009A2220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'Prabhat Ale'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'USA'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1C85A6F1" w14:textId="77777777" w:rsidR="009A2220" w:rsidRDefault="009A2220" w:rsidP="009A2220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'Anish Thapaliya'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'India'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4E623415" w14:textId="77777777" w:rsidR="009A2220" w:rsidRDefault="009A2220" w:rsidP="009A2220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'Gaurav Pandey'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'Japan'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2BD0278" w14:textId="77777777" w:rsidR="005E5EE5" w:rsidRDefault="005E5EE5" w:rsidP="00166C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0000"/>
        </w:rPr>
      </w:pPr>
    </w:p>
    <w:p w14:paraId="4934AB2D" w14:textId="3224CD5D" w:rsidR="00776B75" w:rsidRPr="005405B4" w:rsidRDefault="009A2220" w:rsidP="00527B4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5405B4">
        <w:rPr>
          <w:rFonts w:ascii="Calibri" w:hAnsi="Calibri" w:cs="Calibri"/>
          <w:b/>
          <w:bCs/>
          <w:noProof/>
          <w:color w:val="00B050"/>
        </w:rPr>
        <w:lastRenderedPageBreak/>
        <w:drawing>
          <wp:anchor distT="0" distB="0" distL="114300" distR="114300" simplePos="0" relativeHeight="251662336" behindDoc="0" locked="0" layoutInCell="1" allowOverlap="1" wp14:anchorId="7C762808" wp14:editId="6E95F611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5943600" cy="1384300"/>
            <wp:effectExtent l="0" t="0" r="0" b="6350"/>
            <wp:wrapThrough wrapText="bothSides">
              <wp:wrapPolygon edited="0">
                <wp:start x="0" y="0"/>
                <wp:lineTo x="0" y="21402"/>
                <wp:lineTo x="21531" y="21402"/>
                <wp:lineTo x="21531" y="0"/>
                <wp:lineTo x="0" y="0"/>
              </wp:wrapPolygon>
            </wp:wrapThrough>
            <wp:docPr id="7131623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202" w:rsidRPr="005405B4">
        <w:rPr>
          <w:rFonts w:ascii="Calibri" w:hAnsi="Calibri" w:cs="Calibri"/>
          <w:b/>
          <w:bCs/>
          <w:color w:val="00B050"/>
        </w:rPr>
        <w:t>Output</w:t>
      </w:r>
      <w:r w:rsidR="005E5EE5" w:rsidRPr="005405B4">
        <w:rPr>
          <w:rFonts w:ascii="Calibri" w:hAnsi="Calibri" w:cs="Calibri"/>
          <w:b/>
          <w:bCs/>
          <w:color w:val="00B050"/>
        </w:rPr>
        <w:t>:</w:t>
      </w:r>
    </w:p>
    <w:p w14:paraId="498861BE" w14:textId="3160BFEF" w:rsidR="005403F3" w:rsidRPr="005405B4" w:rsidRDefault="005403F3" w:rsidP="001D706F">
      <w:pPr>
        <w:tabs>
          <w:tab w:val="left" w:pos="1571"/>
        </w:tabs>
        <w:rPr>
          <w:rFonts w:ascii="Calibri" w:hAnsi="Calibri" w:cs="Calibri"/>
          <w:b/>
          <w:bCs/>
          <w:color w:val="00B050"/>
        </w:rPr>
      </w:pPr>
      <w:r w:rsidRPr="005405B4">
        <w:rPr>
          <w:rFonts w:ascii="Calibri" w:hAnsi="Calibri" w:cs="Calibri"/>
          <w:b/>
          <w:bCs/>
          <w:color w:val="00B050"/>
        </w:rPr>
        <w:t>After Insertion into Office Table.</w:t>
      </w:r>
    </w:p>
    <w:p w14:paraId="63AAD6BC" w14:textId="2B9C08E2" w:rsidR="005403F3" w:rsidRPr="005403F3" w:rsidRDefault="005403F3" w:rsidP="001D706F">
      <w:pPr>
        <w:tabs>
          <w:tab w:val="left" w:pos="1571"/>
        </w:tabs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E881C3" wp14:editId="12BB042E">
            <wp:extent cx="5659755" cy="2195830"/>
            <wp:effectExtent l="0" t="0" r="0" b="0"/>
            <wp:docPr id="12850377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75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BDE7" w14:textId="1C038B49" w:rsidR="001D706F" w:rsidRPr="005405B4" w:rsidRDefault="001D706F" w:rsidP="001D706F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  <w:r w:rsidRPr="005405B4">
        <w:rPr>
          <w:rFonts w:ascii="Calibri" w:hAnsi="Calibri" w:cs="Calibri"/>
          <w:b/>
          <w:bCs/>
          <w:color w:val="0070C0"/>
        </w:rPr>
        <w:t>For Employee Table</w:t>
      </w:r>
    </w:p>
    <w:p w14:paraId="0CCD5651" w14:textId="77777777" w:rsidR="004169AE" w:rsidRPr="005405B4" w:rsidRDefault="004169AE" w:rsidP="004169AE">
      <w:pPr>
        <w:rPr>
          <w:rFonts w:ascii="Calibri" w:hAnsi="Calibri" w:cs="Calibri"/>
          <w:b/>
          <w:bCs/>
          <w:color w:val="CC6526"/>
        </w:rPr>
      </w:pPr>
      <w:r w:rsidRPr="005405B4">
        <w:rPr>
          <w:rFonts w:ascii="Calibri" w:hAnsi="Calibri" w:cs="Calibri"/>
          <w:b/>
          <w:bCs/>
          <w:color w:val="CC6526"/>
        </w:rPr>
        <w:t>Before Insertion:</w:t>
      </w:r>
    </w:p>
    <w:p w14:paraId="1E891A94" w14:textId="6E412DCE" w:rsidR="004169AE" w:rsidRDefault="004169AE" w:rsidP="00EC3ED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0C60325" wp14:editId="75B2FA81">
            <wp:extent cx="5943600" cy="1080770"/>
            <wp:effectExtent l="0" t="0" r="0" b="5080"/>
            <wp:docPr id="9869962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6E054" w14:textId="77777777" w:rsidR="004169AE" w:rsidRDefault="004169AE" w:rsidP="00EC3ED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</w:p>
    <w:p w14:paraId="202229E1" w14:textId="7A18C2F0" w:rsidR="00EC3EDB" w:rsidRPr="005405B4" w:rsidRDefault="00EC3EDB" w:rsidP="00EC3ED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5405B4">
        <w:rPr>
          <w:rFonts w:ascii="Calibri" w:hAnsi="Calibri" w:cs="Calibri"/>
          <w:b/>
          <w:bCs/>
          <w:color w:val="CC6526"/>
        </w:rPr>
        <w:t>Single Insertion SQL Script:</w:t>
      </w:r>
    </w:p>
    <w:p w14:paraId="3F350C98" w14:textId="77777777" w:rsidR="00EC3EDB" w:rsidRDefault="00EC3EDB" w:rsidP="00EC3ED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0000"/>
        </w:rPr>
      </w:pPr>
    </w:p>
    <w:p w14:paraId="52EFDFC4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669768"/>
          <w:sz w:val="20"/>
          <w:szCs w:val="20"/>
        </w:rPr>
        <w:t>-- for employee table</w:t>
      </w:r>
    </w:p>
    <w:p w14:paraId="576836F2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Gender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Bdate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Address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SALARY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Years_of_experience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5410CC76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'Suman Paudel'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'1997-10-22'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Kathmanu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30000.00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43E25E2" w14:textId="77777777" w:rsidR="009911AB" w:rsidRDefault="009911AB" w:rsidP="001D706F">
      <w:pPr>
        <w:tabs>
          <w:tab w:val="left" w:pos="1571"/>
        </w:tabs>
        <w:rPr>
          <w:b/>
          <w:bCs/>
          <w:color w:val="00B050"/>
        </w:rPr>
      </w:pPr>
    </w:p>
    <w:p w14:paraId="2DB870CC" w14:textId="77777777" w:rsidR="009911AB" w:rsidRDefault="009911AB" w:rsidP="001D706F">
      <w:pPr>
        <w:tabs>
          <w:tab w:val="left" w:pos="1571"/>
        </w:tabs>
        <w:rPr>
          <w:b/>
          <w:bCs/>
          <w:color w:val="00B050"/>
        </w:rPr>
      </w:pPr>
    </w:p>
    <w:p w14:paraId="089BD605" w14:textId="77777777" w:rsidR="009911AB" w:rsidRDefault="009911AB" w:rsidP="001D706F">
      <w:pPr>
        <w:tabs>
          <w:tab w:val="left" w:pos="1571"/>
        </w:tabs>
        <w:rPr>
          <w:b/>
          <w:bCs/>
          <w:color w:val="00B050"/>
        </w:rPr>
      </w:pPr>
    </w:p>
    <w:p w14:paraId="66044BD3" w14:textId="77777777" w:rsidR="009911AB" w:rsidRDefault="009911AB" w:rsidP="001D706F">
      <w:pPr>
        <w:tabs>
          <w:tab w:val="left" w:pos="1571"/>
        </w:tabs>
        <w:rPr>
          <w:b/>
          <w:bCs/>
          <w:color w:val="00B050"/>
        </w:rPr>
      </w:pPr>
    </w:p>
    <w:p w14:paraId="4452DCEE" w14:textId="77777777" w:rsidR="005405B4" w:rsidRDefault="005405B4" w:rsidP="001D706F">
      <w:pPr>
        <w:tabs>
          <w:tab w:val="left" w:pos="1571"/>
        </w:tabs>
        <w:rPr>
          <w:b/>
          <w:bCs/>
          <w:color w:val="00B050"/>
        </w:rPr>
      </w:pPr>
    </w:p>
    <w:p w14:paraId="4E448F8F" w14:textId="5D6E2813" w:rsidR="005E5EE5" w:rsidRPr="005405B4" w:rsidRDefault="00A30202" w:rsidP="001D706F">
      <w:pPr>
        <w:tabs>
          <w:tab w:val="left" w:pos="1571"/>
        </w:tabs>
        <w:rPr>
          <w:rFonts w:ascii="Calibri" w:hAnsi="Calibri" w:cs="Calibri"/>
          <w:b/>
          <w:bCs/>
          <w:color w:val="00B050"/>
        </w:rPr>
      </w:pPr>
      <w:r w:rsidRPr="005405B4">
        <w:rPr>
          <w:rFonts w:ascii="Calibri" w:hAnsi="Calibri" w:cs="Calibri"/>
          <w:b/>
          <w:bCs/>
          <w:color w:val="00B050"/>
        </w:rPr>
        <w:lastRenderedPageBreak/>
        <w:t>Output</w:t>
      </w:r>
      <w:r w:rsidR="009911AB" w:rsidRPr="005405B4">
        <w:rPr>
          <w:rFonts w:ascii="Calibri" w:hAnsi="Calibri" w:cs="Calibri"/>
          <w:b/>
          <w:bCs/>
          <w:color w:val="00B050"/>
        </w:rPr>
        <w:t>:</w:t>
      </w:r>
    </w:p>
    <w:p w14:paraId="0433AA90" w14:textId="017C739D" w:rsidR="00AB7216" w:rsidRDefault="00AB7216" w:rsidP="001D706F">
      <w:pPr>
        <w:tabs>
          <w:tab w:val="left" w:pos="1571"/>
        </w:tabs>
      </w:pPr>
      <w:r>
        <w:rPr>
          <w:noProof/>
        </w:rPr>
        <w:drawing>
          <wp:inline distT="0" distB="0" distL="0" distR="0" wp14:anchorId="4CC208C3" wp14:editId="41CC4FA7">
            <wp:extent cx="5922645" cy="1080770"/>
            <wp:effectExtent l="0" t="0" r="1905" b="5080"/>
            <wp:docPr id="7416277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645" cy="108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C0988" w14:textId="24C21A08" w:rsidR="00AB7216" w:rsidRPr="005405B4" w:rsidRDefault="00AB7216" w:rsidP="00AB721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5405B4">
        <w:rPr>
          <w:rFonts w:ascii="Calibri" w:hAnsi="Calibri" w:cs="Calibri"/>
          <w:b/>
          <w:bCs/>
          <w:color w:val="CC6526"/>
        </w:rPr>
        <w:t>Multi Insertion SQL Script:</w:t>
      </w:r>
    </w:p>
    <w:p w14:paraId="42E16E01" w14:textId="77777777" w:rsidR="00E233EB" w:rsidRPr="00E84142" w:rsidRDefault="00E233EB" w:rsidP="00AB721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CC6526"/>
        </w:rPr>
      </w:pPr>
    </w:p>
    <w:p w14:paraId="79BF4C9F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Gender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Bdate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Address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SALARY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Years_of_experience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3AEB60FB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</w:p>
    <w:p w14:paraId="72F44257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'Rekha Thapa'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'F'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'1992-03-22'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'Kathmandu,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55000.00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1FA1F68C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'KP Oli'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'1978-11-08'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'Bhaktapur,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72000.00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12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237C24EA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'Puspa Kamal Dahal Pracanda'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'1990-09-01'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'Lalitpur,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48000.00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6CA0E67E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 xml:space="preserve">'Rabi 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Lamichane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'1983-04-30'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'Chitwan, 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60000.00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7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CD184CA" w14:textId="77777777" w:rsidR="00E23599" w:rsidRDefault="00E23599" w:rsidP="00320474">
      <w:pPr>
        <w:tabs>
          <w:tab w:val="left" w:pos="1571"/>
        </w:tabs>
        <w:spacing w:after="0"/>
        <w:rPr>
          <w:b/>
          <w:bCs/>
        </w:rPr>
      </w:pPr>
    </w:p>
    <w:p w14:paraId="72E776A0" w14:textId="3434D3A0" w:rsidR="001D706F" w:rsidRPr="005405B4" w:rsidRDefault="00665AC8" w:rsidP="001D706F">
      <w:pPr>
        <w:tabs>
          <w:tab w:val="left" w:pos="1571"/>
        </w:tabs>
        <w:rPr>
          <w:rFonts w:ascii="Calibri" w:hAnsi="Calibri" w:cs="Calibri"/>
          <w:color w:val="00B050"/>
        </w:rPr>
      </w:pPr>
      <w:r w:rsidRPr="005405B4">
        <w:rPr>
          <w:rFonts w:ascii="Calibri" w:hAnsi="Calibri" w:cs="Calibri"/>
          <w:noProof/>
          <w:color w:val="00B050"/>
        </w:rPr>
        <w:drawing>
          <wp:anchor distT="0" distB="0" distL="114300" distR="114300" simplePos="0" relativeHeight="251674624" behindDoc="0" locked="0" layoutInCell="1" allowOverlap="1" wp14:anchorId="16C27880" wp14:editId="69A776C4">
            <wp:simplePos x="0" y="0"/>
            <wp:positionH relativeFrom="margin">
              <wp:align>left</wp:align>
            </wp:positionH>
            <wp:positionV relativeFrom="paragraph">
              <wp:posOffset>235181</wp:posOffset>
            </wp:positionV>
            <wp:extent cx="5929630" cy="1752600"/>
            <wp:effectExtent l="0" t="0" r="0" b="0"/>
            <wp:wrapThrough wrapText="bothSides">
              <wp:wrapPolygon edited="0">
                <wp:start x="0" y="0"/>
                <wp:lineTo x="0" y="21365"/>
                <wp:lineTo x="21512" y="21365"/>
                <wp:lineTo x="21512" y="0"/>
                <wp:lineTo x="0" y="0"/>
              </wp:wrapPolygon>
            </wp:wrapThrough>
            <wp:docPr id="14145755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202" w:rsidRPr="005405B4">
        <w:rPr>
          <w:rFonts w:ascii="Calibri" w:hAnsi="Calibri" w:cs="Calibri"/>
          <w:b/>
          <w:bCs/>
          <w:color w:val="00B050"/>
        </w:rPr>
        <w:t>Output</w:t>
      </w:r>
      <w:r w:rsidR="004146E5" w:rsidRPr="005405B4">
        <w:rPr>
          <w:rFonts w:ascii="Calibri" w:hAnsi="Calibri" w:cs="Calibri"/>
          <w:b/>
          <w:bCs/>
          <w:color w:val="00B050"/>
        </w:rPr>
        <w:t>:</w:t>
      </w:r>
    </w:p>
    <w:p w14:paraId="34C4BD20" w14:textId="77777777" w:rsidR="00562C3C" w:rsidRDefault="00562C3C" w:rsidP="00AB7216">
      <w:pPr>
        <w:tabs>
          <w:tab w:val="left" w:pos="1571"/>
        </w:tabs>
        <w:rPr>
          <w:rFonts w:ascii="Calibri" w:hAnsi="Calibri" w:cs="Calibri"/>
          <w:b/>
          <w:bCs/>
          <w:color w:val="00B050"/>
        </w:rPr>
      </w:pPr>
    </w:p>
    <w:p w14:paraId="6C93C335" w14:textId="535509D7" w:rsidR="00AB7216" w:rsidRPr="005405B4" w:rsidRDefault="00562C3C" w:rsidP="00AB7216">
      <w:pPr>
        <w:tabs>
          <w:tab w:val="left" w:pos="1571"/>
        </w:tabs>
        <w:rPr>
          <w:rFonts w:ascii="Calibri" w:hAnsi="Calibri" w:cs="Calibri"/>
          <w:b/>
          <w:bCs/>
          <w:color w:val="00B050"/>
        </w:rPr>
      </w:pPr>
      <w:r w:rsidRPr="005405B4">
        <w:rPr>
          <w:rFonts w:ascii="Calibri" w:hAnsi="Calibri" w:cs="Calibri"/>
          <w:b/>
          <w:bCs/>
          <w:noProof/>
          <w:color w:val="00B050"/>
        </w:rPr>
        <w:drawing>
          <wp:anchor distT="0" distB="0" distL="114300" distR="114300" simplePos="0" relativeHeight="251675648" behindDoc="0" locked="0" layoutInCell="1" allowOverlap="1" wp14:anchorId="68CD33B8" wp14:editId="1751E366">
            <wp:simplePos x="0" y="0"/>
            <wp:positionH relativeFrom="margin">
              <wp:align>right</wp:align>
            </wp:positionH>
            <wp:positionV relativeFrom="paragraph">
              <wp:posOffset>326390</wp:posOffset>
            </wp:positionV>
            <wp:extent cx="5936615" cy="1156970"/>
            <wp:effectExtent l="0" t="0" r="6985" b="5080"/>
            <wp:wrapThrough wrapText="bothSides">
              <wp:wrapPolygon edited="0">
                <wp:start x="0" y="0"/>
                <wp:lineTo x="0" y="21339"/>
                <wp:lineTo x="21556" y="21339"/>
                <wp:lineTo x="21556" y="0"/>
                <wp:lineTo x="0" y="0"/>
              </wp:wrapPolygon>
            </wp:wrapThrough>
            <wp:docPr id="17211915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216" w:rsidRPr="005405B4">
        <w:rPr>
          <w:rFonts w:ascii="Calibri" w:hAnsi="Calibri" w:cs="Calibri"/>
          <w:b/>
          <w:bCs/>
          <w:color w:val="00B050"/>
        </w:rPr>
        <w:t xml:space="preserve">After Insertion into </w:t>
      </w:r>
      <w:r w:rsidR="005E5EE5" w:rsidRPr="005405B4">
        <w:rPr>
          <w:rFonts w:ascii="Calibri" w:hAnsi="Calibri" w:cs="Calibri"/>
          <w:b/>
          <w:bCs/>
          <w:color w:val="00B050"/>
        </w:rPr>
        <w:t>Employee</w:t>
      </w:r>
      <w:r w:rsidR="00AB7216" w:rsidRPr="005405B4">
        <w:rPr>
          <w:rFonts w:ascii="Calibri" w:hAnsi="Calibri" w:cs="Calibri"/>
          <w:b/>
          <w:bCs/>
          <w:color w:val="00B050"/>
        </w:rPr>
        <w:t xml:space="preserve"> Table.</w:t>
      </w:r>
    </w:p>
    <w:p w14:paraId="4016D1BB" w14:textId="77777777" w:rsidR="00562C3C" w:rsidRDefault="00562C3C" w:rsidP="005405B4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</w:p>
    <w:p w14:paraId="204C7C86" w14:textId="77777777" w:rsidR="00562C3C" w:rsidRDefault="00562C3C" w:rsidP="005405B4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</w:p>
    <w:p w14:paraId="2B3954B9" w14:textId="77777777" w:rsidR="00562C3C" w:rsidRDefault="00562C3C" w:rsidP="005405B4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</w:p>
    <w:p w14:paraId="6A4C5F91" w14:textId="77777777" w:rsidR="00562C3C" w:rsidRDefault="00562C3C" w:rsidP="005405B4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</w:p>
    <w:p w14:paraId="5781B269" w14:textId="77777777" w:rsidR="00562C3C" w:rsidRDefault="00562C3C" w:rsidP="005405B4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</w:p>
    <w:p w14:paraId="6D31994D" w14:textId="0EFB3DE2" w:rsidR="005405B4" w:rsidRDefault="001D706F" w:rsidP="005405B4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  <w:r w:rsidRPr="005405B4">
        <w:rPr>
          <w:rFonts w:ascii="Calibri" w:hAnsi="Calibri" w:cs="Calibri"/>
          <w:b/>
          <w:bCs/>
          <w:color w:val="0070C0"/>
        </w:rPr>
        <w:lastRenderedPageBreak/>
        <w:t>For Project</w:t>
      </w:r>
      <w:r w:rsidR="002912A5" w:rsidRPr="005405B4">
        <w:rPr>
          <w:rFonts w:ascii="Calibri" w:hAnsi="Calibri" w:cs="Calibri"/>
          <w:b/>
          <w:bCs/>
          <w:color w:val="0070C0"/>
        </w:rPr>
        <w:t xml:space="preserve"> Table</w:t>
      </w:r>
    </w:p>
    <w:p w14:paraId="6193342A" w14:textId="51F263C8" w:rsidR="00131ABA" w:rsidRPr="005405B4" w:rsidRDefault="00131ABA" w:rsidP="005405B4">
      <w:pPr>
        <w:tabs>
          <w:tab w:val="left" w:pos="1571"/>
        </w:tabs>
        <w:rPr>
          <w:rFonts w:ascii="Calibri" w:hAnsi="Calibri" w:cs="Calibri"/>
          <w:b/>
          <w:bCs/>
          <w:color w:val="CC6526"/>
        </w:rPr>
      </w:pPr>
      <w:r w:rsidRPr="005405B4">
        <w:rPr>
          <w:rFonts w:ascii="Calibri" w:hAnsi="Calibri" w:cs="Calibri"/>
          <w:b/>
          <w:bCs/>
          <w:color w:val="CC6526"/>
        </w:rPr>
        <w:t>Before Insertion:</w:t>
      </w:r>
    </w:p>
    <w:p w14:paraId="5EF82DC3" w14:textId="599F4417" w:rsidR="00A655A7" w:rsidRDefault="00A655A7" w:rsidP="00131AB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03158F" wp14:editId="4C7257CD">
            <wp:extent cx="4828540" cy="1226185"/>
            <wp:effectExtent l="0" t="0" r="0" b="0"/>
            <wp:docPr id="34459470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BEC20" w14:textId="038DA490" w:rsidR="002912A5" w:rsidRPr="001C46A9" w:rsidRDefault="002912A5" w:rsidP="002912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Single Insertion SQL Script:</w:t>
      </w:r>
    </w:p>
    <w:p w14:paraId="471C12EA" w14:textId="77777777" w:rsidR="00EB5315" w:rsidRDefault="00EB5315" w:rsidP="002912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0000"/>
        </w:rPr>
      </w:pPr>
    </w:p>
    <w:p w14:paraId="5613CCED" w14:textId="41C79FF2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Plocation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50A98600" w14:textId="4D63850C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66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Suman_ProjMDS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'Kathmandu'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6E50FB34" w14:textId="53F66DF8" w:rsidR="001D706F" w:rsidRPr="001C46A9" w:rsidRDefault="001360C2" w:rsidP="00EA428F">
      <w:pPr>
        <w:tabs>
          <w:tab w:val="left" w:pos="1571"/>
        </w:tabs>
        <w:spacing w:before="240"/>
        <w:rPr>
          <w:rFonts w:ascii="Calibri" w:hAnsi="Calibri" w:cs="Calibri"/>
          <w:b/>
          <w:bCs/>
          <w:color w:val="00B050"/>
        </w:rPr>
      </w:pPr>
      <w:r w:rsidRPr="001C46A9">
        <w:rPr>
          <w:rFonts w:ascii="Calibri" w:hAnsi="Calibri" w:cs="Calibri"/>
          <w:b/>
          <w:bCs/>
          <w:noProof/>
          <w:color w:val="00B050"/>
        </w:rPr>
        <w:drawing>
          <wp:anchor distT="0" distB="0" distL="114300" distR="114300" simplePos="0" relativeHeight="251663360" behindDoc="0" locked="0" layoutInCell="1" allowOverlap="1" wp14:anchorId="3EF46C27" wp14:editId="112FA720">
            <wp:simplePos x="0" y="0"/>
            <wp:positionH relativeFrom="margin">
              <wp:align>right</wp:align>
            </wp:positionH>
            <wp:positionV relativeFrom="paragraph">
              <wp:posOffset>391160</wp:posOffset>
            </wp:positionV>
            <wp:extent cx="5936615" cy="1149985"/>
            <wp:effectExtent l="0" t="0" r="6985" b="0"/>
            <wp:wrapSquare wrapText="bothSides"/>
            <wp:docPr id="10994623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202" w:rsidRPr="001C46A9">
        <w:rPr>
          <w:rFonts w:ascii="Calibri" w:hAnsi="Calibri" w:cs="Calibri"/>
          <w:b/>
          <w:bCs/>
          <w:color w:val="00B050"/>
        </w:rPr>
        <w:t>Outpu</w:t>
      </w:r>
      <w:r w:rsidR="005831B8" w:rsidRPr="001C46A9">
        <w:rPr>
          <w:rFonts w:ascii="Calibri" w:hAnsi="Calibri" w:cs="Calibri"/>
          <w:b/>
          <w:bCs/>
          <w:color w:val="00B050"/>
        </w:rPr>
        <w:t>t</w:t>
      </w:r>
      <w:r w:rsidR="00BB55CC" w:rsidRPr="001C46A9">
        <w:rPr>
          <w:rFonts w:ascii="Calibri" w:hAnsi="Calibri" w:cs="Calibri"/>
          <w:b/>
          <w:bCs/>
          <w:color w:val="00B050"/>
        </w:rPr>
        <w:t>:</w:t>
      </w:r>
    </w:p>
    <w:p w14:paraId="7B8126EF" w14:textId="77777777" w:rsidR="00025C65" w:rsidRDefault="00025C65" w:rsidP="00827F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CC6526"/>
        </w:rPr>
      </w:pPr>
    </w:p>
    <w:p w14:paraId="60C4D91B" w14:textId="6B3F6E8E" w:rsidR="00827FE7" w:rsidRPr="001C46A9" w:rsidRDefault="00313F52" w:rsidP="00827F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Multiple</w:t>
      </w:r>
      <w:r w:rsidR="00827FE7" w:rsidRPr="001C46A9">
        <w:rPr>
          <w:rFonts w:ascii="Calibri" w:hAnsi="Calibri" w:cs="Calibri"/>
          <w:b/>
          <w:bCs/>
          <w:color w:val="CC6526"/>
        </w:rPr>
        <w:t xml:space="preserve"> Insertion SQL Script:</w:t>
      </w:r>
    </w:p>
    <w:p w14:paraId="5B6FBCA4" w14:textId="77777777" w:rsidR="00827FE7" w:rsidRDefault="00827FE7" w:rsidP="00827FE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0000"/>
        </w:rPr>
      </w:pPr>
    </w:p>
    <w:p w14:paraId="41D26924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Plocation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401851EF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</w:p>
    <w:p w14:paraId="000C1F16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'Project Kathmandu'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'Kathmandu'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6C1139A0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'Project Butwal'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'Butwal'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6BDC9686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'Project Chitwan'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'Chitwan'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088793C9" w14:textId="77777777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 xml:space="preserve">'Project 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Dhangadi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Dhangadi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5B99A7C6" w14:textId="77777777" w:rsidR="008D64C7" w:rsidRDefault="008D64C7" w:rsidP="008D64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</w:p>
    <w:p w14:paraId="072107B3" w14:textId="2DC52D63" w:rsidR="008F5815" w:rsidRPr="001C46A9" w:rsidRDefault="005831B8" w:rsidP="008D64C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1C46A9">
        <w:rPr>
          <w:rFonts w:ascii="Calibri" w:hAnsi="Calibri" w:cs="Calibri"/>
          <w:noProof/>
        </w:rPr>
        <w:drawing>
          <wp:anchor distT="0" distB="0" distL="114300" distR="114300" simplePos="0" relativeHeight="251676672" behindDoc="0" locked="0" layoutInCell="1" allowOverlap="1" wp14:anchorId="77E9FBDA" wp14:editId="3F16CE50">
            <wp:simplePos x="0" y="0"/>
            <wp:positionH relativeFrom="margin">
              <wp:align>right</wp:align>
            </wp:positionH>
            <wp:positionV relativeFrom="paragraph">
              <wp:posOffset>216997</wp:posOffset>
            </wp:positionV>
            <wp:extent cx="5936615" cy="2306955"/>
            <wp:effectExtent l="0" t="0" r="6985" b="0"/>
            <wp:wrapThrough wrapText="bothSides">
              <wp:wrapPolygon edited="0">
                <wp:start x="0" y="0"/>
                <wp:lineTo x="0" y="21404"/>
                <wp:lineTo x="21556" y="21404"/>
                <wp:lineTo x="21556" y="0"/>
                <wp:lineTo x="0" y="0"/>
              </wp:wrapPolygon>
            </wp:wrapThrough>
            <wp:docPr id="17221304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0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202" w:rsidRPr="001C46A9">
        <w:rPr>
          <w:rFonts w:ascii="Calibri" w:hAnsi="Calibri" w:cs="Calibri"/>
          <w:b/>
          <w:bCs/>
          <w:color w:val="00B050"/>
        </w:rPr>
        <w:t>Outpu</w:t>
      </w:r>
      <w:r w:rsidRPr="001C46A9">
        <w:rPr>
          <w:rFonts w:ascii="Calibri" w:hAnsi="Calibri" w:cs="Calibri"/>
          <w:b/>
          <w:bCs/>
          <w:color w:val="00B050"/>
        </w:rPr>
        <w:t>t</w:t>
      </w:r>
      <w:r w:rsidR="00BB55CC" w:rsidRPr="001C46A9">
        <w:rPr>
          <w:rFonts w:ascii="Calibri" w:hAnsi="Calibri" w:cs="Calibri"/>
          <w:b/>
          <w:bCs/>
          <w:color w:val="00B050"/>
        </w:rPr>
        <w:t>:</w:t>
      </w:r>
    </w:p>
    <w:p w14:paraId="667FA63B" w14:textId="77777777" w:rsidR="00CC71FB" w:rsidRDefault="00CC71FB" w:rsidP="009144F2">
      <w:pPr>
        <w:tabs>
          <w:tab w:val="left" w:pos="1571"/>
        </w:tabs>
        <w:rPr>
          <w:b/>
          <w:bCs/>
          <w:color w:val="00B050"/>
        </w:rPr>
      </w:pPr>
    </w:p>
    <w:p w14:paraId="410182B0" w14:textId="7EA2CE6E" w:rsidR="009144F2" w:rsidRPr="001C46A9" w:rsidRDefault="00865247" w:rsidP="009144F2">
      <w:pPr>
        <w:tabs>
          <w:tab w:val="left" w:pos="1571"/>
        </w:tabs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lastRenderedPageBreak/>
        <w:t>A</w:t>
      </w:r>
      <w:r w:rsidR="009144F2" w:rsidRPr="001C46A9">
        <w:rPr>
          <w:rFonts w:ascii="Calibri" w:hAnsi="Calibri" w:cs="Calibri"/>
          <w:b/>
          <w:bCs/>
          <w:color w:val="00B050"/>
        </w:rPr>
        <w:t>fter Insertion into Project Table.</w:t>
      </w:r>
    </w:p>
    <w:p w14:paraId="00328D0E" w14:textId="164783C4" w:rsidR="00C649FB" w:rsidRDefault="005831B8" w:rsidP="009144F2">
      <w:pPr>
        <w:tabs>
          <w:tab w:val="left" w:pos="1571"/>
        </w:tabs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4F698C85" wp14:editId="75714DD8">
            <wp:simplePos x="0" y="0"/>
            <wp:positionH relativeFrom="column">
              <wp:posOffset>0</wp:posOffset>
            </wp:positionH>
            <wp:positionV relativeFrom="paragraph">
              <wp:posOffset>2771</wp:posOffset>
            </wp:positionV>
            <wp:extent cx="5943600" cy="2410460"/>
            <wp:effectExtent l="0" t="0" r="0" b="8890"/>
            <wp:wrapThrough wrapText="bothSides">
              <wp:wrapPolygon edited="0">
                <wp:start x="0" y="0"/>
                <wp:lineTo x="0" y="21509"/>
                <wp:lineTo x="21531" y="21509"/>
                <wp:lineTo x="21531" y="0"/>
                <wp:lineTo x="0" y="0"/>
              </wp:wrapPolygon>
            </wp:wrapThrough>
            <wp:docPr id="69949244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2A47E6" w14:textId="5F2B2D5F" w:rsidR="001D706F" w:rsidRPr="001C46A9" w:rsidRDefault="001D706F" w:rsidP="001D706F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  <w:r w:rsidRPr="001C46A9">
        <w:rPr>
          <w:rFonts w:ascii="Calibri" w:hAnsi="Calibri" w:cs="Calibri"/>
          <w:b/>
          <w:bCs/>
          <w:color w:val="0070C0"/>
        </w:rPr>
        <w:t xml:space="preserve">For </w:t>
      </w:r>
      <w:proofErr w:type="spellStart"/>
      <w:r w:rsidRPr="001C46A9">
        <w:rPr>
          <w:rFonts w:ascii="Calibri" w:hAnsi="Calibri" w:cs="Calibri"/>
          <w:b/>
          <w:bCs/>
          <w:color w:val="0070C0"/>
        </w:rPr>
        <w:t>Works_on</w:t>
      </w:r>
      <w:proofErr w:type="spellEnd"/>
      <w:r w:rsidR="00D02942" w:rsidRPr="001C46A9">
        <w:rPr>
          <w:rFonts w:ascii="Calibri" w:hAnsi="Calibri" w:cs="Calibri"/>
          <w:b/>
          <w:bCs/>
          <w:color w:val="0070C0"/>
        </w:rPr>
        <w:t xml:space="preserve"> Table</w:t>
      </w:r>
    </w:p>
    <w:p w14:paraId="73D7B009" w14:textId="5FC658C4" w:rsidR="00C649FB" w:rsidRPr="001C46A9" w:rsidRDefault="00C649FB" w:rsidP="00C649FB">
      <w:pPr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Before Insertion:</w:t>
      </w:r>
    </w:p>
    <w:p w14:paraId="38126662" w14:textId="437697D4" w:rsidR="00C649FB" w:rsidRDefault="00C649FB" w:rsidP="00C649F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7F51277" wp14:editId="49998AC8">
            <wp:extent cx="5209540" cy="1510030"/>
            <wp:effectExtent l="0" t="0" r="0" b="0"/>
            <wp:docPr id="1877946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540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82E77" w14:textId="677EE0A0" w:rsidR="00C649FB" w:rsidRPr="001C46A9" w:rsidRDefault="00C649FB" w:rsidP="006F0B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Single Insertion SQL Script:</w:t>
      </w:r>
    </w:p>
    <w:p w14:paraId="04A5881D" w14:textId="77777777" w:rsidR="00480116" w:rsidRPr="00E84142" w:rsidRDefault="00480116" w:rsidP="006F0BF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CC6526"/>
        </w:rPr>
      </w:pPr>
    </w:p>
    <w:p w14:paraId="4A8B89F3" w14:textId="41CBCEA4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669768"/>
          <w:sz w:val="20"/>
          <w:szCs w:val="20"/>
        </w:rPr>
        <w:t>-- for employee table</w:t>
      </w:r>
    </w:p>
    <w:p w14:paraId="039B2F85" w14:textId="5E4DE7E4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Works_on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Pno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737AA2A8" w14:textId="611EE300" w:rsidR="001D706F" w:rsidRDefault="001D706F" w:rsidP="001D706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66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623B221" w14:textId="77777777" w:rsidR="00865247" w:rsidRDefault="00865247" w:rsidP="001D706F">
      <w:pPr>
        <w:tabs>
          <w:tab w:val="left" w:pos="1571"/>
        </w:tabs>
        <w:rPr>
          <w:rFonts w:ascii="Calibri" w:hAnsi="Calibri" w:cs="Calibri"/>
          <w:b/>
          <w:bCs/>
          <w:color w:val="00B050"/>
        </w:rPr>
      </w:pPr>
    </w:p>
    <w:p w14:paraId="5DE9F929" w14:textId="46D64BB8" w:rsidR="00C968B9" w:rsidRPr="001C46A9" w:rsidRDefault="00A30202" w:rsidP="001D706F">
      <w:pPr>
        <w:tabs>
          <w:tab w:val="left" w:pos="1571"/>
        </w:tabs>
        <w:rPr>
          <w:rFonts w:ascii="Calibri" w:hAnsi="Calibri" w:cs="Calibri"/>
          <w:b/>
          <w:bCs/>
          <w:color w:val="00B050"/>
        </w:rPr>
      </w:pPr>
      <w:r w:rsidRPr="001C46A9">
        <w:rPr>
          <w:rFonts w:ascii="Calibri" w:hAnsi="Calibri" w:cs="Calibri"/>
          <w:b/>
          <w:bCs/>
          <w:color w:val="00B050"/>
        </w:rPr>
        <w:t>Output</w:t>
      </w:r>
      <w:r w:rsidR="00C968B9" w:rsidRPr="001C46A9">
        <w:rPr>
          <w:rFonts w:ascii="Calibri" w:hAnsi="Calibri" w:cs="Calibri"/>
          <w:b/>
          <w:bCs/>
          <w:color w:val="00B050"/>
        </w:rPr>
        <w:t>:</w:t>
      </w:r>
      <w:r w:rsidR="00C968B9" w:rsidRPr="001C46A9">
        <w:rPr>
          <w:rFonts w:ascii="Calibri" w:hAnsi="Calibri" w:cs="Calibri"/>
          <w:noProof/>
          <w:color w:val="00B050"/>
        </w:rPr>
        <w:drawing>
          <wp:anchor distT="0" distB="0" distL="114300" distR="114300" simplePos="0" relativeHeight="251664384" behindDoc="0" locked="0" layoutInCell="1" allowOverlap="1" wp14:anchorId="5CA32E4B" wp14:editId="25886099">
            <wp:simplePos x="0" y="0"/>
            <wp:positionH relativeFrom="margin">
              <wp:align>right</wp:align>
            </wp:positionH>
            <wp:positionV relativeFrom="paragraph">
              <wp:posOffset>264448</wp:posOffset>
            </wp:positionV>
            <wp:extent cx="5943600" cy="1842770"/>
            <wp:effectExtent l="0" t="0" r="0" b="5080"/>
            <wp:wrapThrough wrapText="bothSides">
              <wp:wrapPolygon edited="0">
                <wp:start x="0" y="0"/>
                <wp:lineTo x="0" y="21436"/>
                <wp:lineTo x="21531" y="21436"/>
                <wp:lineTo x="21531" y="0"/>
                <wp:lineTo x="0" y="0"/>
              </wp:wrapPolygon>
            </wp:wrapThrough>
            <wp:docPr id="18757570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49CAED" w14:textId="283A2ABC" w:rsidR="00313F52" w:rsidRPr="001C46A9" w:rsidRDefault="00313F52" w:rsidP="00313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lastRenderedPageBreak/>
        <w:t xml:space="preserve">Multiple </w:t>
      </w:r>
      <w:r w:rsidRPr="001C46A9">
        <w:rPr>
          <w:rFonts w:ascii="Calibri" w:hAnsi="Calibri" w:cs="Calibri"/>
          <w:b/>
          <w:bCs/>
          <w:color w:val="CC6526"/>
        </w:rPr>
        <w:t>Insertion SQL Script:</w:t>
      </w:r>
    </w:p>
    <w:p w14:paraId="3F87EB11" w14:textId="77777777" w:rsidR="00E97B6B" w:rsidRPr="00E84142" w:rsidRDefault="00E97B6B" w:rsidP="00313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CC6526"/>
        </w:rPr>
      </w:pPr>
    </w:p>
    <w:p w14:paraId="6587415F" w14:textId="77777777" w:rsidR="00313F52" w:rsidRDefault="00313F52" w:rsidP="00313F5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Works_on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ESSN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Pno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10E3BD65" w14:textId="77777777" w:rsidR="00313F52" w:rsidRDefault="00313F52" w:rsidP="00313F5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</w:p>
    <w:p w14:paraId="0BE5840A" w14:textId="77777777" w:rsidR="00313F52" w:rsidRDefault="00313F52" w:rsidP="00313F5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7F073DE2" w14:textId="77777777" w:rsidR="00313F52" w:rsidRDefault="00313F52" w:rsidP="00313F5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53DE0787" w14:textId="77777777" w:rsidR="00313F52" w:rsidRDefault="00313F52" w:rsidP="00313F5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07D3ACC6" w14:textId="77777777" w:rsidR="00313F52" w:rsidRDefault="00313F52" w:rsidP="00313F52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6AF20AC0" w14:textId="78A03506" w:rsidR="00313F52" w:rsidRDefault="00313F52" w:rsidP="00313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</w:p>
    <w:p w14:paraId="47F20D5D" w14:textId="0A938939" w:rsidR="00313F52" w:rsidRPr="001C46A9" w:rsidRDefault="00E97B6B" w:rsidP="00313F5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1C46A9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336AC93B" wp14:editId="59040E45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5943600" cy="3124200"/>
            <wp:effectExtent l="0" t="0" r="0" b="0"/>
            <wp:wrapThrough wrapText="bothSides">
              <wp:wrapPolygon edited="0">
                <wp:start x="0" y="0"/>
                <wp:lineTo x="0" y="21468"/>
                <wp:lineTo x="21531" y="21468"/>
                <wp:lineTo x="21531" y="0"/>
                <wp:lineTo x="0" y="0"/>
              </wp:wrapPolygon>
            </wp:wrapThrough>
            <wp:docPr id="12572767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202" w:rsidRPr="001C46A9">
        <w:rPr>
          <w:rFonts w:ascii="Calibri" w:hAnsi="Calibri" w:cs="Calibri"/>
          <w:b/>
          <w:bCs/>
          <w:color w:val="00B050"/>
        </w:rPr>
        <w:t>Output</w:t>
      </w:r>
      <w:r w:rsidR="00313F52" w:rsidRPr="001C46A9">
        <w:rPr>
          <w:rFonts w:ascii="Calibri" w:hAnsi="Calibri" w:cs="Calibri"/>
          <w:b/>
          <w:bCs/>
          <w:color w:val="00B050"/>
        </w:rPr>
        <w:t>:</w:t>
      </w:r>
    </w:p>
    <w:p w14:paraId="4BE9949D" w14:textId="207E5636" w:rsidR="00D07151" w:rsidRPr="001C46A9" w:rsidRDefault="00EA6BAE" w:rsidP="001D706F">
      <w:pPr>
        <w:tabs>
          <w:tab w:val="left" w:pos="1571"/>
        </w:tabs>
        <w:rPr>
          <w:rFonts w:ascii="Calibri" w:hAnsi="Calibri" w:cs="Calibri"/>
          <w:noProof/>
        </w:rPr>
      </w:pPr>
      <w:r w:rsidRPr="001C46A9">
        <w:rPr>
          <w:rFonts w:ascii="Calibri" w:hAnsi="Calibri" w:cs="Calibri"/>
          <w:b/>
          <w:bCs/>
          <w:color w:val="00B050"/>
        </w:rPr>
        <w:t xml:space="preserve">After Insertion into </w:t>
      </w:r>
      <w:proofErr w:type="spellStart"/>
      <w:r w:rsidRPr="001C46A9">
        <w:rPr>
          <w:rFonts w:ascii="Calibri" w:hAnsi="Calibri" w:cs="Calibri"/>
          <w:b/>
          <w:bCs/>
          <w:color w:val="00B050"/>
        </w:rPr>
        <w:t>Works_on</w:t>
      </w:r>
      <w:proofErr w:type="spellEnd"/>
      <w:r w:rsidRPr="001C46A9">
        <w:rPr>
          <w:rFonts w:ascii="Calibri" w:hAnsi="Calibri" w:cs="Calibri"/>
          <w:b/>
          <w:bCs/>
          <w:color w:val="00B050"/>
        </w:rPr>
        <w:t xml:space="preserve"> Table.</w:t>
      </w:r>
    </w:p>
    <w:p w14:paraId="717CBAD5" w14:textId="13B96F25" w:rsidR="00313F52" w:rsidRDefault="00EA6BAE" w:rsidP="001D706F">
      <w:pPr>
        <w:tabs>
          <w:tab w:val="left" w:pos="1571"/>
        </w:tabs>
        <w:rPr>
          <w:noProof/>
        </w:rPr>
      </w:pPr>
      <w:r>
        <w:rPr>
          <w:noProof/>
        </w:rPr>
        <w:drawing>
          <wp:inline distT="0" distB="0" distL="0" distR="0" wp14:anchorId="530FF2CA" wp14:editId="0490D302">
            <wp:extent cx="4890770" cy="2078355"/>
            <wp:effectExtent l="0" t="0" r="5080" b="0"/>
            <wp:docPr id="3459577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77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CCC8F" w14:textId="77777777" w:rsidR="00D07151" w:rsidRDefault="00D07151" w:rsidP="00D07151">
      <w:pPr>
        <w:rPr>
          <w:noProof/>
        </w:rPr>
      </w:pPr>
    </w:p>
    <w:p w14:paraId="395BFDA8" w14:textId="77777777" w:rsidR="00A64808" w:rsidRDefault="00A64808" w:rsidP="00D07151">
      <w:pPr>
        <w:rPr>
          <w:noProof/>
        </w:rPr>
      </w:pPr>
    </w:p>
    <w:p w14:paraId="52BCD17E" w14:textId="77777777" w:rsidR="00A64808" w:rsidRDefault="00A64808" w:rsidP="00D07151">
      <w:pPr>
        <w:rPr>
          <w:noProof/>
        </w:rPr>
      </w:pPr>
    </w:p>
    <w:p w14:paraId="2BCF1EE0" w14:textId="77777777" w:rsidR="00865247" w:rsidRDefault="00865247" w:rsidP="00D07151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</w:p>
    <w:p w14:paraId="1E23806B" w14:textId="42755F20" w:rsidR="00D07151" w:rsidRPr="001C46A9" w:rsidRDefault="00D07151" w:rsidP="00D07151">
      <w:pPr>
        <w:tabs>
          <w:tab w:val="left" w:pos="1571"/>
        </w:tabs>
        <w:rPr>
          <w:rFonts w:ascii="Calibri" w:hAnsi="Calibri" w:cs="Calibri"/>
          <w:b/>
          <w:bCs/>
          <w:color w:val="0070C0"/>
        </w:rPr>
      </w:pPr>
      <w:r w:rsidRPr="001C46A9">
        <w:rPr>
          <w:rFonts w:ascii="Calibri" w:hAnsi="Calibri" w:cs="Calibri"/>
          <w:b/>
          <w:bCs/>
          <w:color w:val="0070C0"/>
        </w:rPr>
        <w:lastRenderedPageBreak/>
        <w:t xml:space="preserve">For </w:t>
      </w:r>
      <w:r w:rsidRPr="001C46A9">
        <w:rPr>
          <w:rFonts w:ascii="Calibri" w:hAnsi="Calibri" w:cs="Calibri"/>
          <w:b/>
          <w:bCs/>
          <w:color w:val="0070C0"/>
        </w:rPr>
        <w:t>Dependent</w:t>
      </w:r>
      <w:r w:rsidRPr="001C46A9">
        <w:rPr>
          <w:rFonts w:ascii="Calibri" w:hAnsi="Calibri" w:cs="Calibri"/>
          <w:b/>
          <w:bCs/>
          <w:color w:val="0070C0"/>
        </w:rPr>
        <w:t xml:space="preserve"> Table</w:t>
      </w:r>
    </w:p>
    <w:p w14:paraId="5302482F" w14:textId="77777777" w:rsidR="00D07151" w:rsidRPr="001C46A9" w:rsidRDefault="00D07151" w:rsidP="00D07151">
      <w:pPr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Before Insertion:</w:t>
      </w:r>
    </w:p>
    <w:p w14:paraId="19981F93" w14:textId="088C5316" w:rsidR="00D07151" w:rsidRDefault="00D07151" w:rsidP="00D0715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66C40B" wp14:editId="78D46DFC">
            <wp:extent cx="4551045" cy="1295400"/>
            <wp:effectExtent l="0" t="0" r="1905" b="0"/>
            <wp:docPr id="11920633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04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FFE79" w14:textId="77777777" w:rsidR="00D07151" w:rsidRPr="001C46A9" w:rsidRDefault="00D07151" w:rsidP="00D071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Single Insertion SQL Script:</w:t>
      </w:r>
    </w:p>
    <w:p w14:paraId="27110BFB" w14:textId="77777777" w:rsidR="00A633AD" w:rsidRPr="00E84142" w:rsidRDefault="00A633AD" w:rsidP="00D071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CC6526"/>
        </w:rPr>
      </w:pPr>
    </w:p>
    <w:p w14:paraId="26D27161" w14:textId="77777777" w:rsidR="00D07151" w:rsidRDefault="00D07151" w:rsidP="00D0715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669768"/>
          <w:sz w:val="20"/>
          <w:szCs w:val="20"/>
        </w:rPr>
        <w:t>-- for employee table</w:t>
      </w:r>
    </w:p>
    <w:p w14:paraId="611AF32F" w14:textId="77777777" w:rsidR="00D07151" w:rsidRDefault="00D07151" w:rsidP="00D0715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Dependent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Dage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Drelation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61F03D25" w14:textId="77777777" w:rsidR="00D07151" w:rsidRDefault="00D07151" w:rsidP="00D0715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'Pushpa Panta Jaisi'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'Mother'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1ABA946" w14:textId="77777777" w:rsidR="00D07151" w:rsidRDefault="00D07151" w:rsidP="00D07151">
      <w:pPr>
        <w:tabs>
          <w:tab w:val="left" w:pos="1571"/>
        </w:tabs>
        <w:rPr>
          <w:b/>
          <w:bCs/>
        </w:rPr>
      </w:pPr>
    </w:p>
    <w:p w14:paraId="2189B1B5" w14:textId="5D2BF99D" w:rsidR="00D07151" w:rsidRPr="001C46A9" w:rsidRDefault="00A30202" w:rsidP="00D07151">
      <w:pPr>
        <w:tabs>
          <w:tab w:val="left" w:pos="1571"/>
        </w:tabs>
        <w:rPr>
          <w:rFonts w:ascii="Calibri" w:hAnsi="Calibri" w:cs="Calibri"/>
          <w:noProof/>
          <w:color w:val="00B050"/>
        </w:rPr>
      </w:pPr>
      <w:r w:rsidRPr="001C46A9">
        <w:rPr>
          <w:rFonts w:ascii="Calibri" w:hAnsi="Calibri" w:cs="Calibri"/>
          <w:b/>
          <w:bCs/>
          <w:color w:val="00B050"/>
        </w:rPr>
        <w:t>Output</w:t>
      </w:r>
      <w:r w:rsidR="00D07151" w:rsidRPr="001C46A9">
        <w:rPr>
          <w:rFonts w:ascii="Calibri" w:hAnsi="Calibri" w:cs="Calibri"/>
          <w:b/>
          <w:bCs/>
          <w:color w:val="00B050"/>
        </w:rPr>
        <w:t>:</w:t>
      </w:r>
    </w:p>
    <w:p w14:paraId="3B54EDBC" w14:textId="3A618E3B" w:rsidR="00473915" w:rsidRPr="00C968B9" w:rsidRDefault="00473915" w:rsidP="00D07151">
      <w:pPr>
        <w:tabs>
          <w:tab w:val="left" w:pos="1571"/>
        </w:tabs>
        <w:rPr>
          <w:b/>
          <w:bCs/>
        </w:rPr>
      </w:pPr>
      <w:r>
        <w:rPr>
          <w:noProof/>
        </w:rPr>
        <w:drawing>
          <wp:inline distT="0" distB="0" distL="0" distR="0" wp14:anchorId="5FAFCB59" wp14:editId="681CF7F6">
            <wp:extent cx="5943600" cy="1274445"/>
            <wp:effectExtent l="0" t="0" r="0" b="1905"/>
            <wp:docPr id="216277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26F9" w14:textId="77777777" w:rsidR="00D07151" w:rsidRPr="001C46A9" w:rsidRDefault="00D07151" w:rsidP="00D071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Multiple Insertion SQL Script:</w:t>
      </w:r>
    </w:p>
    <w:p w14:paraId="6CD340C9" w14:textId="77777777" w:rsidR="00A633AD" w:rsidRPr="00E84142" w:rsidRDefault="00A633AD" w:rsidP="00D071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CC6526"/>
        </w:rPr>
      </w:pPr>
    </w:p>
    <w:p w14:paraId="653B243B" w14:textId="77777777" w:rsidR="00473915" w:rsidRDefault="00473915" w:rsidP="0047391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Dependent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Dage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SSN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</w:rPr>
        <w:t>Drelation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28E9C80C" w14:textId="77777777" w:rsidR="00473915" w:rsidRDefault="00473915" w:rsidP="0047391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'Krishna Prasad Jaishi'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'Father'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2BAC3B51" w14:textId="77777777" w:rsidR="00473915" w:rsidRDefault="00473915" w:rsidP="0047391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</w:t>
      </w:r>
      <w:proofErr w:type="spellStart"/>
      <w:r>
        <w:rPr>
          <w:rFonts w:ascii="Courier New" w:hAnsi="Courier New" w:cs="Courier New"/>
          <w:b/>
          <w:bCs/>
          <w:color w:val="CAC580"/>
          <w:sz w:val="20"/>
          <w:szCs w:val="20"/>
        </w:rPr>
        <w:t>Silu</w:t>
      </w:r>
      <w:proofErr w:type="spellEnd"/>
      <w:r>
        <w:rPr>
          <w:rFonts w:ascii="Courier New" w:hAnsi="Courier New" w:cs="Courier New"/>
          <w:b/>
          <w:bCs/>
          <w:color w:val="CAC580"/>
          <w:sz w:val="20"/>
          <w:szCs w:val="20"/>
        </w:rPr>
        <w:t xml:space="preserve"> Poudel'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'Sister'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096C6CCB" w14:textId="77777777" w:rsidR="00473915" w:rsidRDefault="00473915" w:rsidP="0047391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'Sujita Sharma'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9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'Cousin Sister'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1F965D79" w14:textId="77777777" w:rsidR="00473915" w:rsidRDefault="00473915" w:rsidP="0047391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5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'Prabin Adhikari'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14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color w:val="C0C0C0"/>
          <w:sz w:val="20"/>
          <w:szCs w:val="20"/>
        </w:rPr>
        <w:t>33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'Cousin Brother'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6F7A9B2" w14:textId="77777777" w:rsidR="00D07151" w:rsidRDefault="00D07151" w:rsidP="00D071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</w:p>
    <w:p w14:paraId="0635DE52" w14:textId="476A7139" w:rsidR="00D07151" w:rsidRPr="00A30202" w:rsidRDefault="00A30202" w:rsidP="00D071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  <w:color w:val="00B050"/>
        </w:rPr>
      </w:pPr>
      <w:r w:rsidRPr="00A30202">
        <w:rPr>
          <w:b/>
          <w:bCs/>
          <w:color w:val="00B050"/>
        </w:rPr>
        <w:t>Output</w:t>
      </w:r>
      <w:r w:rsidR="00D07151" w:rsidRPr="00A30202">
        <w:rPr>
          <w:b/>
          <w:bCs/>
          <w:color w:val="00B050"/>
        </w:rPr>
        <w:t>:</w:t>
      </w:r>
    </w:p>
    <w:p w14:paraId="5B9E9C4C" w14:textId="2C4C83F8" w:rsidR="00D07151" w:rsidRDefault="00A17760" w:rsidP="00D0715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3FA3F4C" wp14:editId="173A228F">
            <wp:extent cx="5943600" cy="1967230"/>
            <wp:effectExtent l="0" t="0" r="0" b="0"/>
            <wp:docPr id="9548067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EE566" w14:textId="77777777" w:rsidR="00D07151" w:rsidRDefault="00D07151" w:rsidP="00D07151">
      <w:pPr>
        <w:tabs>
          <w:tab w:val="left" w:pos="1571"/>
        </w:tabs>
      </w:pPr>
    </w:p>
    <w:p w14:paraId="7813796E" w14:textId="09E4E25A" w:rsidR="00D07151" w:rsidRPr="006876C9" w:rsidRDefault="00D07151" w:rsidP="00D07151">
      <w:pPr>
        <w:tabs>
          <w:tab w:val="left" w:pos="1571"/>
        </w:tabs>
        <w:rPr>
          <w:b/>
          <w:bCs/>
          <w:color w:val="00B050"/>
        </w:rPr>
      </w:pPr>
      <w:r w:rsidRPr="006876C9">
        <w:rPr>
          <w:b/>
          <w:bCs/>
          <w:color w:val="00B050"/>
        </w:rPr>
        <w:lastRenderedPageBreak/>
        <w:t xml:space="preserve">After Insertion into </w:t>
      </w:r>
      <w:r w:rsidR="00A17760" w:rsidRPr="006876C9">
        <w:rPr>
          <w:b/>
          <w:bCs/>
          <w:color w:val="00B050"/>
        </w:rPr>
        <w:t>Dependent</w:t>
      </w:r>
      <w:r w:rsidRPr="006876C9">
        <w:rPr>
          <w:b/>
          <w:bCs/>
          <w:color w:val="00B050"/>
        </w:rPr>
        <w:t xml:space="preserve"> Table.</w:t>
      </w:r>
    </w:p>
    <w:p w14:paraId="79664889" w14:textId="77777777" w:rsidR="00071D05" w:rsidRDefault="00CE698A" w:rsidP="00071D05">
      <w:pPr>
        <w:tabs>
          <w:tab w:val="left" w:pos="1571"/>
        </w:tabs>
      </w:pPr>
      <w:r>
        <w:rPr>
          <w:b/>
          <w:bCs/>
          <w:noProof/>
        </w:rPr>
        <w:drawing>
          <wp:inline distT="0" distB="0" distL="0" distR="0" wp14:anchorId="60A784E6" wp14:editId="1DBFCFC1">
            <wp:extent cx="5936615" cy="1336675"/>
            <wp:effectExtent l="0" t="0" r="6985" b="0"/>
            <wp:docPr id="4060455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0BE1" w14:textId="051B6650" w:rsidR="00071D05" w:rsidRPr="00865247" w:rsidRDefault="00071D05" w:rsidP="00071D05">
      <w:pPr>
        <w:tabs>
          <w:tab w:val="left" w:pos="1571"/>
        </w:tabs>
        <w:rPr>
          <w:rFonts w:ascii="Calibri" w:hAnsi="Calibri" w:cs="Calibri"/>
        </w:rPr>
      </w:pPr>
      <w:r w:rsidRPr="00865247">
        <w:rPr>
          <w:rFonts w:ascii="Calibri" w:hAnsi="Calibri" w:cs="Calibri"/>
          <w:b/>
          <w:bCs/>
        </w:rPr>
        <w:t xml:space="preserve">5. </w:t>
      </w:r>
      <w:r w:rsidRPr="00865247">
        <w:rPr>
          <w:rFonts w:ascii="Calibri" w:hAnsi="Calibri" w:cs="Calibri"/>
        </w:rPr>
        <w:t>Update the name of office having office name “</w:t>
      </w:r>
      <w:proofErr w:type="spellStart"/>
      <w:r w:rsidRPr="00865247">
        <w:rPr>
          <w:rFonts w:ascii="Calibri" w:hAnsi="Calibri" w:cs="Calibri"/>
        </w:rPr>
        <w:t>Yourname_Ncell_Roll</w:t>
      </w:r>
      <w:proofErr w:type="spellEnd"/>
      <w:r w:rsidRPr="00865247">
        <w:rPr>
          <w:rFonts w:ascii="Calibri" w:hAnsi="Calibri" w:cs="Calibri"/>
        </w:rPr>
        <w:t>” to “</w:t>
      </w:r>
      <w:proofErr w:type="spellStart"/>
      <w:r w:rsidRPr="00865247">
        <w:rPr>
          <w:rFonts w:ascii="Calibri" w:hAnsi="Calibri" w:cs="Calibri"/>
        </w:rPr>
        <w:t>Yourname_Ntc_Roll</w:t>
      </w:r>
      <w:proofErr w:type="spellEnd"/>
      <w:r w:rsidRPr="00865247">
        <w:rPr>
          <w:rFonts w:ascii="Calibri" w:hAnsi="Calibri" w:cs="Calibri"/>
        </w:rPr>
        <w:t>”.</w:t>
      </w:r>
    </w:p>
    <w:p w14:paraId="00332BB1" w14:textId="5724C620" w:rsidR="00071D05" w:rsidRPr="00E84142" w:rsidRDefault="00071D05" w:rsidP="00071D05">
      <w:pPr>
        <w:tabs>
          <w:tab w:val="left" w:pos="1571"/>
        </w:tabs>
        <w:rPr>
          <w:b/>
          <w:bCs/>
          <w:color w:val="CC6526"/>
        </w:rPr>
      </w:pPr>
      <w:r w:rsidRPr="00E84142">
        <w:rPr>
          <w:b/>
          <w:bCs/>
          <w:color w:val="CC6526"/>
        </w:rPr>
        <w:t>SQL Script:</w:t>
      </w:r>
    </w:p>
    <w:p w14:paraId="191B93BB" w14:textId="7CB4B3D5" w:rsidR="00071D05" w:rsidRDefault="00071D05" w:rsidP="00071D05">
      <w:pPr>
        <w:tabs>
          <w:tab w:val="left" w:pos="1571"/>
        </w:tabs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UPDATE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office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oname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= </w:t>
      </w:r>
      <w:r>
        <w:rPr>
          <w:rFonts w:ascii="Courier New" w:hAnsi="Courier New" w:cs="Courier New"/>
          <w:b/>
          <w:bCs/>
          <w:color w:val="CAC580"/>
          <w:sz w:val="20"/>
          <w:szCs w:val="20"/>
          <w:shd w:val="clear" w:color="auto" w:fill="2F2F2F"/>
        </w:rPr>
        <w:t>'Suman_NTC_33'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onam</w:t>
      </w:r>
      <w:r w:rsidR="00F506EE"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= </w:t>
      </w:r>
      <w:r>
        <w:rPr>
          <w:rFonts w:ascii="Courier New" w:hAnsi="Courier New" w:cs="Courier New"/>
          <w:b/>
          <w:bCs/>
          <w:color w:val="CAC580"/>
          <w:sz w:val="20"/>
          <w:szCs w:val="20"/>
          <w:shd w:val="clear" w:color="auto" w:fill="2F2F2F"/>
        </w:rPr>
        <w:t>'Suman_Ncell_33'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78855408" w14:textId="58DE87B6" w:rsidR="002D6C68" w:rsidRPr="001C46A9" w:rsidRDefault="002D6C68" w:rsidP="00071D05">
      <w:pPr>
        <w:tabs>
          <w:tab w:val="left" w:pos="1571"/>
        </w:tabs>
        <w:rPr>
          <w:rFonts w:ascii="Calibri" w:hAnsi="Calibri" w:cs="Calibri"/>
          <w:color w:val="00B050"/>
        </w:rPr>
      </w:pPr>
      <w:r w:rsidRPr="001C46A9">
        <w:rPr>
          <w:rFonts w:ascii="Calibri" w:hAnsi="Calibri" w:cs="Calibri"/>
          <w:noProof/>
        </w:rPr>
        <w:drawing>
          <wp:anchor distT="0" distB="0" distL="114300" distR="114300" simplePos="0" relativeHeight="251679744" behindDoc="0" locked="0" layoutInCell="1" allowOverlap="1" wp14:anchorId="659FDB57" wp14:editId="6C092496">
            <wp:simplePos x="0" y="0"/>
            <wp:positionH relativeFrom="margin">
              <wp:align>right</wp:align>
            </wp:positionH>
            <wp:positionV relativeFrom="paragraph">
              <wp:posOffset>245957</wp:posOffset>
            </wp:positionV>
            <wp:extent cx="5943600" cy="2486660"/>
            <wp:effectExtent l="0" t="0" r="0" b="8890"/>
            <wp:wrapThrough wrapText="bothSides">
              <wp:wrapPolygon edited="0">
                <wp:start x="0" y="0"/>
                <wp:lineTo x="0" y="21512"/>
                <wp:lineTo x="21531" y="21512"/>
                <wp:lineTo x="21531" y="0"/>
                <wp:lineTo x="0" y="0"/>
              </wp:wrapPolygon>
            </wp:wrapThrough>
            <wp:docPr id="17344543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202" w:rsidRPr="001C46A9">
        <w:rPr>
          <w:rFonts w:ascii="Calibri" w:hAnsi="Calibri" w:cs="Calibri"/>
          <w:b/>
          <w:bCs/>
          <w:color w:val="00B050"/>
        </w:rPr>
        <w:t>Output</w:t>
      </w:r>
      <w:r w:rsidRPr="001C46A9">
        <w:rPr>
          <w:rFonts w:ascii="Calibri" w:hAnsi="Calibri" w:cs="Calibri"/>
          <w:b/>
          <w:bCs/>
          <w:color w:val="00B050"/>
        </w:rPr>
        <w:t>:</w:t>
      </w:r>
    </w:p>
    <w:p w14:paraId="3F6B9AEE" w14:textId="16B27FD3" w:rsidR="00D07151" w:rsidRDefault="00D07151" w:rsidP="00D07151">
      <w:pPr>
        <w:rPr>
          <w:noProof/>
        </w:rPr>
      </w:pPr>
    </w:p>
    <w:p w14:paraId="18C57110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36DBD29A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57BFE36A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26596781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3184F01A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7F1E02F8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62AE0852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ECDFC9A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0CE60DFD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2B3C832E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3B711742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2400EA16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5764A8B6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3773C561" w14:textId="77777777" w:rsidR="00FC2C5F" w:rsidRDefault="00FC2C5F" w:rsidP="00DF00C9">
      <w:pP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75317A84" w14:textId="4BA942C8" w:rsidR="00F506EE" w:rsidRPr="001C46A9" w:rsidRDefault="00DF00C9" w:rsidP="00DF00C9">
      <w:pPr>
        <w:spacing w:after="0" w:line="240" w:lineRule="auto"/>
        <w:jc w:val="both"/>
        <w:rPr>
          <w:rFonts w:ascii="Calibri" w:hAnsi="Calibri" w:cs="Calibri"/>
        </w:rPr>
      </w:pPr>
      <w:r w:rsidRPr="001C46A9">
        <w:rPr>
          <w:rFonts w:ascii="Calibri" w:hAnsi="Calibri" w:cs="Calibri"/>
          <w:b/>
          <w:bCs/>
        </w:rPr>
        <w:lastRenderedPageBreak/>
        <w:t xml:space="preserve">6. </w:t>
      </w:r>
      <w:r w:rsidR="00F506EE" w:rsidRPr="001C46A9">
        <w:rPr>
          <w:rFonts w:ascii="Calibri" w:hAnsi="Calibri" w:cs="Calibri"/>
        </w:rPr>
        <w:t xml:space="preserve">Delete </w:t>
      </w:r>
      <w:r w:rsidR="00F55C63" w:rsidRPr="001C46A9">
        <w:rPr>
          <w:rFonts w:ascii="Calibri" w:hAnsi="Calibri" w:cs="Calibri"/>
        </w:rPr>
        <w:t>those employees</w:t>
      </w:r>
      <w:r w:rsidR="00F506EE" w:rsidRPr="001C46A9">
        <w:rPr>
          <w:rFonts w:ascii="Calibri" w:hAnsi="Calibri" w:cs="Calibri"/>
        </w:rPr>
        <w:t xml:space="preserve"> whose SSN is 1.</w:t>
      </w:r>
    </w:p>
    <w:p w14:paraId="0E5B1570" w14:textId="3215ECBD" w:rsidR="00F506EE" w:rsidRDefault="00F506EE" w:rsidP="00F506EE">
      <w:pPr>
        <w:spacing w:after="0" w:line="240" w:lineRule="auto"/>
        <w:ind w:left="360"/>
        <w:jc w:val="both"/>
      </w:pPr>
    </w:p>
    <w:p w14:paraId="66905314" w14:textId="11CD3156" w:rsidR="00F506EE" w:rsidRPr="001C46A9" w:rsidRDefault="00F506EE" w:rsidP="00C87F1E">
      <w:pPr>
        <w:spacing w:after="0" w:line="240" w:lineRule="auto"/>
        <w:jc w:val="both"/>
        <w:rPr>
          <w:rFonts w:ascii="Calibri" w:hAnsi="Calibri" w:cs="Calibri"/>
          <w:b/>
          <w:bCs/>
        </w:rPr>
      </w:pPr>
      <w:r w:rsidRPr="001C46A9">
        <w:rPr>
          <w:rFonts w:ascii="Calibri" w:hAnsi="Calibri" w:cs="Calibri"/>
          <w:b/>
          <w:bCs/>
          <w:color w:val="CC6526"/>
        </w:rPr>
        <w:t>SQL Script</w:t>
      </w:r>
      <w:r w:rsidRPr="001C46A9">
        <w:rPr>
          <w:rFonts w:ascii="Calibri" w:hAnsi="Calibri" w:cs="Calibri"/>
          <w:b/>
          <w:bCs/>
        </w:rPr>
        <w:t>:</w:t>
      </w:r>
    </w:p>
    <w:p w14:paraId="2914CA7F" w14:textId="77777777" w:rsidR="00F55C63" w:rsidRDefault="00F55C63" w:rsidP="00F506EE">
      <w:pPr>
        <w:spacing w:after="0" w:line="240" w:lineRule="auto"/>
        <w:ind w:left="360"/>
        <w:jc w:val="both"/>
        <w:rPr>
          <w:b/>
          <w:bCs/>
        </w:rPr>
      </w:pPr>
    </w:p>
    <w:p w14:paraId="0C875AF9" w14:textId="3277A9D3" w:rsidR="00F55C63" w:rsidRDefault="00F55C63" w:rsidP="00C87F1E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DELETE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employee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WHERE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= </w:t>
      </w:r>
      <w:r>
        <w:rPr>
          <w:rFonts w:ascii="Courier New" w:hAnsi="Courier New" w:cs="Courier New"/>
          <w:color w:val="C0C0C0"/>
          <w:sz w:val="20"/>
          <w:szCs w:val="20"/>
          <w:shd w:val="clear" w:color="auto" w:fill="2F2F2F"/>
        </w:rPr>
        <w:t>1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7F5993F9" w14:textId="77777777" w:rsidR="00FC2C5F" w:rsidRDefault="00FC2C5F" w:rsidP="00C87F1E">
      <w:pPr>
        <w:spacing w:after="0" w:line="240" w:lineRule="auto"/>
        <w:jc w:val="both"/>
        <w:rPr>
          <w:b/>
          <w:bCs/>
          <w:color w:val="00B050"/>
        </w:rPr>
      </w:pPr>
    </w:p>
    <w:p w14:paraId="42EEF545" w14:textId="6F67E218" w:rsidR="00B71C80" w:rsidRPr="00A30202" w:rsidRDefault="00CB2C84" w:rsidP="00C87F1E">
      <w:pPr>
        <w:spacing w:after="0" w:line="240" w:lineRule="auto"/>
        <w:jc w:val="both"/>
        <w:rPr>
          <w:b/>
          <w:bCs/>
          <w:color w:val="00B05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7892223" wp14:editId="49D6CA23">
            <wp:simplePos x="0" y="0"/>
            <wp:positionH relativeFrom="margin">
              <wp:align>right</wp:align>
            </wp:positionH>
            <wp:positionV relativeFrom="paragraph">
              <wp:posOffset>249767</wp:posOffset>
            </wp:positionV>
            <wp:extent cx="5929630" cy="2057400"/>
            <wp:effectExtent l="0" t="0" r="0" b="0"/>
            <wp:wrapThrough wrapText="bothSides">
              <wp:wrapPolygon edited="0">
                <wp:start x="0" y="0"/>
                <wp:lineTo x="0" y="21400"/>
                <wp:lineTo x="21512" y="21400"/>
                <wp:lineTo x="21512" y="0"/>
                <wp:lineTo x="0" y="0"/>
              </wp:wrapPolygon>
            </wp:wrapThrough>
            <wp:docPr id="15173462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202" w:rsidRPr="00A30202">
        <w:rPr>
          <w:b/>
          <w:bCs/>
          <w:color w:val="00B050"/>
        </w:rPr>
        <w:t>Output</w:t>
      </w:r>
    </w:p>
    <w:p w14:paraId="2DB61A14" w14:textId="73CDA791" w:rsidR="00FD7844" w:rsidRPr="001C46A9" w:rsidRDefault="00DF00C9" w:rsidP="00FD7844">
      <w:pPr>
        <w:spacing w:after="0" w:line="240" w:lineRule="auto"/>
        <w:jc w:val="both"/>
        <w:rPr>
          <w:rFonts w:ascii="Calibri" w:hAnsi="Calibri" w:cs="Calibri"/>
        </w:rPr>
      </w:pPr>
      <w:r w:rsidRPr="001C46A9">
        <w:rPr>
          <w:rFonts w:ascii="Calibri" w:hAnsi="Calibri" w:cs="Calibri"/>
          <w:b/>
          <w:bCs/>
        </w:rPr>
        <w:t>7.</w:t>
      </w:r>
      <w:r w:rsidR="00FD7844" w:rsidRPr="001C46A9">
        <w:rPr>
          <w:rFonts w:ascii="Calibri" w:hAnsi="Calibri" w:cs="Calibri"/>
          <w:b/>
          <w:bCs/>
        </w:rPr>
        <w:t xml:space="preserve"> </w:t>
      </w:r>
      <w:r w:rsidR="00FD7844" w:rsidRPr="001C46A9">
        <w:rPr>
          <w:rFonts w:ascii="Calibri" w:hAnsi="Calibri" w:cs="Calibri"/>
        </w:rPr>
        <w:t xml:space="preserve">Alter table Project to rename the attribute in </w:t>
      </w:r>
      <w:proofErr w:type="spellStart"/>
      <w:r w:rsidR="00FD7844" w:rsidRPr="001C46A9">
        <w:rPr>
          <w:rFonts w:ascii="Calibri" w:hAnsi="Calibri" w:cs="Calibri"/>
        </w:rPr>
        <w:t>Plcoation</w:t>
      </w:r>
      <w:proofErr w:type="spellEnd"/>
      <w:r w:rsidR="00FD7844" w:rsidRPr="001C46A9">
        <w:rPr>
          <w:rFonts w:ascii="Calibri" w:hAnsi="Calibri" w:cs="Calibri"/>
        </w:rPr>
        <w:t xml:space="preserve"> to </w:t>
      </w:r>
      <w:proofErr w:type="spellStart"/>
      <w:r w:rsidR="00FD7844" w:rsidRPr="001C46A9">
        <w:rPr>
          <w:rFonts w:ascii="Calibri" w:hAnsi="Calibri" w:cs="Calibri"/>
        </w:rPr>
        <w:t>Proj_location</w:t>
      </w:r>
      <w:proofErr w:type="spellEnd"/>
    </w:p>
    <w:p w14:paraId="7840921A" w14:textId="77777777" w:rsidR="00824796" w:rsidRPr="001C46A9" w:rsidRDefault="00824796" w:rsidP="00FD7844">
      <w:pPr>
        <w:spacing w:after="0" w:line="240" w:lineRule="auto"/>
        <w:jc w:val="both"/>
        <w:rPr>
          <w:rFonts w:ascii="Calibri" w:hAnsi="Calibri" w:cs="Calibri"/>
        </w:rPr>
      </w:pPr>
    </w:p>
    <w:p w14:paraId="275D1D9D" w14:textId="5406A349" w:rsidR="00824796" w:rsidRPr="001C46A9" w:rsidRDefault="00824796" w:rsidP="00FD7844">
      <w:pP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SQL Script:</w:t>
      </w:r>
    </w:p>
    <w:p w14:paraId="77C39288" w14:textId="77777777" w:rsidR="00FE0E0E" w:rsidRDefault="00FE0E0E" w:rsidP="00FD7844">
      <w:pPr>
        <w:spacing w:after="0" w:line="240" w:lineRule="auto"/>
        <w:jc w:val="both"/>
        <w:rPr>
          <w:b/>
          <w:bCs/>
        </w:rPr>
      </w:pPr>
    </w:p>
    <w:p w14:paraId="18E0EDB6" w14:textId="4EEB4B3D" w:rsidR="00824796" w:rsidRDefault="00824796" w:rsidP="00C87F1E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ALTER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TABLE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  <w:shd w:val="clear" w:color="auto" w:fill="2F2F2F"/>
        </w:rPr>
        <w:t>project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RENAME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  <w:shd w:val="clear" w:color="auto" w:fill="2F2F2F"/>
        </w:rPr>
        <w:t>plocation</w:t>
      </w:r>
      <w:proofErr w:type="spellEnd"/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to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  <w:shd w:val="clear" w:color="auto" w:fill="2F2F2F"/>
        </w:rPr>
        <w:t>Proj_location</w:t>
      </w:r>
      <w:proofErr w:type="spellEnd"/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346D7ACC" w14:textId="77777777" w:rsidR="00A30202" w:rsidRDefault="00A30202" w:rsidP="00A30202">
      <w:pPr>
        <w:spacing w:after="0" w:line="240" w:lineRule="auto"/>
        <w:jc w:val="both"/>
        <w:rPr>
          <w:b/>
          <w:bCs/>
          <w:color w:val="00B050"/>
        </w:rPr>
      </w:pPr>
    </w:p>
    <w:p w14:paraId="3336F013" w14:textId="73759D91" w:rsidR="00824796" w:rsidRPr="001C46A9" w:rsidRDefault="00146415" w:rsidP="00A30202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1C46A9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4F7FAE1D" wp14:editId="022AA5E9">
            <wp:simplePos x="0" y="0"/>
            <wp:positionH relativeFrom="margin">
              <wp:align>right</wp:align>
            </wp:positionH>
            <wp:positionV relativeFrom="paragraph">
              <wp:posOffset>222885</wp:posOffset>
            </wp:positionV>
            <wp:extent cx="5936615" cy="3574415"/>
            <wp:effectExtent l="0" t="0" r="6985" b="6985"/>
            <wp:wrapThrough wrapText="bothSides">
              <wp:wrapPolygon edited="0">
                <wp:start x="0" y="0"/>
                <wp:lineTo x="0" y="21527"/>
                <wp:lineTo x="21556" y="21527"/>
                <wp:lineTo x="21556" y="0"/>
                <wp:lineTo x="0" y="0"/>
              </wp:wrapPolygon>
            </wp:wrapThrough>
            <wp:docPr id="12199563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7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202" w:rsidRPr="001C46A9">
        <w:rPr>
          <w:rFonts w:ascii="Calibri" w:hAnsi="Calibri" w:cs="Calibri"/>
          <w:b/>
          <w:bCs/>
          <w:color w:val="00B050"/>
        </w:rPr>
        <w:t>Output</w:t>
      </w:r>
      <w:r w:rsidR="00824796" w:rsidRPr="001C46A9">
        <w:rPr>
          <w:rFonts w:ascii="Calibri" w:hAnsi="Calibri" w:cs="Calibri"/>
          <w:b/>
          <w:bCs/>
          <w:color w:val="00B050"/>
        </w:rPr>
        <w:t>:</w:t>
      </w:r>
    </w:p>
    <w:p w14:paraId="24B09B83" w14:textId="77777777" w:rsidR="00824796" w:rsidRPr="00824796" w:rsidRDefault="00824796" w:rsidP="00FD7844">
      <w:pPr>
        <w:spacing w:after="0" w:line="240" w:lineRule="auto"/>
        <w:jc w:val="both"/>
        <w:rPr>
          <w:b/>
          <w:bCs/>
        </w:rPr>
      </w:pPr>
    </w:p>
    <w:p w14:paraId="21BF00AB" w14:textId="692B24D8" w:rsidR="008F69C5" w:rsidRPr="001C46A9" w:rsidRDefault="008F69C5" w:rsidP="008F69C5">
      <w:pPr>
        <w:tabs>
          <w:tab w:val="left" w:pos="1069"/>
        </w:tabs>
        <w:rPr>
          <w:rFonts w:ascii="Calibri" w:hAnsi="Calibri" w:cs="Calibri"/>
        </w:rPr>
      </w:pPr>
      <w:r w:rsidRPr="001C46A9">
        <w:rPr>
          <w:rFonts w:ascii="Calibri" w:hAnsi="Calibri" w:cs="Calibri"/>
          <w:b/>
          <w:bCs/>
        </w:rPr>
        <w:lastRenderedPageBreak/>
        <w:t xml:space="preserve">8. </w:t>
      </w:r>
      <w:r w:rsidRPr="001C46A9">
        <w:rPr>
          <w:rFonts w:ascii="Calibri" w:hAnsi="Calibri" w:cs="Calibri"/>
        </w:rPr>
        <w:t>Select tuples from all of the tables individually.</w:t>
      </w:r>
    </w:p>
    <w:p w14:paraId="466B1B14" w14:textId="72DAAE91" w:rsidR="008F69C5" w:rsidRPr="001C46A9" w:rsidRDefault="00D17CEA" w:rsidP="008F69C5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  <w:r w:rsidRPr="001C46A9">
        <w:rPr>
          <w:rFonts w:ascii="Calibri" w:hAnsi="Calibri" w:cs="Calibri"/>
          <w:b/>
          <w:bCs/>
          <w:color w:val="0070C0"/>
        </w:rPr>
        <w:t>Employee Table</w:t>
      </w:r>
    </w:p>
    <w:p w14:paraId="543D1B01" w14:textId="04D9A5D8" w:rsidR="000662E9" w:rsidRPr="001C46A9" w:rsidRDefault="00D17CEA" w:rsidP="000662E9">
      <w:pPr>
        <w:tabs>
          <w:tab w:val="left" w:pos="1069"/>
        </w:tabs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 xml:space="preserve">SQL Script: </w:t>
      </w:r>
    </w:p>
    <w:p w14:paraId="66673CC9" w14:textId="2C3A87B2" w:rsidR="00D17CEA" w:rsidRDefault="000662E9" w:rsidP="000662E9">
      <w:pPr>
        <w:tabs>
          <w:tab w:val="left" w:pos="1069"/>
        </w:tabs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employee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3CA05736" w14:textId="46EB339E" w:rsidR="008D5A7F" w:rsidRPr="001C46A9" w:rsidRDefault="008D5A7F" w:rsidP="000662E9">
      <w:pPr>
        <w:tabs>
          <w:tab w:val="left" w:pos="1069"/>
        </w:tabs>
        <w:rPr>
          <w:rFonts w:ascii="Calibri" w:hAnsi="Calibri" w:cs="Calibri"/>
          <w:b/>
          <w:bCs/>
        </w:rPr>
      </w:pPr>
      <w:r w:rsidRPr="001C46A9">
        <w:rPr>
          <w:rFonts w:ascii="Calibri" w:hAnsi="Calibri" w:cs="Calibri"/>
          <w:b/>
          <w:bCs/>
          <w:color w:val="00B050"/>
        </w:rPr>
        <w:t>Output:</w:t>
      </w:r>
      <w:r w:rsidRPr="001C46A9"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66432" behindDoc="0" locked="0" layoutInCell="1" allowOverlap="1" wp14:anchorId="4CE1EF64" wp14:editId="7CD40C7E">
            <wp:simplePos x="0" y="0"/>
            <wp:positionH relativeFrom="margin">
              <wp:align>right</wp:align>
            </wp:positionH>
            <wp:positionV relativeFrom="paragraph">
              <wp:posOffset>233218</wp:posOffset>
            </wp:positionV>
            <wp:extent cx="5936615" cy="997585"/>
            <wp:effectExtent l="0" t="0" r="6985" b="0"/>
            <wp:wrapThrough wrapText="bothSides">
              <wp:wrapPolygon edited="0">
                <wp:start x="0" y="0"/>
                <wp:lineTo x="0" y="21036"/>
                <wp:lineTo x="21556" y="21036"/>
                <wp:lineTo x="21556" y="0"/>
                <wp:lineTo x="0" y="0"/>
              </wp:wrapPolygon>
            </wp:wrapThrough>
            <wp:docPr id="9127825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99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E8F3" w14:textId="77777777" w:rsidR="00C9795E" w:rsidRDefault="00C9795E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6BE8A523" w14:textId="77777777" w:rsidR="00C9795E" w:rsidRDefault="000662E9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  <w:r w:rsidRPr="001C46A9">
        <w:rPr>
          <w:rFonts w:ascii="Calibri" w:hAnsi="Calibri" w:cs="Calibri"/>
          <w:b/>
          <w:bCs/>
          <w:color w:val="0070C0"/>
        </w:rPr>
        <w:t>Office</w:t>
      </w:r>
      <w:r w:rsidRPr="001C46A9">
        <w:rPr>
          <w:rFonts w:ascii="Calibri" w:hAnsi="Calibri" w:cs="Calibri"/>
          <w:b/>
          <w:bCs/>
          <w:color w:val="0070C0"/>
        </w:rPr>
        <w:t xml:space="preserve"> Table</w:t>
      </w:r>
    </w:p>
    <w:p w14:paraId="28D81CF5" w14:textId="348BA293" w:rsidR="000662E9" w:rsidRPr="001C46A9" w:rsidRDefault="000662E9" w:rsidP="000662E9">
      <w:pPr>
        <w:tabs>
          <w:tab w:val="left" w:pos="1069"/>
        </w:tabs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 xml:space="preserve">SQL Script: </w:t>
      </w:r>
    </w:p>
    <w:p w14:paraId="0D42E56B" w14:textId="294E3F39" w:rsidR="000662E9" w:rsidRDefault="000662E9" w:rsidP="000662E9">
      <w:pPr>
        <w:tabs>
          <w:tab w:val="left" w:pos="1069"/>
        </w:tabs>
        <w:rPr>
          <w:b/>
          <w:bCs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office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  <w:r w:rsidRPr="00D17CEA">
        <w:rPr>
          <w:b/>
          <w:bCs/>
        </w:rPr>
        <w:t xml:space="preserve"> </w:t>
      </w:r>
    </w:p>
    <w:p w14:paraId="159FE93A" w14:textId="32C32100" w:rsidR="008D5A7F" w:rsidRPr="001C46A9" w:rsidRDefault="008D5A7F" w:rsidP="000662E9">
      <w:pPr>
        <w:tabs>
          <w:tab w:val="left" w:pos="1069"/>
        </w:tabs>
        <w:rPr>
          <w:rFonts w:ascii="Calibri" w:hAnsi="Calibri" w:cs="Calibri"/>
          <w:b/>
          <w:bCs/>
        </w:rPr>
      </w:pPr>
      <w:r w:rsidRPr="001C46A9">
        <w:rPr>
          <w:rFonts w:ascii="Calibri" w:hAnsi="Calibri" w:cs="Calibri"/>
          <w:b/>
          <w:bCs/>
          <w:color w:val="00B050"/>
        </w:rPr>
        <w:t>Output:</w:t>
      </w:r>
    </w:p>
    <w:p w14:paraId="052F648C" w14:textId="77777777" w:rsidR="000F5DD8" w:rsidRDefault="000662E9" w:rsidP="000662E9">
      <w:pPr>
        <w:tabs>
          <w:tab w:val="left" w:pos="1069"/>
        </w:tabs>
        <w:rPr>
          <w:b/>
          <w:bCs/>
          <w:color w:val="0070C0"/>
        </w:rPr>
      </w:pPr>
      <w:r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515B6939" wp14:editId="2DA299E0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657850" cy="2190750"/>
            <wp:effectExtent l="0" t="0" r="0" b="0"/>
            <wp:wrapThrough wrapText="bothSides">
              <wp:wrapPolygon edited="0">
                <wp:start x="0" y="0"/>
                <wp:lineTo x="0" y="21412"/>
                <wp:lineTo x="21527" y="21412"/>
                <wp:lineTo x="21527" y="0"/>
                <wp:lineTo x="0" y="0"/>
              </wp:wrapPolygon>
            </wp:wrapThrough>
            <wp:docPr id="4151673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3ADBD3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227D1619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3B339053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30F8F777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0AAB6CC1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2A300187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2E8D3D4B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5D88999A" w14:textId="0EB77196" w:rsidR="000662E9" w:rsidRPr="001C46A9" w:rsidRDefault="000662E9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  <w:r w:rsidRPr="001C46A9">
        <w:rPr>
          <w:rFonts w:ascii="Calibri" w:hAnsi="Calibri" w:cs="Calibri"/>
          <w:b/>
          <w:bCs/>
          <w:color w:val="0070C0"/>
        </w:rPr>
        <w:lastRenderedPageBreak/>
        <w:t>Project</w:t>
      </w:r>
      <w:r w:rsidRPr="001C46A9">
        <w:rPr>
          <w:rFonts w:ascii="Calibri" w:hAnsi="Calibri" w:cs="Calibri"/>
          <w:b/>
          <w:bCs/>
          <w:color w:val="0070C0"/>
        </w:rPr>
        <w:t xml:space="preserve"> Table</w:t>
      </w:r>
    </w:p>
    <w:p w14:paraId="5C798362" w14:textId="77777777" w:rsidR="000662E9" w:rsidRPr="001C46A9" w:rsidRDefault="000662E9" w:rsidP="000662E9">
      <w:pPr>
        <w:tabs>
          <w:tab w:val="left" w:pos="1069"/>
        </w:tabs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 xml:space="preserve">SQL Script: </w:t>
      </w:r>
    </w:p>
    <w:p w14:paraId="3D06656A" w14:textId="4B9DC189" w:rsidR="000662E9" w:rsidRDefault="000662E9" w:rsidP="000662E9">
      <w:pPr>
        <w:tabs>
          <w:tab w:val="left" w:pos="1069"/>
        </w:tabs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project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39A6DA54" w14:textId="5F0543BD" w:rsidR="008D5A7F" w:rsidRPr="001C46A9" w:rsidRDefault="008D5A7F" w:rsidP="000662E9">
      <w:pPr>
        <w:tabs>
          <w:tab w:val="left" w:pos="1069"/>
        </w:tabs>
        <w:rPr>
          <w:rFonts w:ascii="Calibri" w:hAnsi="Calibri" w:cs="Calibri"/>
          <w:color w:val="EECC64"/>
          <w:sz w:val="20"/>
          <w:szCs w:val="20"/>
          <w:shd w:val="clear" w:color="auto" w:fill="2F2F2F"/>
        </w:rPr>
      </w:pPr>
      <w:r w:rsidRPr="001C46A9">
        <w:rPr>
          <w:rFonts w:ascii="Calibri" w:hAnsi="Calibri" w:cs="Calibri"/>
          <w:b/>
          <w:bCs/>
          <w:color w:val="00B050"/>
        </w:rPr>
        <w:t>Output:</w:t>
      </w:r>
    </w:p>
    <w:p w14:paraId="2CED31F1" w14:textId="609BC4FE" w:rsidR="000662E9" w:rsidRPr="001C46A9" w:rsidRDefault="000662E9" w:rsidP="000662E9">
      <w:pPr>
        <w:tabs>
          <w:tab w:val="left" w:pos="1069"/>
        </w:tabs>
        <w:rPr>
          <w:rFonts w:ascii="Calibri" w:hAnsi="Calibri" w:cs="Calibri"/>
          <w:b/>
          <w:bCs/>
        </w:rPr>
      </w:pPr>
      <w:r w:rsidRPr="001C46A9">
        <w:rPr>
          <w:rFonts w:ascii="Calibri" w:hAnsi="Calibri" w:cs="Calibri"/>
          <w:noProof/>
          <w:color w:val="EECC64"/>
          <w:sz w:val="20"/>
          <w:szCs w:val="20"/>
          <w:shd w:val="clear" w:color="auto" w:fill="2F2F2F"/>
        </w:rPr>
        <w:drawing>
          <wp:inline distT="0" distB="0" distL="0" distR="0" wp14:anchorId="76D410D9" wp14:editId="1AC05C25">
            <wp:extent cx="5943600" cy="2409825"/>
            <wp:effectExtent l="0" t="0" r="0" b="9525"/>
            <wp:docPr id="2766060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33706" w14:textId="0F4092AD" w:rsidR="000662E9" w:rsidRPr="001C46A9" w:rsidRDefault="000662E9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  <w:proofErr w:type="spellStart"/>
      <w:r w:rsidRPr="001C46A9">
        <w:rPr>
          <w:rFonts w:ascii="Calibri" w:hAnsi="Calibri" w:cs="Calibri"/>
          <w:b/>
          <w:bCs/>
          <w:color w:val="0070C0"/>
        </w:rPr>
        <w:t>Works_on</w:t>
      </w:r>
      <w:proofErr w:type="spellEnd"/>
      <w:r w:rsidRPr="001C46A9">
        <w:rPr>
          <w:rFonts w:ascii="Calibri" w:hAnsi="Calibri" w:cs="Calibri"/>
          <w:b/>
          <w:bCs/>
          <w:color w:val="0070C0"/>
        </w:rPr>
        <w:t xml:space="preserve"> Table</w:t>
      </w:r>
    </w:p>
    <w:p w14:paraId="3272BBB2" w14:textId="77777777" w:rsidR="000662E9" w:rsidRPr="001C46A9" w:rsidRDefault="000662E9" w:rsidP="000662E9">
      <w:pPr>
        <w:tabs>
          <w:tab w:val="left" w:pos="1069"/>
        </w:tabs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 xml:space="preserve">SQL Script: </w:t>
      </w:r>
    </w:p>
    <w:p w14:paraId="4AB24D7B" w14:textId="1CBE8C3E" w:rsidR="000662E9" w:rsidRDefault="000662E9" w:rsidP="000662E9">
      <w:pPr>
        <w:tabs>
          <w:tab w:val="left" w:pos="1069"/>
        </w:tabs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workson</w:t>
      </w:r>
      <w:proofErr w:type="spellEnd"/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465F10CD" w14:textId="48145C51" w:rsidR="008D5A7F" w:rsidRPr="001C46A9" w:rsidRDefault="008D5A7F" w:rsidP="000662E9">
      <w:pPr>
        <w:tabs>
          <w:tab w:val="left" w:pos="1069"/>
        </w:tabs>
        <w:rPr>
          <w:rFonts w:ascii="Calibri" w:hAnsi="Calibri" w:cs="Calibri"/>
          <w:b/>
          <w:bCs/>
        </w:rPr>
      </w:pPr>
      <w:r w:rsidRPr="001C46A9">
        <w:rPr>
          <w:rFonts w:ascii="Calibri" w:hAnsi="Calibri" w:cs="Calibri"/>
          <w:b/>
          <w:bCs/>
          <w:color w:val="00B050"/>
        </w:rPr>
        <w:t>Output:</w:t>
      </w:r>
    </w:p>
    <w:p w14:paraId="5BA5A34F" w14:textId="4814CE3A" w:rsidR="000662E9" w:rsidRDefault="000662E9" w:rsidP="000662E9">
      <w:pPr>
        <w:rPr>
          <w:noProof/>
        </w:rPr>
      </w:pPr>
      <w:r>
        <w:rPr>
          <w:noProof/>
        </w:rPr>
        <w:drawing>
          <wp:inline distT="0" distB="0" distL="0" distR="0" wp14:anchorId="48C3A017" wp14:editId="0EAAC358">
            <wp:extent cx="4895850" cy="2076450"/>
            <wp:effectExtent l="0" t="0" r="0" b="0"/>
            <wp:docPr id="99849488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FC434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5CD54F9B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21E28F41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5A15EE20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0E01A9C0" w14:textId="77777777" w:rsidR="0025066C" w:rsidRDefault="0025066C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</w:p>
    <w:p w14:paraId="75AD0B5C" w14:textId="165D2283" w:rsidR="000662E9" w:rsidRPr="001C46A9" w:rsidRDefault="000662E9" w:rsidP="000662E9">
      <w:pPr>
        <w:tabs>
          <w:tab w:val="left" w:pos="1069"/>
        </w:tabs>
        <w:rPr>
          <w:rFonts w:ascii="Calibri" w:hAnsi="Calibri" w:cs="Calibri"/>
          <w:b/>
          <w:bCs/>
          <w:color w:val="0070C0"/>
        </w:rPr>
      </w:pPr>
      <w:r w:rsidRPr="001C46A9">
        <w:rPr>
          <w:rFonts w:ascii="Calibri" w:hAnsi="Calibri" w:cs="Calibri"/>
          <w:b/>
          <w:bCs/>
          <w:color w:val="0070C0"/>
        </w:rPr>
        <w:lastRenderedPageBreak/>
        <w:t>Dependents</w:t>
      </w:r>
      <w:r w:rsidRPr="001C46A9">
        <w:rPr>
          <w:rFonts w:ascii="Calibri" w:hAnsi="Calibri" w:cs="Calibri"/>
          <w:b/>
          <w:bCs/>
          <w:color w:val="0070C0"/>
        </w:rPr>
        <w:t xml:space="preserve"> Table</w:t>
      </w:r>
    </w:p>
    <w:p w14:paraId="0A99B66C" w14:textId="77777777" w:rsidR="000662E9" w:rsidRPr="001C46A9" w:rsidRDefault="000662E9" w:rsidP="000662E9">
      <w:pPr>
        <w:tabs>
          <w:tab w:val="left" w:pos="1069"/>
        </w:tabs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 xml:space="preserve">SQL Script: </w:t>
      </w:r>
    </w:p>
    <w:p w14:paraId="63E85000" w14:textId="01028144" w:rsidR="000662E9" w:rsidRDefault="005708F3" w:rsidP="000662E9">
      <w:pPr>
        <w:tabs>
          <w:tab w:val="left" w:pos="1069"/>
        </w:tabs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SELECT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FROM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  <w:u w:val="single"/>
          <w:shd w:val="clear" w:color="auto" w:fill="2F2F2F"/>
        </w:rPr>
        <w:t>dependents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11463821" w14:textId="582AA6E7" w:rsidR="008D5A7F" w:rsidRPr="001C46A9" w:rsidRDefault="008D5A7F" w:rsidP="000662E9">
      <w:pPr>
        <w:tabs>
          <w:tab w:val="left" w:pos="1069"/>
        </w:tabs>
        <w:rPr>
          <w:rFonts w:ascii="Calibri" w:hAnsi="Calibri" w:cs="Calibri"/>
          <w:color w:val="EECC64"/>
          <w:sz w:val="20"/>
          <w:szCs w:val="20"/>
          <w:shd w:val="clear" w:color="auto" w:fill="2F2F2F"/>
        </w:rPr>
      </w:pPr>
      <w:r w:rsidRPr="001C46A9">
        <w:rPr>
          <w:rFonts w:ascii="Calibri" w:hAnsi="Calibri" w:cs="Calibri"/>
          <w:b/>
          <w:bCs/>
          <w:color w:val="00B050"/>
        </w:rPr>
        <w:t>Output:</w:t>
      </w:r>
    </w:p>
    <w:p w14:paraId="0FE12A10" w14:textId="6B4A74B1" w:rsidR="005708F3" w:rsidRDefault="005708F3" w:rsidP="000662E9">
      <w:pPr>
        <w:tabs>
          <w:tab w:val="left" w:pos="1069"/>
        </w:tabs>
        <w:rPr>
          <w:b/>
          <w:bCs/>
        </w:rPr>
      </w:pPr>
      <w:r>
        <w:rPr>
          <w:rFonts w:ascii="Courier New" w:hAnsi="Courier New" w:cs="Courier New"/>
          <w:noProof/>
          <w:color w:val="EECC64"/>
          <w:sz w:val="20"/>
          <w:szCs w:val="20"/>
          <w:shd w:val="clear" w:color="auto" w:fill="2F2F2F"/>
        </w:rPr>
        <w:drawing>
          <wp:inline distT="0" distB="0" distL="0" distR="0" wp14:anchorId="41465FC8" wp14:editId="1EF9AC0F">
            <wp:extent cx="5934075" cy="1343025"/>
            <wp:effectExtent l="0" t="0" r="9525" b="9525"/>
            <wp:docPr id="182771000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522B1" w14:textId="793F00A7" w:rsidR="008D5A7F" w:rsidRPr="001C46A9" w:rsidRDefault="00FF4DDD" w:rsidP="000662E9">
      <w:pPr>
        <w:tabs>
          <w:tab w:val="left" w:pos="1035"/>
        </w:tabs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00B050"/>
        </w:rPr>
        <w:t>All Tables at onc</w:t>
      </w:r>
      <w:r w:rsidR="008D5A7F" w:rsidRPr="001C46A9">
        <w:rPr>
          <w:rFonts w:ascii="Calibri" w:hAnsi="Calibri" w:cs="Calibri"/>
          <w:b/>
          <w:bCs/>
          <w:color w:val="00B050"/>
        </w:rPr>
        <w:t>e.</w:t>
      </w:r>
    </w:p>
    <w:p w14:paraId="0D0142D9" w14:textId="77777777" w:rsidR="00C8135A" w:rsidRDefault="00C8135A" w:rsidP="00C8135A">
      <w:pPr>
        <w:tabs>
          <w:tab w:val="left" w:pos="1035"/>
        </w:tabs>
      </w:pPr>
      <w:r>
        <w:rPr>
          <w:b/>
          <w:bCs/>
          <w:noProof/>
        </w:rPr>
        <w:drawing>
          <wp:inline distT="0" distB="0" distL="0" distR="0" wp14:anchorId="5E8268C7" wp14:editId="2C821B62">
            <wp:extent cx="5934075" cy="4276725"/>
            <wp:effectExtent l="0" t="0" r="9525" b="9525"/>
            <wp:docPr id="9624093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D3E33" w14:textId="77777777" w:rsidR="00C8135A" w:rsidRDefault="00C8135A" w:rsidP="00C8135A">
      <w:pPr>
        <w:tabs>
          <w:tab w:val="left" w:pos="1035"/>
        </w:tabs>
      </w:pPr>
    </w:p>
    <w:p w14:paraId="4B6122D4" w14:textId="77777777" w:rsidR="009655BD" w:rsidRDefault="009655BD" w:rsidP="00C8135A">
      <w:pPr>
        <w:tabs>
          <w:tab w:val="left" w:pos="1035"/>
        </w:tabs>
        <w:rPr>
          <w:rFonts w:ascii="Calibri" w:hAnsi="Calibri" w:cs="Calibri"/>
          <w:b/>
          <w:bCs/>
        </w:rPr>
      </w:pPr>
    </w:p>
    <w:p w14:paraId="5EA4AAAD" w14:textId="77777777" w:rsidR="009655BD" w:rsidRDefault="009655BD" w:rsidP="00C8135A">
      <w:pPr>
        <w:tabs>
          <w:tab w:val="left" w:pos="1035"/>
        </w:tabs>
        <w:rPr>
          <w:rFonts w:ascii="Calibri" w:hAnsi="Calibri" w:cs="Calibri"/>
          <w:b/>
          <w:bCs/>
        </w:rPr>
      </w:pPr>
    </w:p>
    <w:p w14:paraId="6F0FB603" w14:textId="68820271" w:rsidR="00C8135A" w:rsidRPr="001C46A9" w:rsidRDefault="00C8135A" w:rsidP="00C8135A">
      <w:pPr>
        <w:tabs>
          <w:tab w:val="left" w:pos="1035"/>
        </w:tabs>
        <w:rPr>
          <w:rFonts w:ascii="Calibri" w:hAnsi="Calibri" w:cs="Calibri"/>
        </w:rPr>
      </w:pPr>
      <w:r w:rsidRPr="001C46A9">
        <w:rPr>
          <w:rFonts w:ascii="Calibri" w:hAnsi="Calibri" w:cs="Calibri"/>
          <w:b/>
          <w:bCs/>
        </w:rPr>
        <w:lastRenderedPageBreak/>
        <w:t xml:space="preserve">9. </w:t>
      </w:r>
      <w:r w:rsidRPr="001C46A9">
        <w:rPr>
          <w:rFonts w:ascii="Calibri" w:hAnsi="Calibri" w:cs="Calibri"/>
        </w:rPr>
        <w:t xml:space="preserve">Drop the table </w:t>
      </w:r>
      <w:proofErr w:type="spellStart"/>
      <w:r w:rsidRPr="001C46A9">
        <w:rPr>
          <w:rFonts w:ascii="Calibri" w:hAnsi="Calibri" w:cs="Calibri"/>
        </w:rPr>
        <w:t>Works_on</w:t>
      </w:r>
      <w:proofErr w:type="spellEnd"/>
      <w:r w:rsidRPr="001C46A9">
        <w:rPr>
          <w:rFonts w:ascii="Calibri" w:hAnsi="Calibri" w:cs="Calibri"/>
        </w:rPr>
        <w:t>. Make sure to export your database before you drop it so that you can recover.</w:t>
      </w:r>
    </w:p>
    <w:p w14:paraId="37DBC95F" w14:textId="76F9D819" w:rsidR="00930751" w:rsidRPr="001C46A9" w:rsidRDefault="00930751" w:rsidP="00C8135A">
      <w:pPr>
        <w:tabs>
          <w:tab w:val="left" w:pos="1035"/>
        </w:tabs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Exported the database before dropping tables</w:t>
      </w:r>
      <w:r w:rsidR="00FD690F" w:rsidRPr="001C46A9">
        <w:rPr>
          <w:rFonts w:ascii="Calibri" w:hAnsi="Calibri" w:cs="Calibri"/>
          <w:b/>
          <w:bCs/>
          <w:color w:val="CC6526"/>
        </w:rPr>
        <w:t xml:space="preserve"> and database</w:t>
      </w:r>
      <w:r w:rsidRPr="001C46A9">
        <w:rPr>
          <w:rFonts w:ascii="Calibri" w:hAnsi="Calibri" w:cs="Calibri"/>
          <w:b/>
          <w:bCs/>
          <w:color w:val="CC6526"/>
        </w:rPr>
        <w:t>.</w:t>
      </w:r>
    </w:p>
    <w:p w14:paraId="7F3D55C0" w14:textId="1D037FA7" w:rsidR="00C8135A" w:rsidRDefault="00930751" w:rsidP="00930751">
      <w:pPr>
        <w:tabs>
          <w:tab w:val="left" w:pos="1035"/>
        </w:tabs>
      </w:pPr>
      <w:r>
        <w:rPr>
          <w:noProof/>
        </w:rPr>
        <w:drawing>
          <wp:inline distT="0" distB="0" distL="0" distR="0" wp14:anchorId="195FC93C" wp14:editId="6EDBBB79">
            <wp:extent cx="5943600" cy="561975"/>
            <wp:effectExtent l="0" t="0" r="0" b="9525"/>
            <wp:docPr id="10926110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E862" w14:textId="013C9C49" w:rsidR="00930751" w:rsidRPr="001C46A9" w:rsidRDefault="00930751" w:rsidP="00930751">
      <w:pPr>
        <w:tabs>
          <w:tab w:val="left" w:pos="1845"/>
        </w:tabs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SQL Script</w:t>
      </w:r>
    </w:p>
    <w:p w14:paraId="1E10AFFF" w14:textId="77777777" w:rsidR="00685179" w:rsidRDefault="00930751" w:rsidP="00930751">
      <w:pPr>
        <w:tabs>
          <w:tab w:val="left" w:pos="1845"/>
        </w:tabs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DROP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TABLE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color w:val="B788D3"/>
          <w:sz w:val="20"/>
          <w:szCs w:val="20"/>
          <w:shd w:val="clear" w:color="auto" w:fill="2F2F2F"/>
        </w:rPr>
        <w:t>works_on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  <w:proofErr w:type="spellEnd"/>
    </w:p>
    <w:p w14:paraId="6A2E93EC" w14:textId="2CD5B86B" w:rsidR="003A45FA" w:rsidRPr="001C46A9" w:rsidRDefault="003A45FA" w:rsidP="00930751">
      <w:pPr>
        <w:tabs>
          <w:tab w:val="left" w:pos="1845"/>
        </w:tabs>
        <w:rPr>
          <w:rFonts w:ascii="Calibri" w:hAnsi="Calibri" w:cs="Calibri"/>
          <w:b/>
          <w:bCs/>
        </w:rPr>
      </w:pPr>
      <w:r w:rsidRPr="001C46A9">
        <w:rPr>
          <w:rFonts w:ascii="Calibri" w:hAnsi="Calibri" w:cs="Calibri"/>
          <w:b/>
          <w:bCs/>
          <w:color w:val="00B050"/>
        </w:rPr>
        <w:t>Output:</w:t>
      </w:r>
    </w:p>
    <w:p w14:paraId="5ECA12EA" w14:textId="77777777" w:rsidR="00E35B6F" w:rsidRDefault="00930751" w:rsidP="00E35B6F">
      <w:pPr>
        <w:tabs>
          <w:tab w:val="left" w:pos="1845"/>
        </w:tabs>
      </w:pPr>
      <w:r>
        <w:rPr>
          <w:b/>
          <w:bCs/>
          <w:noProof/>
        </w:rPr>
        <w:drawing>
          <wp:inline distT="0" distB="0" distL="0" distR="0" wp14:anchorId="69F6A0A2" wp14:editId="440BCCCA">
            <wp:extent cx="5895975" cy="3505200"/>
            <wp:effectExtent l="0" t="0" r="9525" b="0"/>
            <wp:docPr id="59809527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60A8F" w14:textId="77777777" w:rsidR="00D65AD1" w:rsidRDefault="00D65AD1" w:rsidP="00E35B6F">
      <w:pPr>
        <w:tabs>
          <w:tab w:val="left" w:pos="1845"/>
        </w:tabs>
        <w:rPr>
          <w:rFonts w:ascii="Calibri" w:hAnsi="Calibri" w:cs="Calibri"/>
          <w:b/>
          <w:bCs/>
        </w:rPr>
      </w:pPr>
    </w:p>
    <w:p w14:paraId="03311B5B" w14:textId="77777777" w:rsidR="00D65AD1" w:rsidRDefault="00D65AD1" w:rsidP="00E35B6F">
      <w:pPr>
        <w:tabs>
          <w:tab w:val="left" w:pos="1845"/>
        </w:tabs>
        <w:rPr>
          <w:rFonts w:ascii="Calibri" w:hAnsi="Calibri" w:cs="Calibri"/>
          <w:b/>
          <w:bCs/>
        </w:rPr>
      </w:pPr>
    </w:p>
    <w:p w14:paraId="43DCCB7A" w14:textId="77777777" w:rsidR="00D65AD1" w:rsidRDefault="00D65AD1" w:rsidP="00E35B6F">
      <w:pPr>
        <w:tabs>
          <w:tab w:val="left" w:pos="1845"/>
        </w:tabs>
        <w:rPr>
          <w:rFonts w:ascii="Calibri" w:hAnsi="Calibri" w:cs="Calibri"/>
          <w:b/>
          <w:bCs/>
        </w:rPr>
      </w:pPr>
    </w:p>
    <w:p w14:paraId="563AF5F3" w14:textId="77777777" w:rsidR="00D65AD1" w:rsidRDefault="00D65AD1" w:rsidP="00E35B6F">
      <w:pPr>
        <w:tabs>
          <w:tab w:val="left" w:pos="1845"/>
        </w:tabs>
        <w:rPr>
          <w:rFonts w:ascii="Calibri" w:hAnsi="Calibri" w:cs="Calibri"/>
          <w:b/>
          <w:bCs/>
        </w:rPr>
      </w:pPr>
    </w:p>
    <w:p w14:paraId="547667D5" w14:textId="77777777" w:rsidR="00D65AD1" w:rsidRDefault="00D65AD1" w:rsidP="00E35B6F">
      <w:pPr>
        <w:tabs>
          <w:tab w:val="left" w:pos="1845"/>
        </w:tabs>
        <w:rPr>
          <w:rFonts w:ascii="Calibri" w:hAnsi="Calibri" w:cs="Calibri"/>
          <w:b/>
          <w:bCs/>
        </w:rPr>
      </w:pPr>
    </w:p>
    <w:p w14:paraId="371C5D8A" w14:textId="77777777" w:rsidR="00D65AD1" w:rsidRDefault="00D65AD1" w:rsidP="00E35B6F">
      <w:pPr>
        <w:tabs>
          <w:tab w:val="left" w:pos="1845"/>
        </w:tabs>
        <w:rPr>
          <w:rFonts w:ascii="Calibri" w:hAnsi="Calibri" w:cs="Calibri"/>
          <w:b/>
          <w:bCs/>
        </w:rPr>
      </w:pPr>
    </w:p>
    <w:p w14:paraId="05B1FC2A" w14:textId="77777777" w:rsidR="00D65AD1" w:rsidRDefault="00D65AD1" w:rsidP="00E35B6F">
      <w:pPr>
        <w:tabs>
          <w:tab w:val="left" w:pos="1845"/>
        </w:tabs>
        <w:rPr>
          <w:rFonts w:ascii="Calibri" w:hAnsi="Calibri" w:cs="Calibri"/>
          <w:b/>
          <w:bCs/>
        </w:rPr>
      </w:pPr>
    </w:p>
    <w:p w14:paraId="25FB8691" w14:textId="77777777" w:rsidR="00D65AD1" w:rsidRDefault="00D65AD1" w:rsidP="00E35B6F">
      <w:pPr>
        <w:tabs>
          <w:tab w:val="left" w:pos="1845"/>
        </w:tabs>
        <w:rPr>
          <w:rFonts w:ascii="Calibri" w:hAnsi="Calibri" w:cs="Calibri"/>
          <w:b/>
          <w:bCs/>
        </w:rPr>
      </w:pPr>
    </w:p>
    <w:p w14:paraId="1401D6EF" w14:textId="77777777" w:rsidR="00D65AD1" w:rsidRDefault="00D65AD1" w:rsidP="00E35B6F">
      <w:pPr>
        <w:tabs>
          <w:tab w:val="left" w:pos="1845"/>
        </w:tabs>
        <w:rPr>
          <w:rFonts w:ascii="Calibri" w:hAnsi="Calibri" w:cs="Calibri"/>
          <w:b/>
          <w:bCs/>
        </w:rPr>
      </w:pPr>
    </w:p>
    <w:p w14:paraId="6D2BA304" w14:textId="3D662E0F" w:rsidR="00E35B6F" w:rsidRPr="001C46A9" w:rsidRDefault="00E35B6F" w:rsidP="00E35B6F">
      <w:pPr>
        <w:tabs>
          <w:tab w:val="left" w:pos="1845"/>
        </w:tabs>
        <w:rPr>
          <w:rFonts w:ascii="Calibri" w:hAnsi="Calibri" w:cs="Calibri"/>
        </w:rPr>
      </w:pPr>
      <w:r w:rsidRPr="001C46A9">
        <w:rPr>
          <w:rFonts w:ascii="Calibri" w:hAnsi="Calibri" w:cs="Calibri"/>
          <w:b/>
          <w:bCs/>
        </w:rPr>
        <w:lastRenderedPageBreak/>
        <w:t xml:space="preserve">10. </w:t>
      </w:r>
      <w:r w:rsidRPr="001C46A9">
        <w:rPr>
          <w:rFonts w:ascii="Calibri" w:hAnsi="Calibri" w:cs="Calibri"/>
        </w:rPr>
        <w:t xml:space="preserve">Drop the constraint </w:t>
      </w:r>
      <w:proofErr w:type="spellStart"/>
      <w:r w:rsidRPr="001C46A9">
        <w:rPr>
          <w:rFonts w:ascii="Calibri" w:hAnsi="Calibri" w:cs="Calibri"/>
        </w:rPr>
        <w:t>age_constraint</w:t>
      </w:r>
      <w:proofErr w:type="spellEnd"/>
      <w:r w:rsidRPr="001C46A9">
        <w:rPr>
          <w:rFonts w:ascii="Calibri" w:hAnsi="Calibri" w:cs="Calibri"/>
        </w:rPr>
        <w:t xml:space="preserve"> from dependent table</w:t>
      </w:r>
    </w:p>
    <w:p w14:paraId="23960D14" w14:textId="183B2DDE" w:rsidR="00622EE2" w:rsidRPr="001C46A9" w:rsidRDefault="00622EE2" w:rsidP="00E35B6F">
      <w:pPr>
        <w:tabs>
          <w:tab w:val="left" w:pos="1845"/>
        </w:tabs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SQL Script:</w:t>
      </w:r>
    </w:p>
    <w:p w14:paraId="3CA8F68D" w14:textId="1AA8CBE3" w:rsidR="00850272" w:rsidRDefault="00850272" w:rsidP="00E35B6F">
      <w:pPr>
        <w:tabs>
          <w:tab w:val="left" w:pos="1845"/>
        </w:tabs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ALTER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TABLE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  <w:shd w:val="clear" w:color="auto" w:fill="2F2F2F"/>
        </w:rPr>
        <w:t>dependent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DROP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CONSTRAINT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proofErr w:type="spellStart"/>
      <w:r>
        <w:rPr>
          <w:rFonts w:ascii="Courier New" w:hAnsi="Courier New" w:cs="Courier New"/>
          <w:color w:val="9E9E9E"/>
          <w:sz w:val="20"/>
          <w:szCs w:val="20"/>
          <w:shd w:val="clear" w:color="auto" w:fill="2F2F2F"/>
        </w:rPr>
        <w:t>age_constraint</w:t>
      </w:r>
      <w:proofErr w:type="spellEnd"/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532825B7" w14:textId="2909F982" w:rsidR="003A45FA" w:rsidRPr="001C46A9" w:rsidRDefault="00031D30" w:rsidP="00E35B6F">
      <w:pPr>
        <w:tabs>
          <w:tab w:val="left" w:pos="1845"/>
        </w:tabs>
        <w:rPr>
          <w:rFonts w:ascii="Calibri" w:hAnsi="Calibri" w:cs="Calibri"/>
          <w:b/>
          <w:bCs/>
        </w:rPr>
      </w:pPr>
      <w:r w:rsidRPr="001C46A9">
        <w:rPr>
          <w:rFonts w:ascii="Calibri" w:hAnsi="Calibri" w:cs="Calibri"/>
          <w:noProof/>
        </w:rPr>
        <w:drawing>
          <wp:anchor distT="0" distB="0" distL="114300" distR="114300" simplePos="0" relativeHeight="251681792" behindDoc="0" locked="0" layoutInCell="1" allowOverlap="1" wp14:anchorId="499EC6AE" wp14:editId="16997280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934075" cy="3286125"/>
            <wp:effectExtent l="0" t="0" r="9525" b="9525"/>
            <wp:wrapThrough wrapText="bothSides">
              <wp:wrapPolygon edited="0">
                <wp:start x="0" y="0"/>
                <wp:lineTo x="0" y="21537"/>
                <wp:lineTo x="21565" y="21537"/>
                <wp:lineTo x="21565" y="0"/>
                <wp:lineTo x="0" y="0"/>
              </wp:wrapPolygon>
            </wp:wrapThrough>
            <wp:docPr id="15664745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45FA" w:rsidRPr="001C46A9">
        <w:rPr>
          <w:rFonts w:ascii="Calibri" w:hAnsi="Calibri" w:cs="Calibri"/>
          <w:b/>
          <w:bCs/>
          <w:color w:val="00B050"/>
        </w:rPr>
        <w:t>Output:</w:t>
      </w:r>
    </w:p>
    <w:p w14:paraId="250C0936" w14:textId="77777777" w:rsidR="009B2B22" w:rsidRDefault="009B2B22" w:rsidP="00D31391">
      <w:pPr>
        <w:spacing w:after="0" w:line="240" w:lineRule="auto"/>
        <w:jc w:val="both"/>
        <w:rPr>
          <w:b/>
          <w:bCs/>
        </w:rPr>
      </w:pPr>
    </w:p>
    <w:p w14:paraId="3CDB4F38" w14:textId="00ADC285" w:rsidR="00D31391" w:rsidRPr="001C46A9" w:rsidRDefault="00D31391" w:rsidP="00D31391">
      <w:pPr>
        <w:spacing w:after="0" w:line="240" w:lineRule="auto"/>
        <w:jc w:val="both"/>
        <w:rPr>
          <w:rFonts w:ascii="Calibri" w:hAnsi="Calibri" w:cs="Calibri"/>
        </w:rPr>
      </w:pPr>
      <w:r w:rsidRPr="001C46A9">
        <w:rPr>
          <w:rFonts w:ascii="Calibri" w:hAnsi="Calibri" w:cs="Calibri"/>
          <w:b/>
          <w:bCs/>
        </w:rPr>
        <w:t xml:space="preserve">11. </w:t>
      </w:r>
      <w:r w:rsidRPr="001C46A9">
        <w:rPr>
          <w:rFonts w:ascii="Calibri" w:hAnsi="Calibri" w:cs="Calibri"/>
        </w:rPr>
        <w:t>Drop the database COMPANY. Make sure to export your database before you drop it so that you can recover.</w:t>
      </w:r>
    </w:p>
    <w:p w14:paraId="6FD54C9F" w14:textId="77777777" w:rsidR="00980B3B" w:rsidRPr="001C46A9" w:rsidRDefault="00980B3B" w:rsidP="00D31391">
      <w:pPr>
        <w:spacing w:after="0" w:line="240" w:lineRule="auto"/>
        <w:jc w:val="both"/>
        <w:rPr>
          <w:rFonts w:ascii="Calibri" w:hAnsi="Calibri" w:cs="Calibri"/>
        </w:rPr>
      </w:pPr>
    </w:p>
    <w:p w14:paraId="523D92FE" w14:textId="09ADF2BF" w:rsidR="009807B5" w:rsidRPr="001C46A9" w:rsidRDefault="009807B5" w:rsidP="00D31391">
      <w:pP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1C46A9">
        <w:rPr>
          <w:rFonts w:ascii="Calibri" w:hAnsi="Calibri" w:cs="Calibri"/>
          <w:b/>
          <w:bCs/>
          <w:color w:val="CC6526"/>
        </w:rPr>
        <w:t>SQL Script</w:t>
      </w:r>
      <w:r w:rsidR="001C46A9" w:rsidRPr="001C46A9">
        <w:rPr>
          <w:rFonts w:ascii="Calibri" w:hAnsi="Calibri" w:cs="Calibri"/>
          <w:b/>
          <w:bCs/>
          <w:color w:val="CC6526"/>
        </w:rPr>
        <w:t>:</w:t>
      </w:r>
    </w:p>
    <w:p w14:paraId="7EAAF6CC" w14:textId="2D22D739" w:rsidR="009807B5" w:rsidRDefault="009807B5" w:rsidP="00D31391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DROP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  <w:t>DATABASE</w:t>
      </w:r>
      <w:r>
        <w:rPr>
          <w:rFonts w:ascii="Courier New" w:hAnsi="Courier New" w:cs="Courier New"/>
          <w:color w:val="AAAAAA"/>
          <w:sz w:val="20"/>
          <w:szCs w:val="20"/>
          <w:shd w:val="clear" w:color="auto" w:fill="2F2F2F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  <w:shd w:val="clear" w:color="auto" w:fill="2F2F2F"/>
        </w:rPr>
        <w:t>suman_33_company</w:t>
      </w:r>
      <w:r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  <w:t>;</w:t>
      </w:r>
    </w:p>
    <w:p w14:paraId="4A63AB9C" w14:textId="6CBB6C8A" w:rsidR="003A45FA" w:rsidRPr="001C46A9" w:rsidRDefault="003A45FA" w:rsidP="00D31391">
      <w:pPr>
        <w:spacing w:after="0" w:line="240" w:lineRule="auto"/>
        <w:jc w:val="both"/>
        <w:rPr>
          <w:rFonts w:ascii="Calibri" w:hAnsi="Calibri" w:cs="Calibri"/>
          <w:color w:val="EECC64"/>
          <w:sz w:val="20"/>
          <w:szCs w:val="20"/>
          <w:shd w:val="clear" w:color="auto" w:fill="2F2F2F"/>
        </w:rPr>
      </w:pPr>
      <w:r w:rsidRPr="001C46A9">
        <w:rPr>
          <w:rFonts w:ascii="Calibri" w:hAnsi="Calibri" w:cs="Calibri"/>
          <w:b/>
          <w:bCs/>
          <w:color w:val="00B050"/>
        </w:rPr>
        <w:t>Output:</w:t>
      </w:r>
    </w:p>
    <w:p w14:paraId="2E4A5404" w14:textId="77777777" w:rsidR="009807B5" w:rsidRPr="009807B5" w:rsidRDefault="009807B5" w:rsidP="00D31391">
      <w:pPr>
        <w:spacing w:after="0" w:line="240" w:lineRule="auto"/>
        <w:jc w:val="both"/>
        <w:rPr>
          <w:b/>
          <w:bCs/>
        </w:rPr>
      </w:pPr>
    </w:p>
    <w:p w14:paraId="67038E94" w14:textId="3682ACED" w:rsidR="009807B5" w:rsidRPr="00E35B6F" w:rsidRDefault="009807B5" w:rsidP="00E35B6F">
      <w:pPr>
        <w:tabs>
          <w:tab w:val="left" w:pos="960"/>
        </w:tabs>
      </w:pPr>
      <w:r>
        <w:rPr>
          <w:noProof/>
        </w:rPr>
        <w:drawing>
          <wp:inline distT="0" distB="0" distL="0" distR="0" wp14:anchorId="7BAE3824" wp14:editId="3AF079F0">
            <wp:extent cx="5943600" cy="1285875"/>
            <wp:effectExtent l="0" t="0" r="0" b="9525"/>
            <wp:docPr id="6178908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07B5" w:rsidRPr="00E35B6F" w:rsidSect="00717609">
      <w:headerReference w:type="default" r:id="rId52"/>
      <w:footerReference w:type="default" r:id="rId53"/>
      <w:pgSz w:w="12240" w:h="15840"/>
      <w:pgMar w:top="1152" w:right="1440" w:bottom="1152" w:left="1440" w:header="432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82DB51" w14:textId="77777777" w:rsidR="00717609" w:rsidRDefault="00717609" w:rsidP="00524988">
      <w:pPr>
        <w:spacing w:after="0" w:line="240" w:lineRule="auto"/>
      </w:pPr>
      <w:r>
        <w:separator/>
      </w:r>
    </w:p>
  </w:endnote>
  <w:endnote w:type="continuationSeparator" w:id="0">
    <w:p w14:paraId="092609E3" w14:textId="77777777" w:rsidR="00717609" w:rsidRDefault="00717609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51233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703CDB3" w14:textId="76B3CCEB" w:rsidR="00B00DC7" w:rsidRDefault="00B00DC7" w:rsidP="00B00DC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  <w:r>
          <w:rPr>
            <w:color w:val="7F7F7F" w:themeColor="background1" w:themeShade="7F"/>
            <w:spacing w:val="60"/>
          </w:rPr>
          <w:tab/>
        </w:r>
        <w:r>
          <w:rPr>
            <w:color w:val="7F7F7F" w:themeColor="background1" w:themeShade="7F"/>
            <w:spacing w:val="60"/>
          </w:rPr>
          <w:tab/>
          <w:t>Suman Paudel</w:t>
        </w:r>
      </w:p>
    </w:sdtContent>
  </w:sdt>
  <w:p w14:paraId="2F1B8DD9" w14:textId="6895F5B3" w:rsidR="006970EF" w:rsidRDefault="006970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479687" w14:textId="77777777" w:rsidR="00717609" w:rsidRDefault="00717609" w:rsidP="00524988">
      <w:pPr>
        <w:spacing w:after="0" w:line="240" w:lineRule="auto"/>
      </w:pPr>
      <w:r>
        <w:separator/>
      </w:r>
    </w:p>
  </w:footnote>
  <w:footnote w:type="continuationSeparator" w:id="0">
    <w:p w14:paraId="4ED7B7E4" w14:textId="77777777" w:rsidR="00717609" w:rsidRDefault="00717609" w:rsidP="005249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78296" w14:textId="07E77CC8" w:rsidR="0019366B" w:rsidRDefault="006970EF">
    <w:pPr>
      <w:pStyle w:val="Header"/>
    </w:pPr>
    <w:r>
      <w:t>DBMS: Assignment 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185711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011BBE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378039F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6F6FC8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095375C"/>
    <w:multiLevelType w:val="hybridMultilevel"/>
    <w:tmpl w:val="6C7071FE"/>
    <w:lvl w:ilvl="0" w:tplc="85AA3860">
      <w:start w:val="6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060F1D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E63D9D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CC29CD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1150A8A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4D72322"/>
    <w:multiLevelType w:val="hybridMultilevel"/>
    <w:tmpl w:val="5950E2A8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C15A70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6754BC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3F514F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0B2661A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85E3926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B81A22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5C22FC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FF147A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119314">
    <w:abstractNumId w:val="21"/>
  </w:num>
  <w:num w:numId="2" w16cid:durableId="58094773">
    <w:abstractNumId w:val="10"/>
  </w:num>
  <w:num w:numId="3" w16cid:durableId="1705012150">
    <w:abstractNumId w:val="8"/>
  </w:num>
  <w:num w:numId="4" w16cid:durableId="1909535741">
    <w:abstractNumId w:val="0"/>
  </w:num>
  <w:num w:numId="5" w16cid:durableId="1525093331">
    <w:abstractNumId w:val="14"/>
  </w:num>
  <w:num w:numId="6" w16cid:durableId="56822941">
    <w:abstractNumId w:val="4"/>
  </w:num>
  <w:num w:numId="7" w16cid:durableId="895042897">
    <w:abstractNumId w:val="20"/>
  </w:num>
  <w:num w:numId="8" w16cid:durableId="2083602110">
    <w:abstractNumId w:val="2"/>
  </w:num>
  <w:num w:numId="9" w16cid:durableId="1159885514">
    <w:abstractNumId w:val="9"/>
  </w:num>
  <w:num w:numId="10" w16cid:durableId="2146271194">
    <w:abstractNumId w:val="15"/>
  </w:num>
  <w:num w:numId="11" w16cid:durableId="1941181929">
    <w:abstractNumId w:val="11"/>
  </w:num>
  <w:num w:numId="12" w16cid:durableId="461463566">
    <w:abstractNumId w:val="3"/>
  </w:num>
  <w:num w:numId="13" w16cid:durableId="865874847">
    <w:abstractNumId w:val="18"/>
  </w:num>
  <w:num w:numId="14" w16cid:durableId="215623576">
    <w:abstractNumId w:val="6"/>
  </w:num>
  <w:num w:numId="15" w16cid:durableId="1239285843">
    <w:abstractNumId w:val="19"/>
  </w:num>
  <w:num w:numId="16" w16cid:durableId="897547177">
    <w:abstractNumId w:val="16"/>
  </w:num>
  <w:num w:numId="17" w16cid:durableId="954097207">
    <w:abstractNumId w:val="13"/>
  </w:num>
  <w:num w:numId="18" w16cid:durableId="1958245915">
    <w:abstractNumId w:val="5"/>
  </w:num>
  <w:num w:numId="19" w16cid:durableId="1903903080">
    <w:abstractNumId w:val="7"/>
  </w:num>
  <w:num w:numId="20" w16cid:durableId="1752459776">
    <w:abstractNumId w:val="1"/>
  </w:num>
  <w:num w:numId="21" w16cid:durableId="560873728">
    <w:abstractNumId w:val="17"/>
  </w:num>
  <w:num w:numId="22" w16cid:durableId="3977484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isplayBackgroundShape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D5E"/>
    <w:rsid w:val="000018D7"/>
    <w:rsid w:val="000103DC"/>
    <w:rsid w:val="00022915"/>
    <w:rsid w:val="00025C65"/>
    <w:rsid w:val="00030274"/>
    <w:rsid w:val="00031D30"/>
    <w:rsid w:val="0004290D"/>
    <w:rsid w:val="00044941"/>
    <w:rsid w:val="000662E9"/>
    <w:rsid w:val="00071D05"/>
    <w:rsid w:val="00076856"/>
    <w:rsid w:val="00097C80"/>
    <w:rsid w:val="000A3337"/>
    <w:rsid w:val="000B605F"/>
    <w:rsid w:val="000D52CD"/>
    <w:rsid w:val="000F3CC1"/>
    <w:rsid w:val="000F5DD8"/>
    <w:rsid w:val="00114869"/>
    <w:rsid w:val="00131ABA"/>
    <w:rsid w:val="001360C2"/>
    <w:rsid w:val="0014386D"/>
    <w:rsid w:val="00146415"/>
    <w:rsid w:val="00151A42"/>
    <w:rsid w:val="00155D1B"/>
    <w:rsid w:val="00166CCF"/>
    <w:rsid w:val="0019366B"/>
    <w:rsid w:val="001A1173"/>
    <w:rsid w:val="001C196C"/>
    <w:rsid w:val="001C46A9"/>
    <w:rsid w:val="001D3C4B"/>
    <w:rsid w:val="001D54C9"/>
    <w:rsid w:val="001D706F"/>
    <w:rsid w:val="001E3ADA"/>
    <w:rsid w:val="001F2C2F"/>
    <w:rsid w:val="002261A4"/>
    <w:rsid w:val="002308B6"/>
    <w:rsid w:val="00234FED"/>
    <w:rsid w:val="00245E7E"/>
    <w:rsid w:val="0025066C"/>
    <w:rsid w:val="002712AB"/>
    <w:rsid w:val="00274D59"/>
    <w:rsid w:val="002912A5"/>
    <w:rsid w:val="002A05C6"/>
    <w:rsid w:val="002A4251"/>
    <w:rsid w:val="002A62EE"/>
    <w:rsid w:val="002C7361"/>
    <w:rsid w:val="002D6C68"/>
    <w:rsid w:val="002F1EA7"/>
    <w:rsid w:val="002F6EA5"/>
    <w:rsid w:val="00313F52"/>
    <w:rsid w:val="003169C1"/>
    <w:rsid w:val="00316CFB"/>
    <w:rsid w:val="00320474"/>
    <w:rsid w:val="003229FE"/>
    <w:rsid w:val="0038601B"/>
    <w:rsid w:val="003A45FA"/>
    <w:rsid w:val="003D0528"/>
    <w:rsid w:val="003F04D1"/>
    <w:rsid w:val="004033F2"/>
    <w:rsid w:val="004146E5"/>
    <w:rsid w:val="004169AE"/>
    <w:rsid w:val="00432A3E"/>
    <w:rsid w:val="00473915"/>
    <w:rsid w:val="00473B19"/>
    <w:rsid w:val="00480116"/>
    <w:rsid w:val="00481FAD"/>
    <w:rsid w:val="00483FFD"/>
    <w:rsid w:val="004916E3"/>
    <w:rsid w:val="00494184"/>
    <w:rsid w:val="004C0F41"/>
    <w:rsid w:val="004C20DD"/>
    <w:rsid w:val="004D56D7"/>
    <w:rsid w:val="004F70C2"/>
    <w:rsid w:val="00500AF7"/>
    <w:rsid w:val="005102D2"/>
    <w:rsid w:val="00511679"/>
    <w:rsid w:val="005244D5"/>
    <w:rsid w:val="00524988"/>
    <w:rsid w:val="00527B46"/>
    <w:rsid w:val="005403F3"/>
    <w:rsid w:val="005405B4"/>
    <w:rsid w:val="00562C3C"/>
    <w:rsid w:val="00563596"/>
    <w:rsid w:val="00563FE4"/>
    <w:rsid w:val="005708F3"/>
    <w:rsid w:val="00571D9B"/>
    <w:rsid w:val="005733DE"/>
    <w:rsid w:val="00574BB2"/>
    <w:rsid w:val="00575138"/>
    <w:rsid w:val="00575C9D"/>
    <w:rsid w:val="005831B8"/>
    <w:rsid w:val="005854E9"/>
    <w:rsid w:val="00586542"/>
    <w:rsid w:val="005A0DBA"/>
    <w:rsid w:val="005B14E1"/>
    <w:rsid w:val="005B3B11"/>
    <w:rsid w:val="005B3FB5"/>
    <w:rsid w:val="005B5A3A"/>
    <w:rsid w:val="005B76B3"/>
    <w:rsid w:val="005C1B18"/>
    <w:rsid w:val="005C25D8"/>
    <w:rsid w:val="005E57C0"/>
    <w:rsid w:val="005E5EE5"/>
    <w:rsid w:val="005E6EE8"/>
    <w:rsid w:val="005F14D9"/>
    <w:rsid w:val="005F4103"/>
    <w:rsid w:val="005F4759"/>
    <w:rsid w:val="005F6CBC"/>
    <w:rsid w:val="00603B69"/>
    <w:rsid w:val="00622EE2"/>
    <w:rsid w:val="00627415"/>
    <w:rsid w:val="00635D86"/>
    <w:rsid w:val="00654FF8"/>
    <w:rsid w:val="00665AC8"/>
    <w:rsid w:val="00685179"/>
    <w:rsid w:val="006876C9"/>
    <w:rsid w:val="00690F2D"/>
    <w:rsid w:val="006970EF"/>
    <w:rsid w:val="006F0BFF"/>
    <w:rsid w:val="00717609"/>
    <w:rsid w:val="00722FED"/>
    <w:rsid w:val="0073222D"/>
    <w:rsid w:val="0075295A"/>
    <w:rsid w:val="00753932"/>
    <w:rsid w:val="007757BE"/>
    <w:rsid w:val="00776B75"/>
    <w:rsid w:val="00783197"/>
    <w:rsid w:val="007925C9"/>
    <w:rsid w:val="007C616F"/>
    <w:rsid w:val="007C6426"/>
    <w:rsid w:val="007F4388"/>
    <w:rsid w:val="008069BA"/>
    <w:rsid w:val="008071B3"/>
    <w:rsid w:val="00824796"/>
    <w:rsid w:val="00827FE7"/>
    <w:rsid w:val="00850272"/>
    <w:rsid w:val="008518C4"/>
    <w:rsid w:val="00862843"/>
    <w:rsid w:val="00865247"/>
    <w:rsid w:val="008702C8"/>
    <w:rsid w:val="00874AA1"/>
    <w:rsid w:val="008D5A7F"/>
    <w:rsid w:val="008D64C7"/>
    <w:rsid w:val="008E6464"/>
    <w:rsid w:val="008F5815"/>
    <w:rsid w:val="008F69C5"/>
    <w:rsid w:val="009144F2"/>
    <w:rsid w:val="0092028C"/>
    <w:rsid w:val="009268FC"/>
    <w:rsid w:val="00930751"/>
    <w:rsid w:val="00946859"/>
    <w:rsid w:val="0095245A"/>
    <w:rsid w:val="00957DE7"/>
    <w:rsid w:val="009655BD"/>
    <w:rsid w:val="009807B5"/>
    <w:rsid w:val="00980B3B"/>
    <w:rsid w:val="009911AB"/>
    <w:rsid w:val="009A2220"/>
    <w:rsid w:val="009B2B22"/>
    <w:rsid w:val="009F5298"/>
    <w:rsid w:val="00A12142"/>
    <w:rsid w:val="00A144D0"/>
    <w:rsid w:val="00A165EA"/>
    <w:rsid w:val="00A17760"/>
    <w:rsid w:val="00A2776D"/>
    <w:rsid w:val="00A30202"/>
    <w:rsid w:val="00A633AD"/>
    <w:rsid w:val="00A64808"/>
    <w:rsid w:val="00A64F00"/>
    <w:rsid w:val="00A655A7"/>
    <w:rsid w:val="00A81145"/>
    <w:rsid w:val="00A90ACF"/>
    <w:rsid w:val="00AB7216"/>
    <w:rsid w:val="00AF6F9C"/>
    <w:rsid w:val="00B00DC7"/>
    <w:rsid w:val="00B040A5"/>
    <w:rsid w:val="00B32D39"/>
    <w:rsid w:val="00B7164B"/>
    <w:rsid w:val="00B71C80"/>
    <w:rsid w:val="00B773A2"/>
    <w:rsid w:val="00B87F49"/>
    <w:rsid w:val="00BA01E2"/>
    <w:rsid w:val="00BA0ACA"/>
    <w:rsid w:val="00BB55CC"/>
    <w:rsid w:val="00BE42AB"/>
    <w:rsid w:val="00BE6B0A"/>
    <w:rsid w:val="00BF6EFA"/>
    <w:rsid w:val="00C02EA3"/>
    <w:rsid w:val="00C124D1"/>
    <w:rsid w:val="00C159FD"/>
    <w:rsid w:val="00C23141"/>
    <w:rsid w:val="00C232F2"/>
    <w:rsid w:val="00C34C5F"/>
    <w:rsid w:val="00C42C2D"/>
    <w:rsid w:val="00C45334"/>
    <w:rsid w:val="00C649FB"/>
    <w:rsid w:val="00C8135A"/>
    <w:rsid w:val="00C87F1E"/>
    <w:rsid w:val="00C968B9"/>
    <w:rsid w:val="00C9795E"/>
    <w:rsid w:val="00CB2C84"/>
    <w:rsid w:val="00CC71FB"/>
    <w:rsid w:val="00CE698A"/>
    <w:rsid w:val="00D02942"/>
    <w:rsid w:val="00D06A7A"/>
    <w:rsid w:val="00D07151"/>
    <w:rsid w:val="00D11847"/>
    <w:rsid w:val="00D17CEA"/>
    <w:rsid w:val="00D31391"/>
    <w:rsid w:val="00D3498B"/>
    <w:rsid w:val="00D65AD1"/>
    <w:rsid w:val="00D94921"/>
    <w:rsid w:val="00DA5050"/>
    <w:rsid w:val="00DA763D"/>
    <w:rsid w:val="00DC25AC"/>
    <w:rsid w:val="00DE1345"/>
    <w:rsid w:val="00DF00C9"/>
    <w:rsid w:val="00E233EB"/>
    <w:rsid w:val="00E23599"/>
    <w:rsid w:val="00E33341"/>
    <w:rsid w:val="00E35B6F"/>
    <w:rsid w:val="00E54DE0"/>
    <w:rsid w:val="00E5780D"/>
    <w:rsid w:val="00E82505"/>
    <w:rsid w:val="00E84142"/>
    <w:rsid w:val="00E97B6B"/>
    <w:rsid w:val="00EA428F"/>
    <w:rsid w:val="00EA6BAE"/>
    <w:rsid w:val="00EB5315"/>
    <w:rsid w:val="00EC0784"/>
    <w:rsid w:val="00EC3EDB"/>
    <w:rsid w:val="00F1427A"/>
    <w:rsid w:val="00F33F0F"/>
    <w:rsid w:val="00F506EE"/>
    <w:rsid w:val="00F55C63"/>
    <w:rsid w:val="00F56D5E"/>
    <w:rsid w:val="00F67F59"/>
    <w:rsid w:val="00F74F32"/>
    <w:rsid w:val="00FA6F20"/>
    <w:rsid w:val="00FC2C5F"/>
    <w:rsid w:val="00FC351D"/>
    <w:rsid w:val="00FD690F"/>
    <w:rsid w:val="00FD7844"/>
    <w:rsid w:val="00FE0E0E"/>
    <w:rsid w:val="00FF4DDD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B3878"/>
  <w15:chartTrackingRefBased/>
  <w15:docId w15:val="{AAE4FBD1-D4C4-4E4C-B220-C8B31F110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1B18"/>
  </w:style>
  <w:style w:type="paragraph" w:styleId="Heading1">
    <w:name w:val="heading 1"/>
    <w:basedOn w:val="Normal"/>
    <w:link w:val="Heading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paragraph" w:styleId="Title">
    <w:name w:val="Title"/>
    <w:basedOn w:val="Normal"/>
    <w:next w:val="Normal"/>
    <w:link w:val="TitleChar"/>
    <w:uiPriority w:val="1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AA1"/>
  </w:style>
  <w:style w:type="paragraph" w:styleId="Footer">
    <w:name w:val="footer"/>
    <w:basedOn w:val="Normal"/>
    <w:link w:val="Foot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AA1"/>
  </w:style>
  <w:style w:type="character" w:styleId="PlaceholderText">
    <w:name w:val="Placeholder Text"/>
    <w:basedOn w:val="DefaultParagraphFont"/>
    <w:uiPriority w:val="99"/>
    <w:semiHidden/>
    <w:rsid w:val="00874AA1"/>
    <w:rPr>
      <w:color w:val="808080"/>
    </w:rPr>
  </w:style>
  <w:style w:type="paragraph" w:customStyle="1" w:styleId="Normal-Indented">
    <w:name w:val="Normal - Indented"/>
    <w:basedOn w:val="Normal"/>
    <w:uiPriority w:val="12"/>
    <w:qFormat/>
    <w:rsid w:val="00874AA1"/>
    <w:pPr>
      <w:ind w:left="720"/>
      <w:contextualSpacing/>
    </w:pPr>
  </w:style>
  <w:style w:type="paragraph" w:styleId="ListParagraph">
    <w:name w:val="List Paragraph"/>
    <w:basedOn w:val="Normal"/>
    <w:uiPriority w:val="34"/>
    <w:unhideWhenUsed/>
    <w:qFormat/>
    <w:rsid w:val="00C232F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F14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24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5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37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9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4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8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0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4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1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5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4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6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localhost/phpmyadmin/url.php?url=https://dev.mysql.com/doc/refman/5.5/en/comparison-operators.html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://localhost/phpmyadmin/url.php?url=https://dev.mysql.com/doc/refman/5.5/en/comparison-operators.htm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footer" Target="foot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manPaudel\AppData\Roaming\Microsoft\Templates\Project%20based%20learning.dotx" TargetMode="External"/></Relationship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11A1CE4-3B6C-49D0-AE4A-2DD0065FBDD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based learning</Template>
  <TotalTime>249</TotalTime>
  <Pages>20</Pages>
  <Words>1538</Words>
  <Characters>8768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Paudel 33</dc:creator>
  <cp:keywords/>
  <dc:description/>
  <cp:lastModifiedBy>Suman Paudel</cp:lastModifiedBy>
  <cp:revision>446</cp:revision>
  <cp:lastPrinted>2024-03-30T11:55:00Z</cp:lastPrinted>
  <dcterms:created xsi:type="dcterms:W3CDTF">2024-03-29T05:55:00Z</dcterms:created>
  <dcterms:modified xsi:type="dcterms:W3CDTF">2024-03-30T12:19:00Z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